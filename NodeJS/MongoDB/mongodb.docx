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022F" w:rsidRDefault="0084084F" w:rsidP="00CC2843">
      <w:pPr>
        <w:pStyle w:val="ab"/>
      </w:pPr>
      <w:bookmarkStart w:id="0" w:name="_GoBack"/>
      <w:bookmarkEnd w:id="0"/>
      <w:r>
        <w:rPr>
          <w:rFonts w:hint="eastAsia"/>
        </w:rPr>
        <w:t>mongodb</w:t>
      </w:r>
    </w:p>
    <w:p w:rsidR="004B516A" w:rsidRDefault="008F7B5E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466481712" w:history="1">
        <w:r w:rsidR="004B516A" w:rsidRPr="00013195">
          <w:rPr>
            <w:rStyle w:val="ad"/>
            <w:rFonts w:ascii="Arial" w:hAnsi="Arial" w:cs="Arial"/>
            <w:noProof/>
          </w:rPr>
          <w:t>1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概述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13" w:history="1">
        <w:r w:rsidR="004B516A" w:rsidRPr="00013195">
          <w:rPr>
            <w:rStyle w:val="ad"/>
            <w:noProof/>
          </w:rPr>
          <w:t>1.1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概述，</w:t>
        </w:r>
        <w:r w:rsidR="004B516A" w:rsidRPr="00013195">
          <w:rPr>
            <w:rStyle w:val="ad"/>
            <w:noProof/>
          </w:rPr>
          <w:t>mongodb</w:t>
        </w:r>
        <w:r w:rsidR="004B516A" w:rsidRPr="00013195">
          <w:rPr>
            <w:rStyle w:val="ad"/>
            <w:rFonts w:hint="eastAsia"/>
            <w:noProof/>
          </w:rPr>
          <w:t>是文档型非关系数据库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14" w:history="1">
        <w:r w:rsidR="004B516A" w:rsidRPr="00013195">
          <w:rPr>
            <w:rStyle w:val="ad"/>
            <w:noProof/>
          </w:rPr>
          <w:t>1.2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文档型存储系统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15" w:history="1">
        <w:r w:rsidR="004B516A" w:rsidRPr="00013195">
          <w:rPr>
            <w:rStyle w:val="ad"/>
            <w:rFonts w:ascii="Arial" w:hAnsi="Arial" w:cs="Arial"/>
            <w:noProof/>
          </w:rPr>
          <w:t>2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安装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16" w:history="1">
        <w:r w:rsidR="004B516A" w:rsidRPr="00013195">
          <w:rPr>
            <w:rStyle w:val="ad"/>
            <w:noProof/>
          </w:rPr>
          <w:t>2.1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linux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17" w:history="1">
        <w:r w:rsidR="004B516A" w:rsidRPr="00013195">
          <w:rPr>
            <w:rStyle w:val="ad"/>
            <w:noProof/>
          </w:rPr>
          <w:t>2.2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windows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18" w:history="1">
        <w:r w:rsidR="004B516A" w:rsidRPr="00013195">
          <w:rPr>
            <w:rStyle w:val="ad"/>
            <w:rFonts w:ascii="Arial" w:hAnsi="Arial" w:cs="Arial"/>
            <w:noProof/>
          </w:rPr>
          <w:t>3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管理</w:t>
        </w:r>
        <w:r w:rsidR="004B516A" w:rsidRPr="00013195">
          <w:rPr>
            <w:rStyle w:val="ad"/>
            <w:noProof/>
          </w:rPr>
          <w:t>mongodb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19" w:history="1">
        <w:r w:rsidR="004B516A" w:rsidRPr="00013195">
          <w:rPr>
            <w:rStyle w:val="ad"/>
            <w:noProof/>
          </w:rPr>
          <w:t>3.1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C/S</w:t>
        </w:r>
        <w:r w:rsidR="004B516A" w:rsidRPr="00013195">
          <w:rPr>
            <w:rStyle w:val="ad"/>
            <w:rFonts w:hint="eastAsia"/>
            <w:noProof/>
          </w:rPr>
          <w:t>架构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_Toc466481719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0" w:history="1">
        <w:r w:rsidR="004B516A" w:rsidRPr="00013195">
          <w:rPr>
            <w:rStyle w:val="ad"/>
            <w:noProof/>
          </w:rPr>
          <w:t>3.2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服务器端：</w:t>
        </w:r>
        <w:r w:rsidR="004B516A" w:rsidRPr="00013195">
          <w:rPr>
            <w:rStyle w:val="ad"/>
            <w:noProof/>
          </w:rPr>
          <w:t>mongod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21" w:history="1">
        <w:r w:rsidR="004B516A" w:rsidRPr="00013195">
          <w:rPr>
            <w:rStyle w:val="ad"/>
            <w:noProof/>
          </w:rPr>
          <w:t>3.2.1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linux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22" w:history="1">
        <w:r w:rsidR="004B516A" w:rsidRPr="00013195">
          <w:rPr>
            <w:rStyle w:val="ad"/>
            <w:noProof/>
          </w:rPr>
          <w:t>3.2.2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windows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3" w:history="1">
        <w:r w:rsidR="004B516A" w:rsidRPr="00013195">
          <w:rPr>
            <w:rStyle w:val="ad"/>
            <w:noProof/>
          </w:rPr>
          <w:t>3.3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客户端：</w:t>
        </w:r>
        <w:r w:rsidR="004B516A" w:rsidRPr="00013195">
          <w:rPr>
            <w:rStyle w:val="ad"/>
            <w:noProof/>
          </w:rPr>
          <w:t>mongo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24" w:history="1">
        <w:r w:rsidR="004B516A" w:rsidRPr="00013195">
          <w:rPr>
            <w:rStyle w:val="ad"/>
            <w:rFonts w:ascii="Arial" w:hAnsi="Arial" w:cs="Arial"/>
            <w:noProof/>
          </w:rPr>
          <w:t>4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操作</w:t>
        </w:r>
        <w:r w:rsidR="004B516A" w:rsidRPr="00013195">
          <w:rPr>
            <w:rStyle w:val="ad"/>
            <w:noProof/>
          </w:rPr>
          <w:t>mongodb</w:t>
        </w:r>
        <w:r w:rsidR="004B516A" w:rsidRPr="00013195">
          <w:rPr>
            <w:rStyle w:val="ad"/>
            <w:rFonts w:hint="eastAsia"/>
            <w:noProof/>
          </w:rPr>
          <w:t>的核心概念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5" w:history="1">
        <w:r w:rsidR="004B516A" w:rsidRPr="00013195">
          <w:rPr>
            <w:rStyle w:val="ad"/>
            <w:noProof/>
          </w:rPr>
          <w:t>4.1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文档型数据库系统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6" w:history="1">
        <w:r w:rsidR="004B516A" w:rsidRPr="00013195">
          <w:rPr>
            <w:rStyle w:val="ad"/>
            <w:noProof/>
          </w:rPr>
          <w:t>4.2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文档</w:t>
        </w:r>
        <w:r w:rsidR="004B516A" w:rsidRPr="00013195">
          <w:rPr>
            <w:rStyle w:val="ad"/>
            <w:noProof/>
          </w:rPr>
          <w:t>-</w:t>
        </w:r>
        <w:r w:rsidR="004B516A" w:rsidRPr="00013195">
          <w:rPr>
            <w:rStyle w:val="ad"/>
            <w:rFonts w:hint="eastAsia"/>
            <w:noProof/>
          </w:rPr>
          <w:t>集合</w:t>
        </w:r>
        <w:r w:rsidR="004B516A" w:rsidRPr="00013195">
          <w:rPr>
            <w:rStyle w:val="ad"/>
            <w:noProof/>
          </w:rPr>
          <w:t>-</w:t>
        </w:r>
        <w:r w:rsidR="004B516A" w:rsidRPr="00013195">
          <w:rPr>
            <w:rStyle w:val="ad"/>
            <w:rFonts w:hint="eastAsia"/>
            <w:noProof/>
          </w:rPr>
          <w:t>数据库，三级层级组成结构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7" w:history="1">
        <w:r w:rsidR="004B516A" w:rsidRPr="00013195">
          <w:rPr>
            <w:rStyle w:val="ad"/>
            <w:noProof/>
          </w:rPr>
          <w:t>4.3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文档是独立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28" w:history="1">
        <w:r w:rsidR="004B516A" w:rsidRPr="00013195">
          <w:rPr>
            <w:rStyle w:val="ad"/>
            <w:noProof/>
          </w:rPr>
          <w:t>4.4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BSON</w:t>
        </w:r>
        <w:r w:rsidR="004B516A" w:rsidRPr="00013195">
          <w:rPr>
            <w:rStyle w:val="ad"/>
            <w:rFonts w:hint="eastAsia"/>
            <w:noProof/>
          </w:rPr>
          <w:t>，</w:t>
        </w:r>
        <w:r w:rsidR="004B516A" w:rsidRPr="00013195">
          <w:rPr>
            <w:rStyle w:val="ad"/>
            <w:noProof/>
          </w:rPr>
          <w:t>JSON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29" w:history="1">
        <w:r w:rsidR="004B516A" w:rsidRPr="00013195">
          <w:rPr>
            <w:rStyle w:val="ad"/>
            <w:rFonts w:ascii="Arial" w:hAnsi="Arial" w:cs="Arial"/>
            <w:noProof/>
          </w:rPr>
          <w:t>5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数据库操作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_Toc466481729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0" w:history="1">
        <w:r w:rsidR="004B516A" w:rsidRPr="00013195">
          <w:rPr>
            <w:rStyle w:val="ad"/>
            <w:noProof/>
          </w:rPr>
          <w:t>5.1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show dbs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1" w:history="1">
        <w:r w:rsidR="004B516A" w:rsidRPr="00013195">
          <w:rPr>
            <w:rStyle w:val="ad"/>
            <w:noProof/>
          </w:rPr>
          <w:t>5.2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db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2" w:history="1">
        <w:r w:rsidR="004B516A" w:rsidRPr="00013195">
          <w:rPr>
            <w:rStyle w:val="ad"/>
            <w:noProof/>
          </w:rPr>
          <w:t>5.3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选择默认库，</w:t>
        </w:r>
        <w:r w:rsidR="004B516A" w:rsidRPr="00013195">
          <w:rPr>
            <w:rStyle w:val="ad"/>
            <w:noProof/>
          </w:rPr>
          <w:t>use db-name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3" w:history="1">
        <w:r w:rsidR="004B516A" w:rsidRPr="00013195">
          <w:rPr>
            <w:rStyle w:val="ad"/>
            <w:noProof/>
          </w:rPr>
          <w:t>5.4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删除库，</w:t>
        </w:r>
        <w:r w:rsidR="004B516A" w:rsidRPr="00013195">
          <w:rPr>
            <w:rStyle w:val="ad"/>
            <w:noProof/>
          </w:rPr>
          <w:t>db.dropDatabase()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18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4" w:history="1">
        <w:r w:rsidR="004B516A" w:rsidRPr="00013195">
          <w:rPr>
            <w:rStyle w:val="ad"/>
            <w:noProof/>
          </w:rPr>
          <w:t>5.5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查看库状态，</w:t>
        </w:r>
        <w:r w:rsidR="004B516A" w:rsidRPr="00013195">
          <w:rPr>
            <w:rStyle w:val="ad"/>
            <w:noProof/>
          </w:rPr>
          <w:t>db.stats()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18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5" w:history="1">
        <w:r w:rsidR="004B516A" w:rsidRPr="00013195">
          <w:rPr>
            <w:rStyle w:val="ad"/>
            <w:noProof/>
          </w:rPr>
          <w:t>5.6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获取库级别帮助，</w:t>
        </w:r>
        <w:r w:rsidR="004B516A" w:rsidRPr="00013195">
          <w:rPr>
            <w:rStyle w:val="ad"/>
            <w:noProof/>
          </w:rPr>
          <w:t>db.help()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18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36" w:history="1">
        <w:r w:rsidR="004B516A" w:rsidRPr="00013195">
          <w:rPr>
            <w:rStyle w:val="ad"/>
            <w:rFonts w:ascii="Arial" w:hAnsi="Arial" w:cs="Arial"/>
            <w:noProof/>
          </w:rPr>
          <w:t>6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集合操作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7" w:history="1">
        <w:r w:rsidR="004B516A" w:rsidRPr="00013195">
          <w:rPr>
            <w:rStyle w:val="ad"/>
            <w:noProof/>
          </w:rPr>
          <w:t>6.1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查看所有集合，</w:t>
        </w:r>
        <w:r w:rsidR="004B516A" w:rsidRPr="00013195">
          <w:rPr>
            <w:rStyle w:val="ad"/>
            <w:noProof/>
          </w:rPr>
          <w:t>show collections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8" w:history="1">
        <w:r w:rsidR="004B516A" w:rsidRPr="00013195">
          <w:rPr>
            <w:rStyle w:val="ad"/>
            <w:noProof/>
          </w:rPr>
          <w:t>6.2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创建集合，</w:t>
        </w:r>
        <w:r w:rsidR="004B516A" w:rsidRPr="00013195">
          <w:rPr>
            <w:rStyle w:val="ad"/>
            <w:noProof/>
          </w:rPr>
          <w:t>db.createCollection('collection-name')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39" w:history="1">
        <w:r w:rsidR="004B516A" w:rsidRPr="00013195">
          <w:rPr>
            <w:rStyle w:val="ad"/>
            <w:noProof/>
          </w:rPr>
          <w:t>6.3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删除集合，</w:t>
        </w:r>
        <w:r w:rsidR="004B516A" w:rsidRPr="00013195">
          <w:rPr>
            <w:rStyle w:val="ad"/>
            <w:noProof/>
          </w:rPr>
          <w:t>db.collection-name.drop()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_Toc466481739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19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40" w:history="1">
        <w:r w:rsidR="004B516A" w:rsidRPr="00013195">
          <w:rPr>
            <w:rStyle w:val="ad"/>
            <w:noProof/>
          </w:rPr>
          <w:t>6.4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改名集合，</w:t>
        </w:r>
        <w:r w:rsidR="004B516A" w:rsidRPr="00013195">
          <w:rPr>
            <w:rStyle w:val="ad"/>
            <w:noProof/>
          </w:rPr>
          <w:t>db.collection-name.renameCollection('new-collection-name')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41" w:history="1">
        <w:r w:rsidR="004B516A" w:rsidRPr="00013195">
          <w:rPr>
            <w:rStyle w:val="ad"/>
            <w:noProof/>
          </w:rPr>
          <w:t>6.5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获取集合帮助，</w:t>
        </w:r>
        <w:r w:rsidR="004B516A" w:rsidRPr="00013195">
          <w:rPr>
            <w:rStyle w:val="ad"/>
            <w:noProof/>
          </w:rPr>
          <w:t>db.collection-name.help()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42" w:history="1">
        <w:r w:rsidR="004B516A" w:rsidRPr="00013195">
          <w:rPr>
            <w:rStyle w:val="ad"/>
            <w:noProof/>
          </w:rPr>
          <w:t>6.6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获取集合状态，</w:t>
        </w:r>
        <w:r w:rsidR="004B516A" w:rsidRPr="00013195">
          <w:rPr>
            <w:rStyle w:val="ad"/>
            <w:noProof/>
          </w:rPr>
          <w:t>db.collection-name.stats()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43" w:history="1">
        <w:r w:rsidR="004B516A" w:rsidRPr="00013195">
          <w:rPr>
            <w:rStyle w:val="ad"/>
            <w:rFonts w:ascii="Arial" w:hAnsi="Arial" w:cs="Arial"/>
            <w:noProof/>
          </w:rPr>
          <w:t>7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文档操作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44" w:history="1">
        <w:r w:rsidR="004B516A" w:rsidRPr="00013195">
          <w:rPr>
            <w:rStyle w:val="ad"/>
            <w:noProof/>
          </w:rPr>
          <w:t>7.1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CRUD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45" w:history="1">
        <w:r w:rsidR="004B516A" w:rsidRPr="00013195">
          <w:rPr>
            <w:rStyle w:val="ad"/>
            <w:noProof/>
          </w:rPr>
          <w:t>7.1.1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增，</w:t>
        </w:r>
        <w:r w:rsidR="004B516A" w:rsidRPr="00013195">
          <w:rPr>
            <w:rStyle w:val="ad"/>
            <w:noProof/>
          </w:rPr>
          <w:t>db.collection-name.insert()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46" w:history="1">
        <w:r w:rsidR="004B516A" w:rsidRPr="00013195">
          <w:rPr>
            <w:rStyle w:val="ad"/>
            <w:noProof/>
          </w:rPr>
          <w:t>7.1.2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查，</w:t>
        </w:r>
        <w:r w:rsidR="004B516A" w:rsidRPr="00013195">
          <w:rPr>
            <w:rStyle w:val="ad"/>
            <w:noProof/>
          </w:rPr>
          <w:t>db.collection-name.find()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47" w:history="1">
        <w:r w:rsidR="004B516A" w:rsidRPr="00013195">
          <w:rPr>
            <w:rStyle w:val="ad"/>
            <w:noProof/>
          </w:rPr>
          <w:t>7.1.3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改，</w:t>
        </w:r>
        <w:r w:rsidR="004B516A" w:rsidRPr="00013195">
          <w:rPr>
            <w:rStyle w:val="ad"/>
            <w:noProof/>
          </w:rPr>
          <w:t>db.collection-name.update()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48" w:history="1">
        <w:r w:rsidR="004B516A" w:rsidRPr="00013195">
          <w:rPr>
            <w:rStyle w:val="ad"/>
            <w:noProof/>
          </w:rPr>
          <w:t>7.1.4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删，</w:t>
        </w:r>
        <w:r w:rsidR="004B516A" w:rsidRPr="00013195">
          <w:rPr>
            <w:rStyle w:val="ad"/>
            <w:noProof/>
          </w:rPr>
          <w:t>db.collection-name.remove()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49" w:history="1">
        <w:r w:rsidR="004B516A" w:rsidRPr="00013195">
          <w:rPr>
            <w:rStyle w:val="ad"/>
            <w:noProof/>
          </w:rPr>
          <w:t>7.2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ObjectID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_Toc466481749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50" w:history="1">
        <w:r w:rsidR="004B516A" w:rsidRPr="00013195">
          <w:rPr>
            <w:rStyle w:val="ad"/>
            <w:noProof/>
          </w:rPr>
          <w:t>7.3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基本语法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23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51" w:history="1">
        <w:r w:rsidR="004B516A" w:rsidRPr="00013195">
          <w:rPr>
            <w:rStyle w:val="ad"/>
            <w:noProof/>
          </w:rPr>
          <w:t>7.4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条件的处理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2" w:history="1">
        <w:r w:rsidR="004B516A" w:rsidRPr="00013195">
          <w:rPr>
            <w:rStyle w:val="ad"/>
            <w:noProof/>
          </w:rPr>
          <w:t>7.4.1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概述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3" w:history="1">
        <w:r w:rsidR="004B516A" w:rsidRPr="00013195">
          <w:rPr>
            <w:rStyle w:val="ad"/>
            <w:noProof/>
          </w:rPr>
          <w:t>7.4.2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关系运算符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4" w:history="1">
        <w:r w:rsidR="004B516A" w:rsidRPr="00013195">
          <w:rPr>
            <w:rStyle w:val="ad"/>
            <w:noProof/>
          </w:rPr>
          <w:t>7.4.3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逻辑运算符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5" w:history="1">
        <w:r w:rsidR="004B516A" w:rsidRPr="00013195">
          <w:rPr>
            <w:rStyle w:val="ad"/>
            <w:noProof/>
          </w:rPr>
          <w:t>7.4.4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正则检测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6" w:history="1">
        <w:r w:rsidR="004B516A" w:rsidRPr="00013195">
          <w:rPr>
            <w:rStyle w:val="ad"/>
            <w:noProof/>
          </w:rPr>
          <w:t>7.4.5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数组元素检测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28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7" w:history="1">
        <w:r w:rsidR="004B516A" w:rsidRPr="00013195">
          <w:rPr>
            <w:rStyle w:val="ad"/>
            <w:noProof/>
          </w:rPr>
          <w:t>7.4.6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对象的比较。（内联文档）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58" w:history="1">
        <w:r w:rsidR="004B516A" w:rsidRPr="00013195">
          <w:rPr>
            <w:rStyle w:val="ad"/>
            <w:noProof/>
          </w:rPr>
          <w:t>7.4.7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$where,</w:t>
        </w:r>
        <w:r w:rsidR="004B516A" w:rsidRPr="00013195">
          <w:rPr>
            <w:rStyle w:val="ad"/>
            <w:rFonts w:hint="eastAsia"/>
            <w:noProof/>
          </w:rPr>
          <w:t>自定义条件</w:t>
        </w:r>
        <w:r w:rsidR="004B516A" w:rsidRPr="00013195">
          <w:rPr>
            <w:rStyle w:val="ad"/>
            <w:noProof/>
          </w:rPr>
          <w:t xml:space="preserve"> $where: function() {return true|false}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59" w:history="1">
        <w:r w:rsidR="004B516A" w:rsidRPr="00013195">
          <w:rPr>
            <w:rStyle w:val="ad"/>
            <w:noProof/>
          </w:rPr>
          <w:t>7.5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查询操作</w:t>
        </w:r>
        <w:r w:rsidR="004B516A" w:rsidRPr="00013195">
          <w:rPr>
            <w:rStyle w:val="ad"/>
            <w:noProof/>
          </w:rPr>
          <w:t xml:space="preserve"> find()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_Toc466481759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0" w:history="1">
        <w:r w:rsidR="004B516A" w:rsidRPr="00013195">
          <w:rPr>
            <w:rStyle w:val="ad"/>
            <w:noProof/>
          </w:rPr>
          <w:t>7.5.1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查询条件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1" w:history="1">
        <w:r w:rsidR="004B516A" w:rsidRPr="00013195">
          <w:rPr>
            <w:rStyle w:val="ad"/>
            <w:noProof/>
          </w:rPr>
          <w:t>7.5.2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属性过滤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2" w:history="1">
        <w:r w:rsidR="004B516A" w:rsidRPr="00013195">
          <w:rPr>
            <w:rStyle w:val="ad"/>
            <w:noProof/>
          </w:rPr>
          <w:t>7.5.3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分组</w:t>
        </w:r>
        <w:r w:rsidR="004B516A" w:rsidRPr="00013195">
          <w:rPr>
            <w:rStyle w:val="ad"/>
            <w:noProof/>
          </w:rPr>
          <w:t>-</w:t>
        </w:r>
        <w:r w:rsidR="004B516A" w:rsidRPr="00013195">
          <w:rPr>
            <w:rStyle w:val="ad"/>
            <w:rFonts w:hint="eastAsia"/>
            <w:noProof/>
          </w:rPr>
          <w:t>统计，</w:t>
        </w:r>
        <w:r w:rsidR="004B516A" w:rsidRPr="00013195">
          <w:rPr>
            <w:rStyle w:val="ad"/>
            <w:noProof/>
          </w:rPr>
          <w:t>group()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33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3" w:history="1">
        <w:r w:rsidR="004B516A" w:rsidRPr="00013195">
          <w:rPr>
            <w:rStyle w:val="ad"/>
            <w:noProof/>
          </w:rPr>
          <w:t>7.5.4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排序结果</w:t>
        </w:r>
        <w:r w:rsidR="004B516A" w:rsidRPr="00013195">
          <w:rPr>
            <w:rStyle w:val="ad"/>
            <w:noProof/>
          </w:rPr>
          <w:t>,find().sort();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4" w:history="1">
        <w:r w:rsidR="004B516A" w:rsidRPr="00013195">
          <w:rPr>
            <w:rStyle w:val="ad"/>
            <w:noProof/>
          </w:rPr>
          <w:t>7.5.5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截取文档</w:t>
        </w:r>
        <w:r w:rsidR="004B516A" w:rsidRPr="00013195">
          <w:rPr>
            <w:rStyle w:val="ad"/>
            <w:noProof/>
          </w:rPr>
          <w:t>find().skip() find().limit()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5" w:history="1">
        <w:r w:rsidR="004B516A" w:rsidRPr="00013195">
          <w:rPr>
            <w:rStyle w:val="ad"/>
            <w:noProof/>
          </w:rPr>
          <w:t>7.5.6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统计文档数</w:t>
        </w:r>
        <w:r w:rsidR="004B516A" w:rsidRPr="00013195">
          <w:rPr>
            <w:rStyle w:val="ad"/>
            <w:noProof/>
          </w:rPr>
          <w:t>collection.count()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6" w:history="1">
        <w:r w:rsidR="004B516A" w:rsidRPr="00013195">
          <w:rPr>
            <w:rStyle w:val="ad"/>
            <w:noProof/>
          </w:rPr>
          <w:t>7.5.7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去重统计</w:t>
        </w:r>
        <w:r w:rsidR="004B516A" w:rsidRPr="00013195">
          <w:rPr>
            <w:rStyle w:val="ad"/>
            <w:noProof/>
          </w:rPr>
          <w:t>collection.distinct()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7" w:history="1">
        <w:r w:rsidR="004B516A" w:rsidRPr="00013195">
          <w:rPr>
            <w:rStyle w:val="ad"/>
            <w:noProof/>
          </w:rPr>
          <w:t>7.5.8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游标，</w:t>
        </w:r>
        <w:r w:rsidR="004B516A" w:rsidRPr="00013195">
          <w:rPr>
            <w:rStyle w:val="ad"/>
            <w:noProof/>
          </w:rPr>
          <w:t>cursor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68" w:history="1">
        <w:r w:rsidR="004B516A" w:rsidRPr="00013195">
          <w:rPr>
            <w:rStyle w:val="ad"/>
            <w:noProof/>
          </w:rPr>
          <w:t>7.6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更新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69" w:history="1">
        <w:r w:rsidR="004B516A" w:rsidRPr="00013195">
          <w:rPr>
            <w:rStyle w:val="ad"/>
            <w:noProof/>
          </w:rPr>
          <w:t>7.6.1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常规更新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_Toc466481769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0" w:history="1">
        <w:r w:rsidR="004B516A" w:rsidRPr="00013195">
          <w:rPr>
            <w:rStyle w:val="ad"/>
            <w:noProof/>
          </w:rPr>
          <w:t>7.6.2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upsert</w:t>
        </w:r>
        <w:r w:rsidR="004B516A" w:rsidRPr="00013195">
          <w:rPr>
            <w:rStyle w:val="ad"/>
            <w:rFonts w:hint="eastAsia"/>
            <w:noProof/>
          </w:rPr>
          <w:t>，更新插入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39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1" w:history="1">
        <w:r w:rsidR="004B516A" w:rsidRPr="00013195">
          <w:rPr>
            <w:rStyle w:val="ad"/>
            <w:noProof/>
          </w:rPr>
          <w:t>7.6.3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属性更新，修改器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2" w:history="1">
        <w:r w:rsidR="004B516A" w:rsidRPr="00013195">
          <w:rPr>
            <w:rStyle w:val="ad"/>
            <w:noProof/>
          </w:rPr>
          <w:t>7.6.4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更新多条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73" w:history="1">
        <w:r w:rsidR="004B516A" w:rsidRPr="00013195">
          <w:rPr>
            <w:rStyle w:val="ad"/>
            <w:rFonts w:ascii="Arial" w:hAnsi="Arial" w:cs="Arial"/>
            <w:noProof/>
          </w:rPr>
          <w:t>8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74" w:history="1">
        <w:r w:rsidR="004B516A" w:rsidRPr="00013195">
          <w:rPr>
            <w:rStyle w:val="ad"/>
            <w:noProof/>
          </w:rPr>
          <w:t>8.1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索引类型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5" w:history="1">
        <w:r w:rsidR="004B516A" w:rsidRPr="00013195">
          <w:rPr>
            <w:rStyle w:val="ad"/>
            <w:noProof/>
          </w:rPr>
          <w:t>8.1.1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普通索引，对关键字没有要求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6" w:history="1">
        <w:r w:rsidR="004B516A" w:rsidRPr="00013195">
          <w:rPr>
            <w:rStyle w:val="ad"/>
            <w:noProof/>
          </w:rPr>
          <w:t>8.1.2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唯一索引，要求关键字唯一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7" w:history="1">
        <w:r w:rsidR="004B516A" w:rsidRPr="00013195">
          <w:rPr>
            <w:rStyle w:val="ad"/>
            <w:noProof/>
          </w:rPr>
          <w:t>8.1.3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2d</w:t>
        </w:r>
        <w:r w:rsidR="004B516A" w:rsidRPr="00013195">
          <w:rPr>
            <w:rStyle w:val="ad"/>
            <w:rFonts w:hint="eastAsia"/>
            <w:noProof/>
          </w:rPr>
          <w:t>平面空间索引，要求关键字是，坐标。</w:t>
        </w:r>
        <w:r w:rsidR="004B516A" w:rsidRPr="00013195">
          <w:rPr>
            <w:rStyle w:val="ad"/>
            <w:noProof/>
          </w:rPr>
          <w:t>x,y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78" w:history="1">
        <w:r w:rsidR="004B516A" w:rsidRPr="00013195">
          <w:rPr>
            <w:rStyle w:val="ad"/>
            <w:noProof/>
          </w:rPr>
          <w:t>8.2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管理索引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79" w:history="1">
        <w:r w:rsidR="004B516A" w:rsidRPr="00013195">
          <w:rPr>
            <w:rStyle w:val="ad"/>
            <w:noProof/>
          </w:rPr>
          <w:t>8.2.1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添加索引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_Toc466481779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80" w:history="1">
        <w:r w:rsidR="004B516A" w:rsidRPr="00013195">
          <w:rPr>
            <w:rStyle w:val="ad"/>
            <w:noProof/>
          </w:rPr>
          <w:t>8.2.2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查看索引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81" w:history="1">
        <w:r w:rsidR="004B516A" w:rsidRPr="00013195">
          <w:rPr>
            <w:rStyle w:val="ad"/>
            <w:noProof/>
          </w:rPr>
          <w:t>8.2.3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删除索引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82" w:history="1">
        <w:r w:rsidR="004B516A" w:rsidRPr="00013195">
          <w:rPr>
            <w:rStyle w:val="ad"/>
            <w:noProof/>
          </w:rPr>
          <w:t>8.2.4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选项：指定索引名字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6481783" w:history="1">
        <w:r w:rsidR="004B516A" w:rsidRPr="00013195">
          <w:rPr>
            <w:rStyle w:val="ad"/>
            <w:noProof/>
          </w:rPr>
          <w:t>8.2.5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选项：唯一索引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84" w:history="1">
        <w:r w:rsidR="004B516A" w:rsidRPr="00013195">
          <w:rPr>
            <w:rStyle w:val="ad"/>
            <w:noProof/>
          </w:rPr>
          <w:t>8.3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平面空间</w:t>
        </w:r>
        <w:r w:rsidR="004B516A" w:rsidRPr="00013195">
          <w:rPr>
            <w:rStyle w:val="ad"/>
            <w:noProof/>
          </w:rPr>
          <w:t>2d</w:t>
        </w:r>
        <w:r w:rsidR="004B516A" w:rsidRPr="00013195">
          <w:rPr>
            <w:rStyle w:val="ad"/>
            <w:rFonts w:hint="eastAsia"/>
            <w:noProof/>
          </w:rPr>
          <w:t>索引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47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85" w:history="1">
        <w:r w:rsidR="004B516A" w:rsidRPr="00013195">
          <w:rPr>
            <w:rStyle w:val="ad"/>
            <w:rFonts w:ascii="Arial" w:hAnsi="Arial" w:cs="Arial"/>
            <w:noProof/>
          </w:rPr>
          <w:t>9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功能概要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86" w:history="1">
        <w:r w:rsidR="004B516A" w:rsidRPr="00013195">
          <w:rPr>
            <w:rStyle w:val="ad"/>
            <w:noProof/>
          </w:rPr>
          <w:t>9.1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复制，</w:t>
        </w:r>
        <w:r w:rsidR="004B516A" w:rsidRPr="00013195">
          <w:rPr>
            <w:rStyle w:val="ad"/>
            <w:noProof/>
          </w:rPr>
          <w:t>replicate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87" w:history="1">
        <w:r w:rsidR="004B516A" w:rsidRPr="00013195">
          <w:rPr>
            <w:rStyle w:val="ad"/>
            <w:noProof/>
          </w:rPr>
          <w:t>9.2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分区（分片）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88" w:history="1">
        <w:r w:rsidR="004B516A" w:rsidRPr="00013195">
          <w:rPr>
            <w:rStyle w:val="ad"/>
            <w:noProof/>
          </w:rPr>
          <w:t>9.3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map/reduce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50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789" w:history="1">
        <w:r w:rsidR="004B516A" w:rsidRPr="00013195">
          <w:rPr>
            <w:rStyle w:val="ad"/>
            <w:rFonts w:ascii="Arial" w:hAnsi="Arial" w:cs="Arial"/>
            <w:noProof/>
          </w:rPr>
          <w:t>10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PHP</w:t>
        </w:r>
        <w:r w:rsidR="004B516A" w:rsidRPr="00013195">
          <w:rPr>
            <w:rStyle w:val="ad"/>
            <w:rFonts w:hint="eastAsia"/>
            <w:noProof/>
          </w:rPr>
          <w:t>操作</w:t>
        </w:r>
        <w:r w:rsidR="004B516A" w:rsidRPr="00013195">
          <w:rPr>
            <w:rStyle w:val="ad"/>
            <w:noProof/>
          </w:rPr>
          <w:t>mongodb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_Toc466481789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0" w:history="1">
        <w:r w:rsidR="004B516A" w:rsidRPr="00013195">
          <w:rPr>
            <w:rStyle w:val="ad"/>
            <w:noProof/>
          </w:rPr>
          <w:t>10.1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加载操作</w:t>
        </w:r>
        <w:r w:rsidR="004B516A" w:rsidRPr="00013195">
          <w:rPr>
            <w:rStyle w:val="ad"/>
            <w:noProof/>
          </w:rPr>
          <w:t>mongodb</w:t>
        </w:r>
        <w:r w:rsidR="004B516A" w:rsidRPr="00013195">
          <w:rPr>
            <w:rStyle w:val="ad"/>
            <w:rFonts w:hint="eastAsia"/>
            <w:noProof/>
          </w:rPr>
          <w:t>的扩展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51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1" w:history="1">
        <w:r w:rsidR="004B516A" w:rsidRPr="00013195">
          <w:rPr>
            <w:rStyle w:val="ad"/>
            <w:noProof/>
          </w:rPr>
          <w:t>10.2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基本语法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52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2" w:history="1">
        <w:r w:rsidR="004B516A" w:rsidRPr="00013195">
          <w:rPr>
            <w:rStyle w:val="ad"/>
            <w:noProof/>
          </w:rPr>
          <w:t>10.3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获取集合中的全部数据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3" w:history="1">
        <w:r w:rsidR="004B516A" w:rsidRPr="00013195">
          <w:rPr>
            <w:rStyle w:val="ad"/>
            <w:noProof/>
          </w:rPr>
          <w:t>10.4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增加条件获取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4" w:history="1">
        <w:r w:rsidR="004B516A" w:rsidRPr="00013195">
          <w:rPr>
            <w:rStyle w:val="ad"/>
            <w:noProof/>
          </w:rPr>
          <w:t>10.5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过滤字段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54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5" w:history="1">
        <w:r w:rsidR="004B516A" w:rsidRPr="00013195">
          <w:rPr>
            <w:rStyle w:val="ad"/>
            <w:noProof/>
          </w:rPr>
          <w:t>10.6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排序查询</w:t>
        </w:r>
        <w:r w:rsidR="004B516A" w:rsidRPr="00013195">
          <w:rPr>
            <w:rStyle w:val="ad"/>
            <w:noProof/>
          </w:rPr>
          <w:t>sort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_Toc466481795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6" w:history="1">
        <w:r w:rsidR="004B516A" w:rsidRPr="00013195">
          <w:rPr>
            <w:rStyle w:val="ad"/>
            <w:noProof/>
          </w:rPr>
          <w:t>10.7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skip()</w:t>
        </w:r>
        <w:r w:rsidR="004B516A" w:rsidRPr="00013195">
          <w:rPr>
            <w:rStyle w:val="ad"/>
            <w:rFonts w:hint="eastAsia"/>
            <w:noProof/>
          </w:rPr>
          <w:t>，</w:t>
        </w:r>
        <w:r w:rsidR="004B516A" w:rsidRPr="00013195">
          <w:rPr>
            <w:rStyle w:val="ad"/>
            <w:noProof/>
          </w:rPr>
          <w:t>limit()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_Toc466481796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7" w:history="1">
        <w:r w:rsidR="004B516A" w:rsidRPr="00013195">
          <w:rPr>
            <w:rStyle w:val="ad"/>
            <w:noProof/>
          </w:rPr>
          <w:t>10.8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分组查询</w:t>
        </w:r>
        <w:r w:rsidR="004B516A" w:rsidRPr="00013195">
          <w:rPr>
            <w:rStyle w:val="ad"/>
            <w:noProof/>
          </w:rPr>
          <w:t>,group()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_Toc466481797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55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8" w:history="1">
        <w:r w:rsidR="004B516A" w:rsidRPr="00013195">
          <w:rPr>
            <w:rStyle w:val="ad"/>
            <w:noProof/>
          </w:rPr>
          <w:t>10.9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增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_Toc466481798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799" w:history="1">
        <w:r w:rsidR="004B516A" w:rsidRPr="00013195">
          <w:rPr>
            <w:rStyle w:val="ad"/>
            <w:noProof/>
          </w:rPr>
          <w:t>10.10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删除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_Toc466481799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800" w:history="1">
        <w:r w:rsidR="004B516A" w:rsidRPr="00013195">
          <w:rPr>
            <w:rStyle w:val="ad"/>
            <w:noProof/>
          </w:rPr>
          <w:t>10.11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修改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_Toc466481800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56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10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466481801" w:history="1">
        <w:r w:rsidR="004B516A" w:rsidRPr="00013195">
          <w:rPr>
            <w:rStyle w:val="ad"/>
            <w:rFonts w:ascii="Arial" w:hAnsi="Arial" w:cs="Arial"/>
            <w:noProof/>
          </w:rPr>
          <w:t>11</w:t>
        </w:r>
        <w:r w:rsidR="004B516A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4B516A" w:rsidRPr="00013195">
          <w:rPr>
            <w:rStyle w:val="ad"/>
            <w:noProof/>
          </w:rPr>
          <w:t>mongodb</w:t>
        </w:r>
        <w:r w:rsidR="004B516A" w:rsidRPr="00013195">
          <w:rPr>
            <w:rStyle w:val="ad"/>
            <w:rFonts w:hint="eastAsia"/>
            <w:noProof/>
          </w:rPr>
          <w:t>的使用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_Toc466481801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802" w:history="1">
        <w:r w:rsidR="004B516A" w:rsidRPr="00013195">
          <w:rPr>
            <w:rStyle w:val="ad"/>
            <w:noProof/>
          </w:rPr>
          <w:t>11.1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哪里用</w:t>
        </w:r>
        <w:r w:rsidR="004B516A" w:rsidRPr="00013195">
          <w:rPr>
            <w:rStyle w:val="ad"/>
            <w:noProof/>
          </w:rPr>
          <w:t>?</w:t>
        </w:r>
        <w:r w:rsidR="004B516A" w:rsidRPr="00013195">
          <w:rPr>
            <w:rStyle w:val="ad"/>
            <w:rFonts w:hint="eastAsia"/>
            <w:noProof/>
          </w:rPr>
          <w:t>为什么用？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_Toc466481802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803" w:history="1">
        <w:r w:rsidR="004B516A" w:rsidRPr="00013195">
          <w:rPr>
            <w:rStyle w:val="ad"/>
            <w:noProof/>
          </w:rPr>
          <w:t>11.2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不能用在哪里？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_Toc466481803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57</w:t>
        </w:r>
        <w:r w:rsidR="004B516A">
          <w:rPr>
            <w:noProof/>
            <w:webHidden/>
          </w:rPr>
          <w:fldChar w:fldCharType="end"/>
        </w:r>
      </w:hyperlink>
    </w:p>
    <w:p w:rsidR="004B516A" w:rsidRDefault="003535B3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6481804" w:history="1">
        <w:r w:rsidR="004B516A" w:rsidRPr="00013195">
          <w:rPr>
            <w:rStyle w:val="ad"/>
            <w:noProof/>
          </w:rPr>
          <w:t>11.3</w:t>
        </w:r>
        <w:r w:rsidR="004B51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B516A" w:rsidRPr="00013195">
          <w:rPr>
            <w:rStyle w:val="ad"/>
            <w:rFonts w:hint="eastAsia"/>
            <w:noProof/>
          </w:rPr>
          <w:t>数据结构的设计</w:t>
        </w:r>
        <w:r w:rsidR="004B516A">
          <w:rPr>
            <w:noProof/>
            <w:webHidden/>
          </w:rPr>
          <w:tab/>
        </w:r>
        <w:r w:rsidR="004B516A">
          <w:rPr>
            <w:noProof/>
            <w:webHidden/>
          </w:rPr>
          <w:fldChar w:fldCharType="begin"/>
        </w:r>
        <w:r w:rsidR="004B516A">
          <w:rPr>
            <w:noProof/>
            <w:webHidden/>
          </w:rPr>
          <w:instrText xml:space="preserve"> PAGEREF _Toc466481804 \h </w:instrText>
        </w:r>
        <w:r w:rsidR="004B516A">
          <w:rPr>
            <w:noProof/>
            <w:webHidden/>
          </w:rPr>
        </w:r>
        <w:r w:rsidR="004B516A">
          <w:rPr>
            <w:noProof/>
            <w:webHidden/>
          </w:rPr>
          <w:fldChar w:fldCharType="separate"/>
        </w:r>
        <w:r w:rsidR="004B516A">
          <w:rPr>
            <w:noProof/>
            <w:webHidden/>
          </w:rPr>
          <w:t>57</w:t>
        </w:r>
        <w:r w:rsidR="004B516A"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84084F" w:rsidP="009F304F">
      <w:pPr>
        <w:pStyle w:val="1"/>
      </w:pPr>
      <w:bookmarkStart w:id="1" w:name="_Toc466481712"/>
      <w:r>
        <w:lastRenderedPageBreak/>
        <w:t>概述</w:t>
      </w:r>
      <w:bookmarkEnd w:id="1"/>
    </w:p>
    <w:p w:rsidR="000A67B0" w:rsidRPr="000A67B0" w:rsidRDefault="000A67B0" w:rsidP="000A67B0">
      <w:r>
        <w:t>mongodb</w:t>
      </w:r>
      <w:r>
        <w:t>：是介于关系型与非关系之间的一种数据库</w:t>
      </w:r>
      <w:r>
        <w:rPr>
          <w:rFonts w:hint="eastAsia"/>
        </w:rPr>
        <w:t>系统！</w:t>
      </w:r>
    </w:p>
    <w:p w:rsidR="008E6CAF" w:rsidRPr="008E6CAF" w:rsidRDefault="008E6CAF" w:rsidP="008E6CAF">
      <w:pPr>
        <w:pStyle w:val="2"/>
      </w:pPr>
      <w:bookmarkStart w:id="2" w:name="_Toc466481713"/>
      <w:r>
        <w:t>概述</w:t>
      </w:r>
      <w:r w:rsidR="00A3016F">
        <w:t>，</w:t>
      </w:r>
      <w:r w:rsidR="00A3016F">
        <w:t>mongodb</w:t>
      </w:r>
      <w:r w:rsidR="00A3016F">
        <w:t>是文档型非关系数据库</w:t>
      </w:r>
      <w:bookmarkEnd w:id="2"/>
    </w:p>
    <w:p w:rsidR="0084084F" w:rsidRDefault="00FC2EBD" w:rsidP="006E022F">
      <w:r>
        <w:rPr>
          <w:rFonts w:hint="eastAsia"/>
        </w:rPr>
        <w:t>是一种数据库，类似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:rsidR="00FC2EBD" w:rsidRDefault="00FC2EBD" w:rsidP="006E022F">
      <w:r>
        <w:t>不同于</w:t>
      </w:r>
      <w:r>
        <w:t>MySQL</w:t>
      </w:r>
      <w:r>
        <w:t>的是：是一种</w:t>
      </w:r>
      <w:r>
        <w:t>“</w:t>
      </w:r>
      <w:r>
        <w:t>非关系型数据库</w:t>
      </w:r>
      <w:r>
        <w:t>”</w:t>
      </w:r>
      <w:r>
        <w:t>。</w:t>
      </w:r>
    </w:p>
    <w:p w:rsidR="004B5311" w:rsidRDefault="00FC2EBD" w:rsidP="006E022F">
      <w:r>
        <w:t>非关系型数据库：</w:t>
      </w:r>
      <w:r>
        <w:t>NOSQL-(Not Only SQL, non-relation)</w:t>
      </w:r>
      <w:r w:rsidR="004B5311">
        <w:t>。不以关系型（二维表）进行数据存储结构的数据库的统称。</w:t>
      </w:r>
      <w:r w:rsidR="00B50DB7">
        <w:t>包括：</w:t>
      </w:r>
      <w:r w:rsidR="00B50DB7">
        <w:t>memcached</w:t>
      </w:r>
      <w:r w:rsidR="00B50DB7">
        <w:t>（内存型数据库），文件系统，</w:t>
      </w:r>
      <w:r w:rsidR="00B50DB7">
        <w:t>redis</w:t>
      </w:r>
      <w:r w:rsidR="00B50DB7">
        <w:t>。</w:t>
      </w:r>
      <w:r w:rsidR="00BC6FD9">
        <w:t>Mongodb</w:t>
      </w:r>
      <w:r w:rsidR="00BC6FD9">
        <w:t>。</w:t>
      </w:r>
    </w:p>
    <w:p w:rsidR="008E6CAF" w:rsidRDefault="008E6CAF" w:rsidP="006E022F">
      <w:r>
        <w:t>发展到今天：典型的非关系有：</w:t>
      </w:r>
    </w:p>
    <w:p w:rsidR="008E6CAF" w:rsidRDefault="008E6CAF" w:rsidP="008E6CAF">
      <w:pPr>
        <w:pStyle w:val="af2"/>
        <w:numPr>
          <w:ilvl w:val="0"/>
          <w:numId w:val="15"/>
        </w:numPr>
        <w:ind w:firstLineChars="0"/>
      </w:pPr>
      <w:r>
        <w:t>key-value</w:t>
      </w:r>
      <w:r>
        <w:t>型。</w:t>
      </w:r>
    </w:p>
    <w:p w:rsidR="008E6CAF" w:rsidRDefault="008E6CAF" w:rsidP="008E6CAF">
      <w:pPr>
        <w:pStyle w:val="af2"/>
        <w:numPr>
          <w:ilvl w:val="0"/>
          <w:numId w:val="15"/>
        </w:numPr>
        <w:ind w:firstLineChars="0"/>
      </w:pPr>
      <w:r>
        <w:t>文档型（</w:t>
      </w:r>
      <w:r>
        <w:t>document</w:t>
      </w:r>
      <w:r>
        <w:t>）（</w:t>
      </w:r>
      <w:r>
        <w:t>mongodb</w:t>
      </w:r>
      <w:r>
        <w:t>的存储结构类型）</w:t>
      </w:r>
    </w:p>
    <w:p w:rsidR="008E6CAF" w:rsidRDefault="008E6CAF" w:rsidP="008E6CAF">
      <w:pPr>
        <w:pStyle w:val="af2"/>
        <w:numPr>
          <w:ilvl w:val="0"/>
          <w:numId w:val="15"/>
        </w:numPr>
        <w:ind w:firstLineChars="0"/>
      </w:pPr>
      <w:r>
        <w:t>图型（大数据）</w:t>
      </w:r>
    </w:p>
    <w:p w:rsidR="008E6CAF" w:rsidRDefault="008E6CAF" w:rsidP="008E6CAF"/>
    <w:p w:rsidR="008E6CAF" w:rsidRDefault="008E6CAF" w:rsidP="008E6CAF">
      <w:pPr>
        <w:pStyle w:val="2"/>
      </w:pPr>
      <w:bookmarkStart w:id="3" w:name="_Toc466481714"/>
      <w:r>
        <w:t>文档型存储系统</w:t>
      </w:r>
      <w:bookmarkEnd w:id="3"/>
    </w:p>
    <w:p w:rsidR="00FC2EBD" w:rsidRDefault="00504B45" w:rsidP="006E022F">
      <w:r>
        <w:rPr>
          <w:rFonts w:hint="eastAsia"/>
        </w:rPr>
        <w:t>类似于，关系型（二维表）。</w:t>
      </w:r>
    </w:p>
    <w:p w:rsidR="00504B45" w:rsidRDefault="00504B45" w:rsidP="006E022F"/>
    <w:p w:rsidR="00504B45" w:rsidRDefault="00504B45" w:rsidP="006E022F">
      <w:r>
        <w:t>二维表中的记录</w:t>
      </w:r>
      <w:r>
        <w:t xml:space="preserve"> </w:t>
      </w:r>
      <w:r>
        <w:t>映射成</w:t>
      </w:r>
      <w:r>
        <w:rPr>
          <w:rFonts w:hint="eastAsia"/>
        </w:rPr>
        <w:t xml:space="preserve"> </w:t>
      </w:r>
      <w:r>
        <w:rPr>
          <w:rFonts w:hint="eastAsia"/>
        </w:rPr>
        <w:t>文档型的文档。</w:t>
      </w:r>
    </w:p>
    <w:p w:rsidR="00504B45" w:rsidRDefault="00504B45" w:rsidP="006E022F">
      <w:r>
        <w:t>区别是：</w:t>
      </w:r>
      <w:r w:rsidR="00B73112">
        <w:t>文章</w:t>
      </w:r>
      <w:r w:rsidR="00B73112">
        <w:t xml:space="preserve"> </w:t>
      </w:r>
      <w:r w:rsidR="00B73112">
        <w:t>和</w:t>
      </w:r>
      <w:r w:rsidR="00B73112">
        <w:rPr>
          <w:rFonts w:hint="eastAsia"/>
        </w:rPr>
        <w:t xml:space="preserve"> </w:t>
      </w:r>
      <w:r w:rsidR="00B73112">
        <w:rPr>
          <w:rFonts w:hint="eastAsia"/>
        </w:rPr>
        <w:t>文章分类</w:t>
      </w:r>
    </w:p>
    <w:p w:rsidR="00504B45" w:rsidRDefault="00504B45" w:rsidP="00504B45">
      <w:pPr>
        <w:ind w:firstLine="420"/>
      </w:pPr>
      <w:r>
        <w:t>二维表：</w:t>
      </w:r>
    </w:p>
    <w:p w:rsidR="00504B45" w:rsidRDefault="00504B45" w:rsidP="00504B45">
      <w:pPr>
        <w:ind w:firstLine="420"/>
      </w:pPr>
      <w:r>
        <w:tab/>
      </w:r>
    </w:p>
    <w:p w:rsidR="00504B45" w:rsidRDefault="00504B45" w:rsidP="00504B45">
      <w:pPr>
        <w:ind w:firstLine="420"/>
      </w:pPr>
      <w:r>
        <w:tab/>
        <w:t>article</w:t>
      </w:r>
      <w:r>
        <w:t>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504B45" w:rsidTr="00504B45">
        <w:tc>
          <w:tcPr>
            <w:tcW w:w="2767" w:type="dxa"/>
          </w:tcPr>
          <w:p w:rsidR="00504B45" w:rsidRDefault="00504B45" w:rsidP="00504B45">
            <w:r>
              <w:tab/>
            </w:r>
            <w:r w:rsidR="00B73112">
              <w:t>A</w:t>
            </w:r>
            <w:r w:rsidR="00B73112">
              <w:rPr>
                <w:rFonts w:hint="eastAsia"/>
              </w:rPr>
              <w:t>rticle</w:t>
            </w:r>
            <w:r w:rsidR="00B73112">
              <w:t>_id</w:t>
            </w:r>
          </w:p>
        </w:tc>
        <w:tc>
          <w:tcPr>
            <w:tcW w:w="2767" w:type="dxa"/>
          </w:tcPr>
          <w:p w:rsidR="00504B45" w:rsidRDefault="00504B45" w:rsidP="00504B45"/>
        </w:tc>
        <w:tc>
          <w:tcPr>
            <w:tcW w:w="2768" w:type="dxa"/>
          </w:tcPr>
          <w:p w:rsidR="00504B45" w:rsidRDefault="00504B45" w:rsidP="00504B45"/>
        </w:tc>
      </w:tr>
      <w:tr w:rsidR="00504B45" w:rsidTr="00504B45">
        <w:tc>
          <w:tcPr>
            <w:tcW w:w="2767" w:type="dxa"/>
          </w:tcPr>
          <w:p w:rsidR="00504B45" w:rsidRDefault="00B73112" w:rsidP="00504B45">
            <w:r>
              <w:t>A</w:t>
            </w:r>
            <w:r>
              <w:rPr>
                <w:rFonts w:hint="eastAsia"/>
              </w:rPr>
              <w:t>rticle_</w:t>
            </w:r>
            <w:r>
              <w:t>content</w:t>
            </w:r>
          </w:p>
        </w:tc>
        <w:tc>
          <w:tcPr>
            <w:tcW w:w="2767" w:type="dxa"/>
          </w:tcPr>
          <w:p w:rsidR="00504B45" w:rsidRDefault="00504B45" w:rsidP="00504B45"/>
        </w:tc>
        <w:tc>
          <w:tcPr>
            <w:tcW w:w="2768" w:type="dxa"/>
          </w:tcPr>
          <w:p w:rsidR="00504B45" w:rsidRDefault="00504B45" w:rsidP="00504B45"/>
        </w:tc>
      </w:tr>
      <w:tr w:rsidR="00504B45" w:rsidTr="00504B45">
        <w:tc>
          <w:tcPr>
            <w:tcW w:w="2767" w:type="dxa"/>
          </w:tcPr>
          <w:p w:rsidR="00504B45" w:rsidRDefault="00B73112" w:rsidP="00504B45">
            <w:r>
              <w:t>C</w:t>
            </w:r>
            <w:r>
              <w:rPr>
                <w:rFonts w:hint="eastAsia"/>
              </w:rPr>
              <w:t>ategory_</w:t>
            </w:r>
            <w:r>
              <w:t>id</w:t>
            </w:r>
          </w:p>
        </w:tc>
        <w:tc>
          <w:tcPr>
            <w:tcW w:w="2767" w:type="dxa"/>
          </w:tcPr>
          <w:p w:rsidR="00504B45" w:rsidRDefault="00B73112" w:rsidP="00504B45">
            <w:r>
              <w:rPr>
                <w:rFonts w:hint="eastAsia"/>
              </w:rPr>
              <w:t>所属分类</w:t>
            </w:r>
            <w:r>
              <w:rPr>
                <w:rFonts w:hint="eastAsia"/>
              </w:rPr>
              <w:t>ID</w:t>
            </w:r>
          </w:p>
        </w:tc>
        <w:tc>
          <w:tcPr>
            <w:tcW w:w="2768" w:type="dxa"/>
          </w:tcPr>
          <w:p w:rsidR="00504B45" w:rsidRDefault="00B73112" w:rsidP="00504B45">
            <w:r>
              <w:rPr>
                <w:rFonts w:hint="eastAsia"/>
              </w:rPr>
              <w:t>关联字段</w:t>
            </w:r>
          </w:p>
        </w:tc>
      </w:tr>
    </w:tbl>
    <w:p w:rsidR="00504B45" w:rsidRDefault="00504B45" w:rsidP="00504B45">
      <w:pPr>
        <w:ind w:firstLine="420"/>
      </w:pPr>
      <w:r>
        <w:tab/>
        <w:t>category</w:t>
      </w:r>
      <w:r>
        <w:t>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B73112" w:rsidTr="00B73112">
        <w:tc>
          <w:tcPr>
            <w:tcW w:w="2767" w:type="dxa"/>
          </w:tcPr>
          <w:p w:rsidR="00B73112" w:rsidRDefault="00B73112" w:rsidP="00504B45">
            <w:r>
              <w:t>C</w:t>
            </w:r>
            <w:r>
              <w:rPr>
                <w:rFonts w:hint="eastAsia"/>
              </w:rPr>
              <w:t>ategory</w:t>
            </w:r>
            <w:r>
              <w:t>_id</w:t>
            </w:r>
          </w:p>
        </w:tc>
        <w:tc>
          <w:tcPr>
            <w:tcW w:w="2767" w:type="dxa"/>
          </w:tcPr>
          <w:p w:rsidR="00B73112" w:rsidRDefault="00B73112" w:rsidP="00504B45"/>
        </w:tc>
        <w:tc>
          <w:tcPr>
            <w:tcW w:w="2768" w:type="dxa"/>
          </w:tcPr>
          <w:p w:rsidR="00B73112" w:rsidRDefault="00B73112" w:rsidP="00504B45"/>
        </w:tc>
      </w:tr>
      <w:tr w:rsidR="00B73112" w:rsidTr="00B73112">
        <w:tc>
          <w:tcPr>
            <w:tcW w:w="2767" w:type="dxa"/>
          </w:tcPr>
          <w:p w:rsidR="00B73112" w:rsidRDefault="00B73112" w:rsidP="00504B45">
            <w:r>
              <w:t>C</w:t>
            </w:r>
            <w:r>
              <w:rPr>
                <w:rFonts w:hint="eastAsia"/>
              </w:rPr>
              <w:t>ategory_</w:t>
            </w:r>
            <w:r>
              <w:t>title</w:t>
            </w:r>
          </w:p>
        </w:tc>
        <w:tc>
          <w:tcPr>
            <w:tcW w:w="2767" w:type="dxa"/>
          </w:tcPr>
          <w:p w:rsidR="00B73112" w:rsidRDefault="00B73112" w:rsidP="00504B45"/>
        </w:tc>
        <w:tc>
          <w:tcPr>
            <w:tcW w:w="2768" w:type="dxa"/>
          </w:tcPr>
          <w:p w:rsidR="00B73112" w:rsidRDefault="00B73112" w:rsidP="00504B45"/>
        </w:tc>
      </w:tr>
    </w:tbl>
    <w:p w:rsidR="00B73112" w:rsidRDefault="00B73112" w:rsidP="00504B45">
      <w:pPr>
        <w:ind w:firstLine="420"/>
      </w:pPr>
    </w:p>
    <w:p w:rsidR="00D30F5B" w:rsidRDefault="00D30F5B" w:rsidP="00504B45">
      <w:pPr>
        <w:ind w:firstLine="420"/>
      </w:pPr>
    </w:p>
    <w:p w:rsidR="000B6FF7" w:rsidRDefault="00D30F5B" w:rsidP="00504B45">
      <w:pPr>
        <w:ind w:firstLine="420"/>
      </w:pPr>
      <w:r>
        <w:t>文档型：</w:t>
      </w:r>
    </w:p>
    <w:p w:rsidR="00D30F5B" w:rsidRDefault="00C9408F" w:rsidP="00504B45">
      <w:pPr>
        <w:ind w:firstLine="420"/>
      </w:pPr>
      <w:r>
        <w:t>将当前内容相关的全部的数据，存储为一个文档。</w:t>
      </w:r>
    </w:p>
    <w:p w:rsidR="00D30F5B" w:rsidRDefault="00D30F5B" w:rsidP="00504B45">
      <w:pPr>
        <w:ind w:firstLine="420"/>
      </w:pPr>
      <w:r>
        <w:rPr>
          <w:rFonts w:hint="eastAsia"/>
        </w:rPr>
        <w:t>站在文章的角度去存储。会得到下面的文档：</w:t>
      </w:r>
    </w:p>
    <w:p w:rsidR="00D30F5B" w:rsidRDefault="00D30F5B" w:rsidP="00504B45">
      <w:pPr>
        <w:ind w:firstLine="420"/>
      </w:pPr>
      <w:r>
        <w:t>内容：北京</w:t>
      </w:r>
      <w:r>
        <w:t>PHP</w:t>
      </w:r>
      <w:r>
        <w:t>训练营，</w:t>
      </w:r>
      <w:r w:rsidR="0026333C">
        <w:t>开营了</w:t>
      </w:r>
      <w:r>
        <w:t>！</w:t>
      </w:r>
    </w:p>
    <w:p w:rsidR="00D30F5B" w:rsidRDefault="002E2F52" w:rsidP="00504B45">
      <w:pPr>
        <w:ind w:firstLine="420"/>
      </w:pPr>
      <w:r>
        <w:rPr>
          <w:rFonts w:hint="eastAsia"/>
        </w:rPr>
        <w:t>分类：</w:t>
      </w:r>
      <w:r>
        <w:rPr>
          <w:rFonts w:hint="eastAsia"/>
        </w:rPr>
        <w:t>PHP</w:t>
      </w:r>
      <w:r w:rsidR="00230E87">
        <w:rPr>
          <w:rFonts w:hint="eastAsia"/>
        </w:rPr>
        <w:t>培训</w:t>
      </w:r>
    </w:p>
    <w:p w:rsidR="00EB59DF" w:rsidRDefault="00EB59DF" w:rsidP="00504B45">
      <w:pPr>
        <w:ind w:firstLine="420"/>
      </w:pPr>
    </w:p>
    <w:p w:rsidR="00EB59DF" w:rsidRDefault="00C73C64" w:rsidP="00504B45">
      <w:pPr>
        <w:ind w:firstLine="420"/>
      </w:pPr>
      <w:r>
        <w:t>”</w:t>
      </w:r>
      <w:r w:rsidR="00EB59DF">
        <w:t>理解成：没有满足范式设计的数据表</w:t>
      </w:r>
      <w:r>
        <w:t>“</w:t>
      </w:r>
      <w:r w:rsidR="00EB59DF">
        <w:t>。</w:t>
      </w:r>
    </w:p>
    <w:p w:rsidR="00996F3C" w:rsidRDefault="00996F3C" w:rsidP="00504B45">
      <w:pPr>
        <w:ind w:firstLine="420"/>
      </w:pPr>
    </w:p>
    <w:p w:rsidR="00996F3C" w:rsidRDefault="00996F3C" w:rsidP="00504B45">
      <w:pPr>
        <w:ind w:firstLine="420"/>
      </w:pPr>
      <w:r>
        <w:t>优势：存储，提取。不需要做大量的关联操作，就可以获相关的全部属性。</w:t>
      </w:r>
    </w:p>
    <w:p w:rsidR="00996F3C" w:rsidRDefault="00996F3C" w:rsidP="00504B45">
      <w:pPr>
        <w:ind w:firstLine="420"/>
      </w:pPr>
      <w:r>
        <w:t>劣势：更新，维护。出现大量的数据冗余。</w:t>
      </w:r>
    </w:p>
    <w:p w:rsidR="00996F3C" w:rsidRDefault="00996F3C" w:rsidP="00504B45">
      <w:pPr>
        <w:ind w:firstLine="420"/>
      </w:pPr>
    </w:p>
    <w:p w:rsidR="00996F3C" w:rsidRDefault="00996F3C" w:rsidP="00504B45">
      <w:pPr>
        <w:ind w:firstLine="420"/>
      </w:pPr>
      <w:r>
        <w:t>可见：</w:t>
      </w:r>
    </w:p>
    <w:p w:rsidR="00A5315F" w:rsidRDefault="00996F3C" w:rsidP="00504B45">
      <w:pPr>
        <w:ind w:firstLine="420"/>
      </w:pPr>
      <w:r>
        <w:t>项目中：</w:t>
      </w:r>
    </w:p>
    <w:p w:rsidR="00996F3C" w:rsidRDefault="00996F3C" w:rsidP="00504B45">
      <w:pPr>
        <w:ind w:firstLine="420"/>
      </w:pPr>
      <w:r>
        <w:t>日志，文章管理部分，存储到</w:t>
      </w:r>
      <w:r>
        <w:t>mongodb</w:t>
      </w:r>
      <w:r>
        <w:t>。会得到较高的存取速度。</w:t>
      </w:r>
    </w:p>
    <w:p w:rsidR="00A5315F" w:rsidRDefault="00A5315F" w:rsidP="00504B45">
      <w:pPr>
        <w:ind w:firstLine="420"/>
      </w:pPr>
      <w:r>
        <w:rPr>
          <w:rFonts w:hint="eastAsia"/>
        </w:rPr>
        <w:t>复杂，核心数据的维护，存储关系型数据。</w:t>
      </w:r>
    </w:p>
    <w:p w:rsidR="007C52A8" w:rsidRDefault="007C52A8" w:rsidP="00504B45">
      <w:pPr>
        <w:ind w:firstLine="420"/>
      </w:pPr>
    </w:p>
    <w:p w:rsidR="007C52A8" w:rsidRDefault="007C52A8" w:rsidP="00504B45">
      <w:pPr>
        <w:ind w:firstLine="420"/>
      </w:pPr>
    </w:p>
    <w:p w:rsidR="007C52A8" w:rsidRDefault="007C52A8" w:rsidP="00BB408E">
      <w:pPr>
        <w:pStyle w:val="1"/>
      </w:pPr>
      <w:bookmarkStart w:id="4" w:name="_Toc466481715"/>
      <w:r>
        <w:lastRenderedPageBreak/>
        <w:t>安装</w:t>
      </w:r>
      <w:bookmarkEnd w:id="4"/>
    </w:p>
    <w:p w:rsidR="007C52A8" w:rsidRDefault="007C52A8" w:rsidP="00BB408E">
      <w:pPr>
        <w:pStyle w:val="2"/>
      </w:pPr>
      <w:bookmarkStart w:id="5" w:name="_Toc466481716"/>
      <w:r>
        <w:t>linux</w:t>
      </w:r>
      <w:bookmarkEnd w:id="5"/>
    </w:p>
    <w:p w:rsidR="007C52A8" w:rsidRDefault="007C52A8" w:rsidP="00BB408E">
      <w:pPr>
        <w:pStyle w:val="2"/>
      </w:pPr>
      <w:bookmarkStart w:id="6" w:name="_Toc466481717"/>
      <w:r>
        <w:t>windows</w:t>
      </w:r>
      <w:bookmarkEnd w:id="6"/>
    </w:p>
    <w:p w:rsidR="00D31B7E" w:rsidRDefault="00A91F9B" w:rsidP="00D31B7E">
      <w:pPr>
        <w:pStyle w:val="a0"/>
      </w:pPr>
      <w:r>
        <w:t>下载：</w:t>
      </w:r>
      <w:r w:rsidR="00B44625">
        <w:t>获取最新的</w:t>
      </w:r>
      <w:r w:rsidR="00B44625">
        <w:t>mongodb</w:t>
      </w:r>
    </w:p>
    <w:p w:rsidR="00A91F9B" w:rsidRDefault="003535B3" w:rsidP="00D31B7E">
      <w:pPr>
        <w:pStyle w:val="a0"/>
        <w:rPr>
          <w:rFonts w:ascii="Open Sans" w:hAnsi="Open Sans" w:cs="Open Sans"/>
          <w:kern w:val="0"/>
          <w:sz w:val="24"/>
        </w:rPr>
      </w:pPr>
      <w:hyperlink r:id="rId7" w:history="1">
        <w:r w:rsidR="00A56575" w:rsidRPr="00DC7BB5">
          <w:rPr>
            <w:rStyle w:val="ad"/>
            <w:rFonts w:ascii="Open Sans" w:hAnsi="Open Sans" w:cs="Open Sans"/>
            <w:kern w:val="0"/>
            <w:sz w:val="24"/>
          </w:rPr>
          <w:t>https://www.mongodb.com/download-center</w:t>
        </w:r>
      </w:hyperlink>
    </w:p>
    <w:p w:rsidR="00A56575" w:rsidRDefault="00A56575" w:rsidP="00D31B7E">
      <w:pPr>
        <w:pStyle w:val="a0"/>
        <w:rPr>
          <w:rFonts w:ascii="Open Sans" w:hAnsi="Open Sans" w:cs="Open Sans"/>
          <w:kern w:val="0"/>
          <w:sz w:val="24"/>
        </w:rPr>
      </w:pPr>
      <w:r>
        <w:rPr>
          <w:rFonts w:ascii="Open Sans" w:hAnsi="Open Sans" w:cs="Open Sans"/>
          <w:kern w:val="0"/>
          <w:sz w:val="24"/>
        </w:rPr>
        <w:t xml:space="preserve">3.2.x </w:t>
      </w:r>
      <w:r>
        <w:rPr>
          <w:rFonts w:ascii="Open Sans" w:hAnsi="Open Sans" w:cs="Open Sans"/>
          <w:kern w:val="0"/>
          <w:sz w:val="24"/>
        </w:rPr>
        <w:t>目前最新的版本。</w:t>
      </w:r>
    </w:p>
    <w:p w:rsidR="00D529BD" w:rsidRDefault="00162A7D" w:rsidP="00D31B7E">
      <w:pPr>
        <w:pStyle w:val="a0"/>
      </w:pPr>
      <w:r>
        <w:rPr>
          <w:noProof/>
        </w:rPr>
        <w:drawing>
          <wp:inline distT="0" distB="0" distL="0" distR="0" wp14:anchorId="273472AB" wp14:editId="2DFDE5D2">
            <wp:extent cx="5278120" cy="22409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82" w:rsidRDefault="00F01982" w:rsidP="00D31B7E">
      <w:pPr>
        <w:pStyle w:val="a0"/>
      </w:pPr>
    </w:p>
    <w:p w:rsidR="00F01982" w:rsidRDefault="00F01982" w:rsidP="00D31B7E">
      <w:pPr>
        <w:pStyle w:val="a0"/>
      </w:pPr>
      <w:r>
        <w:t>运行程序安装即可</w:t>
      </w:r>
    </w:p>
    <w:p w:rsidR="00F01982" w:rsidRDefault="00F01982" w:rsidP="00D31B7E">
      <w:pPr>
        <w:pStyle w:val="a0"/>
      </w:pPr>
      <w:r>
        <w:rPr>
          <w:noProof/>
        </w:rPr>
        <w:lastRenderedPageBreak/>
        <w:drawing>
          <wp:inline distT="0" distB="0" distL="0" distR="0" wp14:anchorId="4C43D004" wp14:editId="1813EB9A">
            <wp:extent cx="4752975" cy="3705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70" w:rsidRDefault="005B5770" w:rsidP="00D31B7E">
      <w:pPr>
        <w:pStyle w:val="a0"/>
      </w:pPr>
      <w:r>
        <w:t>配置安装路径</w:t>
      </w:r>
    </w:p>
    <w:p w:rsidR="005B5770" w:rsidRDefault="005B5770" w:rsidP="00D31B7E">
      <w:pPr>
        <w:pStyle w:val="a0"/>
      </w:pPr>
      <w:r>
        <w:rPr>
          <w:noProof/>
        </w:rPr>
        <w:drawing>
          <wp:inline distT="0" distB="0" distL="0" distR="0" wp14:anchorId="13B0AC09" wp14:editId="5BD226F5">
            <wp:extent cx="4752975" cy="37052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CB" w:rsidRDefault="008027CB" w:rsidP="00D31B7E">
      <w:pPr>
        <w:pStyle w:val="a0"/>
      </w:pPr>
      <w:r>
        <w:t>成功结果：</w:t>
      </w:r>
    </w:p>
    <w:p w:rsidR="008027CB" w:rsidRDefault="008027CB" w:rsidP="00D31B7E">
      <w:pPr>
        <w:pStyle w:val="a0"/>
      </w:pPr>
      <w:r>
        <w:rPr>
          <w:noProof/>
        </w:rPr>
        <w:lastRenderedPageBreak/>
        <w:drawing>
          <wp:inline distT="0" distB="0" distL="0" distR="0" wp14:anchorId="16D12518" wp14:editId="38E3DDFB">
            <wp:extent cx="5278120" cy="2425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77" w:rsidRDefault="00BF5F77" w:rsidP="00D31B7E">
      <w:pPr>
        <w:pStyle w:val="a0"/>
      </w:pPr>
    </w:p>
    <w:p w:rsidR="00BF5F77" w:rsidRDefault="00BF5F77" w:rsidP="00BF5F77">
      <w:pPr>
        <w:pStyle w:val="1"/>
      </w:pPr>
      <w:bookmarkStart w:id="7" w:name="_Toc466481718"/>
      <w:r>
        <w:lastRenderedPageBreak/>
        <w:t>管理</w:t>
      </w:r>
      <w:r>
        <w:t>mongodb</w:t>
      </w:r>
      <w:bookmarkEnd w:id="7"/>
    </w:p>
    <w:p w:rsidR="00BF5F77" w:rsidRDefault="00BF5F77" w:rsidP="00BF5F77">
      <w:pPr>
        <w:pStyle w:val="2"/>
      </w:pPr>
      <w:bookmarkStart w:id="8" w:name="_Toc466481719"/>
      <w:r>
        <w:t>C/S</w:t>
      </w:r>
      <w:r>
        <w:t>架构</w:t>
      </w:r>
      <w:bookmarkEnd w:id="8"/>
    </w:p>
    <w:p w:rsidR="00E45FC1" w:rsidRDefault="00E45FC1" w:rsidP="00E45FC1">
      <w:pPr>
        <w:pStyle w:val="2"/>
      </w:pPr>
      <w:bookmarkStart w:id="9" w:name="_Toc466481720"/>
      <w:r>
        <w:t>服务</w:t>
      </w:r>
      <w:r w:rsidR="00700730">
        <w:t>器端</w:t>
      </w:r>
      <w:r>
        <w:t>：</w:t>
      </w:r>
      <w:r>
        <w:t>mongod</w:t>
      </w:r>
      <w:bookmarkEnd w:id="9"/>
    </w:p>
    <w:p w:rsidR="008A6A61" w:rsidRPr="008A6A61" w:rsidRDefault="008A6A61" w:rsidP="008A6A61">
      <w:pPr>
        <w:pStyle w:val="3"/>
      </w:pPr>
      <w:bookmarkStart w:id="10" w:name="_Toc466481721"/>
      <w:r>
        <w:rPr>
          <w:rFonts w:hint="eastAsia"/>
        </w:rPr>
        <w:t>linux</w:t>
      </w:r>
      <w:bookmarkEnd w:id="10"/>
    </w:p>
    <w:p w:rsidR="008A6A61" w:rsidRPr="008A6A61" w:rsidRDefault="008A6A61" w:rsidP="008A6A61">
      <w:pPr>
        <w:pStyle w:val="3"/>
      </w:pPr>
      <w:bookmarkStart w:id="11" w:name="_Toc466481722"/>
      <w:r>
        <w:rPr>
          <w:rFonts w:hint="eastAsia"/>
        </w:rPr>
        <w:t>windows</w:t>
      </w:r>
      <w:bookmarkEnd w:id="11"/>
    </w:p>
    <w:p w:rsidR="004F2B5A" w:rsidRDefault="004F2B5A" w:rsidP="004F2B5A">
      <w:pPr>
        <w:pStyle w:val="a0"/>
      </w:pPr>
      <w:r>
        <w:rPr>
          <w:rFonts w:hint="eastAsia"/>
        </w:rPr>
        <w:t>daemon</w:t>
      </w:r>
    </w:p>
    <w:p w:rsidR="004F2B5A" w:rsidRDefault="00A912A1" w:rsidP="004F2B5A">
      <w:pPr>
        <w:pStyle w:val="a0"/>
      </w:pPr>
      <w:r>
        <w:t>bin/mongod</w:t>
      </w:r>
    </w:p>
    <w:p w:rsidR="00A912A1" w:rsidRDefault="00A912A1" w:rsidP="004F2B5A">
      <w:pPr>
        <w:pStyle w:val="a0"/>
      </w:pPr>
      <w:r>
        <w:rPr>
          <w:noProof/>
        </w:rPr>
        <w:drawing>
          <wp:inline distT="0" distB="0" distL="0" distR="0" wp14:anchorId="5939A22D" wp14:editId="28625562">
            <wp:extent cx="5278120" cy="24237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3B" w:rsidRDefault="00D3153B" w:rsidP="004F2B5A">
      <w:pPr>
        <w:pStyle w:val="a0"/>
      </w:pPr>
    </w:p>
    <w:p w:rsidR="00D3153B" w:rsidRDefault="00D3153B" w:rsidP="00D37FD5">
      <w:pPr>
        <w:pStyle w:val="4"/>
      </w:pPr>
      <w:r>
        <w:rPr>
          <w:rFonts w:hint="eastAsia"/>
        </w:rPr>
        <w:t>CMD</w:t>
      </w:r>
    </w:p>
    <w:p w:rsidR="004C6EA2" w:rsidRDefault="004C6EA2" w:rsidP="004C6EA2">
      <w:pPr>
        <w:pStyle w:val="a0"/>
      </w:pPr>
      <w:r>
        <w:rPr>
          <w:rFonts w:hint="eastAsia"/>
        </w:rPr>
        <w:t xml:space="preserve">bin/mongod </w:t>
      </w:r>
      <w:r>
        <w:t>–</w:t>
      </w:r>
      <w:r>
        <w:rPr>
          <w:rFonts w:hint="eastAsia"/>
        </w:rPr>
        <w:t>help</w:t>
      </w:r>
    </w:p>
    <w:p w:rsidR="004C6EA2" w:rsidRDefault="004C6EA2" w:rsidP="004C6EA2">
      <w:pPr>
        <w:pStyle w:val="a0"/>
      </w:pPr>
      <w:r>
        <w:rPr>
          <w:noProof/>
        </w:rPr>
        <w:lastRenderedPageBreak/>
        <w:drawing>
          <wp:inline distT="0" distB="0" distL="0" distR="0" wp14:anchorId="3B217E3B" wp14:editId="1404569B">
            <wp:extent cx="5278120" cy="22853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4E" w:rsidRDefault="006F0D4E" w:rsidP="004C6EA2">
      <w:pPr>
        <w:pStyle w:val="a0"/>
      </w:pPr>
    </w:p>
    <w:p w:rsidR="006F0D4E" w:rsidRDefault="006F0D4E" w:rsidP="006F0D4E">
      <w:pPr>
        <w:pStyle w:val="a0"/>
      </w:pPr>
      <w:r>
        <w:rPr>
          <w:rFonts w:hint="eastAsia"/>
        </w:rPr>
        <w:t>配置：</w:t>
      </w:r>
      <w:r>
        <w:t>数据目录。（必要）</w:t>
      </w:r>
    </w:p>
    <w:p w:rsidR="006F0D4E" w:rsidRDefault="006F0D4E" w:rsidP="006F0D4E">
      <w:pPr>
        <w:pStyle w:val="a0"/>
      </w:pPr>
      <w:r>
        <w:t>配置：日志文件。（可选，强烈建议）</w:t>
      </w:r>
    </w:p>
    <w:p w:rsidR="00C45851" w:rsidRDefault="00C45851" w:rsidP="006F0D4E">
      <w:pPr>
        <w:pStyle w:val="a0"/>
      </w:pPr>
      <w:r>
        <w:rPr>
          <w:noProof/>
        </w:rPr>
        <w:drawing>
          <wp:inline distT="0" distB="0" distL="0" distR="0" wp14:anchorId="02CDF4C8" wp14:editId="4157BB24">
            <wp:extent cx="5278120" cy="1264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78" w:rsidRDefault="008E7C78" w:rsidP="006F0D4E">
      <w:pPr>
        <w:pStyle w:val="a0"/>
      </w:pPr>
      <w:r>
        <w:t>通过运行日志可知：</w:t>
      </w:r>
      <w:r>
        <w:rPr>
          <w:rFonts w:hint="eastAsia"/>
        </w:rPr>
        <w:t>默认端口是</w:t>
      </w:r>
      <w:r>
        <w:rPr>
          <w:rFonts w:hint="eastAsia"/>
        </w:rPr>
        <w:t>27017</w:t>
      </w:r>
    </w:p>
    <w:p w:rsidR="008E7C78" w:rsidRDefault="008E7C78" w:rsidP="006F0D4E">
      <w:pPr>
        <w:pStyle w:val="a0"/>
      </w:pPr>
      <w:r>
        <w:rPr>
          <w:rFonts w:hint="eastAsia"/>
        </w:rPr>
        <w:t>log/mongod.log</w:t>
      </w:r>
    </w:p>
    <w:p w:rsidR="008E7C78" w:rsidRDefault="008E7C78" w:rsidP="006F0D4E">
      <w:pPr>
        <w:pStyle w:val="a0"/>
      </w:pPr>
      <w:r>
        <w:rPr>
          <w:noProof/>
        </w:rPr>
        <w:drawing>
          <wp:inline distT="0" distB="0" distL="0" distR="0" wp14:anchorId="275691D0" wp14:editId="4F28354F">
            <wp:extent cx="5278120" cy="2844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65" w:rsidRDefault="00B41265" w:rsidP="006F0D4E">
      <w:pPr>
        <w:pStyle w:val="a0"/>
      </w:pPr>
      <w:r>
        <w:t>选项</w:t>
      </w:r>
      <w:r>
        <w:rPr>
          <w:rFonts w:hint="eastAsia"/>
        </w:rPr>
        <w:t xml:space="preserve">  --port </w:t>
      </w:r>
      <w:r>
        <w:rPr>
          <w:rFonts w:hint="eastAsia"/>
        </w:rPr>
        <w:t>自定义端口，来设置新的监听端口</w:t>
      </w:r>
    </w:p>
    <w:p w:rsidR="00B41265" w:rsidRDefault="00B41265" w:rsidP="006F0D4E">
      <w:pPr>
        <w:pStyle w:val="a0"/>
      </w:pPr>
      <w:r>
        <w:rPr>
          <w:noProof/>
        </w:rPr>
        <w:lastRenderedPageBreak/>
        <w:drawing>
          <wp:inline distT="0" distB="0" distL="0" distR="0" wp14:anchorId="73867004" wp14:editId="0FCAEF9C">
            <wp:extent cx="5278120" cy="5175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6" w:rsidRDefault="00AC3AA6" w:rsidP="006F0D4E">
      <w:pPr>
        <w:pStyle w:val="a0"/>
      </w:pPr>
    </w:p>
    <w:p w:rsidR="00664978" w:rsidRDefault="00664978" w:rsidP="006F0D4E">
      <w:pPr>
        <w:pStyle w:val="a0"/>
      </w:pPr>
    </w:p>
    <w:p w:rsidR="00664978" w:rsidRDefault="00664978" w:rsidP="006F0D4E">
      <w:pPr>
        <w:pStyle w:val="a0"/>
      </w:pPr>
      <w:r>
        <w:t>如果是</w:t>
      </w:r>
      <w:r>
        <w:rPr>
          <w:rFonts w:hint="eastAsia"/>
        </w:rPr>
        <w:t>32bit</w:t>
      </w:r>
      <w:r>
        <w:rPr>
          <w:rFonts w:hint="eastAsia"/>
        </w:rPr>
        <w:t>的同学：</w:t>
      </w:r>
    </w:p>
    <w:p w:rsidR="00664978" w:rsidRDefault="00664978" w:rsidP="006F0D4E">
      <w:pPr>
        <w:pStyle w:val="a0"/>
      </w:pPr>
      <w:r>
        <w:t>启动时，增加选项：</w:t>
      </w:r>
      <w:r>
        <w:rPr>
          <w:rFonts w:hint="eastAsia"/>
        </w:rPr>
        <w:t xml:space="preserve"> --storageEngine=</w:t>
      </w:r>
      <w:r>
        <w:t xml:space="preserve">”MMAPv1” </w:t>
      </w:r>
      <w:r>
        <w:t>表示选择</w:t>
      </w:r>
      <w:r>
        <w:t xml:space="preserve">mmapv1 </w:t>
      </w:r>
      <w:r>
        <w:t>存储引擎的意思。</w:t>
      </w:r>
    </w:p>
    <w:p w:rsidR="0034393A" w:rsidRDefault="0034393A" w:rsidP="006F0D4E">
      <w:pPr>
        <w:pStyle w:val="a0"/>
      </w:pPr>
    </w:p>
    <w:p w:rsidR="00AC3AA6" w:rsidRDefault="00700730" w:rsidP="00AC3AA6">
      <w:pPr>
        <w:pStyle w:val="4"/>
      </w:pPr>
      <w:r>
        <w:fldChar w:fldCharType="begin"/>
      </w:r>
      <w:r>
        <w:instrText xml:space="preserve"> </w:instrText>
      </w:r>
      <w:r w:rsidR="00AC3AA6">
        <w:instrText>services</w:instrText>
      </w:r>
      <w:r>
        <w:instrText xml:space="preserve"> </w:instrText>
      </w:r>
      <w:r>
        <w:fldChar w:fldCharType="end"/>
      </w:r>
      <w:r w:rsidR="00AC3AA6">
        <w:t>服务形式管理</w:t>
      </w:r>
    </w:p>
    <w:p w:rsidR="00072276" w:rsidRDefault="00072276" w:rsidP="00072276">
      <w:pPr>
        <w:pStyle w:val="a0"/>
      </w:pPr>
      <w:r>
        <w:t>安装成</w:t>
      </w:r>
      <w:r>
        <w:t>windows</w:t>
      </w:r>
      <w:r>
        <w:t>的服务。</w:t>
      </w:r>
    </w:p>
    <w:p w:rsidR="00072276" w:rsidRDefault="002F2DC4" w:rsidP="00072276">
      <w:pPr>
        <w:pStyle w:val="a0"/>
      </w:pPr>
      <w:r>
        <w:rPr>
          <w:rFonts w:hint="eastAsia"/>
        </w:rPr>
        <w:t xml:space="preserve">mongod </w:t>
      </w:r>
      <w:r>
        <w:t>--</w:t>
      </w:r>
      <w:r>
        <w:rPr>
          <w:rFonts w:hint="eastAsia"/>
        </w:rPr>
        <w:t>install</w:t>
      </w:r>
    </w:p>
    <w:p w:rsidR="002F2DC4" w:rsidRDefault="002F2DC4" w:rsidP="00072276">
      <w:pPr>
        <w:pStyle w:val="a0"/>
      </w:pPr>
      <w:r>
        <w:t>mongod --remove</w:t>
      </w:r>
    </w:p>
    <w:p w:rsidR="002F2DC4" w:rsidRDefault="002F2DC4" w:rsidP="00072276">
      <w:pPr>
        <w:pStyle w:val="a0"/>
      </w:pPr>
      <w:r>
        <w:t xml:space="preserve">mongod </w:t>
      </w:r>
      <w:r w:rsidR="00B071C0">
        <w:t>--</w:t>
      </w:r>
      <w:r>
        <w:t>reinstall</w:t>
      </w:r>
    </w:p>
    <w:p w:rsidR="00B071C0" w:rsidRDefault="00B071C0" w:rsidP="00072276">
      <w:pPr>
        <w:pStyle w:val="a0"/>
      </w:pPr>
    </w:p>
    <w:p w:rsidR="00B071C0" w:rsidRDefault="00B071C0" w:rsidP="00072276">
      <w:pPr>
        <w:pStyle w:val="a0"/>
      </w:pPr>
      <w:r>
        <w:t>安装：</w:t>
      </w:r>
    </w:p>
    <w:p w:rsidR="00B071C0" w:rsidRDefault="00B071C0" w:rsidP="00072276">
      <w:pPr>
        <w:pStyle w:val="a0"/>
      </w:pPr>
      <w:r>
        <w:rPr>
          <w:noProof/>
        </w:rPr>
        <w:drawing>
          <wp:inline distT="0" distB="0" distL="0" distR="0" wp14:anchorId="2329C7AA" wp14:editId="2C4C93A2">
            <wp:extent cx="5278120" cy="10267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C0" w:rsidRDefault="00B071C0" w:rsidP="00072276">
      <w:pPr>
        <w:pStyle w:val="a0"/>
      </w:pPr>
      <w:r>
        <w:rPr>
          <w:noProof/>
        </w:rPr>
        <w:lastRenderedPageBreak/>
        <w:drawing>
          <wp:inline distT="0" distB="0" distL="0" distR="0" wp14:anchorId="41D70C8A" wp14:editId="437EB215">
            <wp:extent cx="5278120" cy="38620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30" w:rsidRDefault="00700730" w:rsidP="00072276">
      <w:pPr>
        <w:pStyle w:val="a0"/>
      </w:pPr>
    </w:p>
    <w:p w:rsidR="00700730" w:rsidRDefault="00700730" w:rsidP="00700730">
      <w:pPr>
        <w:pStyle w:val="2"/>
      </w:pPr>
      <w:bookmarkStart w:id="12" w:name="_Toc466481723"/>
      <w:r>
        <w:t>客户端</w:t>
      </w:r>
      <w:r w:rsidR="00FA1BDE">
        <w:t>：</w:t>
      </w:r>
      <w:r w:rsidR="00FA1BDE">
        <w:t>mongo</w:t>
      </w:r>
      <w:bookmarkEnd w:id="12"/>
    </w:p>
    <w:p w:rsidR="00D40ABB" w:rsidRDefault="00D40ABB" w:rsidP="00D40ABB">
      <w:pPr>
        <w:pStyle w:val="a0"/>
      </w:pPr>
      <w:r>
        <w:rPr>
          <w:noProof/>
        </w:rPr>
        <w:drawing>
          <wp:inline distT="0" distB="0" distL="0" distR="0" wp14:anchorId="68C29CD7" wp14:editId="6AD319DE">
            <wp:extent cx="5278120" cy="1374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40ABB" w:rsidRDefault="00D40ABB" w:rsidP="00D40ABB">
      <w:pPr>
        <w:pStyle w:val="a0"/>
      </w:pPr>
      <w:r>
        <w:rPr>
          <w:noProof/>
        </w:rPr>
        <w:lastRenderedPageBreak/>
        <w:drawing>
          <wp:inline distT="0" distB="0" distL="0" distR="0" wp14:anchorId="225EE744" wp14:editId="2132F4E5">
            <wp:extent cx="5278120" cy="2599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71" w:rsidRDefault="00900E71" w:rsidP="00D40ABB">
      <w:pPr>
        <w:pStyle w:val="a0"/>
      </w:pPr>
    </w:p>
    <w:p w:rsidR="00900E71" w:rsidRDefault="00900E71" w:rsidP="00D40ABB">
      <w:pPr>
        <w:pStyle w:val="a0"/>
      </w:pPr>
      <w:r>
        <w:rPr>
          <w:rFonts w:hint="eastAsia"/>
        </w:rPr>
        <w:t xml:space="preserve">--host, --port </w:t>
      </w:r>
      <w:r>
        <w:rPr>
          <w:rFonts w:hint="eastAsia"/>
        </w:rPr>
        <w:t>指定连接目标服务器地址</w:t>
      </w:r>
    </w:p>
    <w:p w:rsidR="00900E71" w:rsidRDefault="00900E71" w:rsidP="00D40ABB">
      <w:pPr>
        <w:pStyle w:val="a0"/>
      </w:pPr>
      <w:r>
        <w:rPr>
          <w:noProof/>
        </w:rPr>
        <w:drawing>
          <wp:inline distT="0" distB="0" distL="0" distR="0" wp14:anchorId="6ABD89AC" wp14:editId="4C1ABA5F">
            <wp:extent cx="5278120" cy="1412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25" w:rsidRDefault="00410225" w:rsidP="00D40ABB">
      <w:pPr>
        <w:pStyle w:val="a0"/>
      </w:pPr>
    </w:p>
    <w:p w:rsidR="00410225" w:rsidRDefault="00410225" w:rsidP="00410225">
      <w:pPr>
        <w:pStyle w:val="1"/>
      </w:pPr>
      <w:bookmarkStart w:id="13" w:name="_Toc466481724"/>
      <w:r>
        <w:rPr>
          <w:rFonts w:hint="eastAsia"/>
        </w:rPr>
        <w:lastRenderedPageBreak/>
        <w:t>操作</w:t>
      </w:r>
      <w:r>
        <w:rPr>
          <w:rFonts w:hint="eastAsia"/>
        </w:rPr>
        <w:t>mongodb</w:t>
      </w:r>
      <w:r>
        <w:rPr>
          <w:rFonts w:hint="eastAsia"/>
        </w:rPr>
        <w:t>的</w:t>
      </w:r>
      <w:r w:rsidR="00D6712D">
        <w:rPr>
          <w:rFonts w:hint="eastAsia"/>
        </w:rPr>
        <w:t>核心</w:t>
      </w:r>
      <w:r>
        <w:rPr>
          <w:rFonts w:hint="eastAsia"/>
        </w:rPr>
        <w:t>概念</w:t>
      </w:r>
      <w:bookmarkEnd w:id="13"/>
    </w:p>
    <w:p w:rsidR="001D5ED6" w:rsidRDefault="001D5ED6" w:rsidP="001D5ED6">
      <w:pPr>
        <w:pStyle w:val="2"/>
      </w:pPr>
      <w:bookmarkStart w:id="14" w:name="_Toc466481725"/>
      <w:r>
        <w:t>文档型数据库系统</w:t>
      </w:r>
      <w:bookmarkEnd w:id="14"/>
    </w:p>
    <w:p w:rsidR="00B65275" w:rsidRDefault="00B65275" w:rsidP="00B65275">
      <w:pPr>
        <w:pStyle w:val="a0"/>
      </w:pPr>
      <w:r>
        <w:t>参考：</w:t>
      </w:r>
      <w:r>
        <w:rPr>
          <w:rFonts w:hint="eastAsia"/>
        </w:rPr>
        <w:t>1.</w:t>
      </w:r>
      <w:r>
        <w:t>2</w:t>
      </w:r>
      <w:r>
        <w:t>章节</w:t>
      </w:r>
    </w:p>
    <w:p w:rsidR="00B65275" w:rsidRDefault="00B65275" w:rsidP="00B65275">
      <w:pPr>
        <w:pStyle w:val="a0"/>
      </w:pPr>
      <w:r>
        <w:t>存储结构</w:t>
      </w:r>
    </w:p>
    <w:p w:rsidR="00B65275" w:rsidRDefault="00306BC2" w:rsidP="00A7661D">
      <w:pPr>
        <w:pStyle w:val="2"/>
      </w:pPr>
      <w:bookmarkStart w:id="15" w:name="_Toc466481726"/>
      <w:r>
        <w:t>文档</w:t>
      </w:r>
      <w:r>
        <w:t>-</w:t>
      </w:r>
      <w:r>
        <w:t>集合</w:t>
      </w:r>
      <w:r>
        <w:t>-</w:t>
      </w:r>
      <w:r>
        <w:t>数据库，</w:t>
      </w:r>
      <w:r w:rsidR="00A7661D">
        <w:t>三级</w:t>
      </w:r>
      <w:r w:rsidR="00B65275">
        <w:t>层级组成</w:t>
      </w:r>
      <w:r w:rsidR="00A7661D">
        <w:t>结构</w:t>
      </w:r>
      <w:bookmarkEnd w:id="15"/>
    </w:p>
    <w:p w:rsidR="00B65275" w:rsidRDefault="00B65275" w:rsidP="00B65275">
      <w:pPr>
        <w:pStyle w:val="a0"/>
        <w:numPr>
          <w:ilvl w:val="0"/>
          <w:numId w:val="16"/>
        </w:numPr>
      </w:pPr>
      <w:r>
        <w:t>数据库</w:t>
      </w:r>
      <w:r w:rsidR="004E7A47">
        <w:t>，</w:t>
      </w:r>
      <w:r w:rsidR="004E7A47">
        <w:t>database</w:t>
      </w:r>
    </w:p>
    <w:p w:rsidR="00B65275" w:rsidRDefault="00B65275" w:rsidP="00B65275">
      <w:pPr>
        <w:pStyle w:val="a0"/>
        <w:numPr>
          <w:ilvl w:val="0"/>
          <w:numId w:val="16"/>
        </w:numPr>
      </w:pPr>
      <w:r>
        <w:t>集合</w:t>
      </w:r>
      <w:r w:rsidR="004E7A47">
        <w:t>，</w:t>
      </w:r>
      <w:r w:rsidR="004E7A47">
        <w:t>collection</w:t>
      </w:r>
    </w:p>
    <w:p w:rsidR="00B65275" w:rsidRDefault="00B65275" w:rsidP="00B65275">
      <w:pPr>
        <w:pStyle w:val="a0"/>
        <w:numPr>
          <w:ilvl w:val="0"/>
          <w:numId w:val="16"/>
        </w:numPr>
      </w:pPr>
      <w:r>
        <w:t>文档</w:t>
      </w:r>
      <w:r w:rsidR="004E7A47">
        <w:t>，</w:t>
      </w:r>
      <w:r w:rsidR="004E7A47">
        <w:t>document</w:t>
      </w:r>
    </w:p>
    <w:p w:rsidR="00B65275" w:rsidRDefault="00B65275" w:rsidP="00B65275">
      <w:pPr>
        <w:pStyle w:val="a0"/>
      </w:pPr>
      <w:r w:rsidRPr="00B65275">
        <w:rPr>
          <w:rFonts w:hint="eastAsia"/>
          <w:highlight w:val="yellow"/>
        </w:rPr>
        <w:t>文档</w:t>
      </w:r>
      <w:r>
        <w:rPr>
          <w:rFonts w:hint="eastAsia"/>
        </w:rPr>
        <w:t>存储与</w:t>
      </w:r>
      <w:r w:rsidRPr="00B65275">
        <w:rPr>
          <w:rFonts w:hint="eastAsia"/>
          <w:highlight w:val="darkMagenta"/>
        </w:rPr>
        <w:t>集合</w:t>
      </w:r>
      <w:r>
        <w:rPr>
          <w:rFonts w:hint="eastAsia"/>
        </w:rPr>
        <w:t>中，集合存储与</w:t>
      </w:r>
      <w:r w:rsidRPr="00B65275">
        <w:rPr>
          <w:rFonts w:hint="eastAsia"/>
          <w:highlight w:val="darkGreen"/>
        </w:rPr>
        <w:t>数据库</w:t>
      </w:r>
      <w:r>
        <w:rPr>
          <w:rFonts w:hint="eastAsia"/>
        </w:rPr>
        <w:t>中。</w:t>
      </w:r>
    </w:p>
    <w:p w:rsidR="00B65275" w:rsidRDefault="00B65275" w:rsidP="00B65275">
      <w:pPr>
        <w:pStyle w:val="a0"/>
      </w:pPr>
      <w:r>
        <w:t>对比关系型数据库系统：</w:t>
      </w:r>
    </w:p>
    <w:p w:rsidR="00B65275" w:rsidRDefault="00B65275" w:rsidP="00B65275">
      <w:pPr>
        <w:pStyle w:val="a0"/>
      </w:pPr>
      <w:r w:rsidRPr="00B65275">
        <w:rPr>
          <w:highlight w:val="yellow"/>
        </w:rPr>
        <w:t>记录</w:t>
      </w:r>
      <w:r>
        <w:t>存储与</w:t>
      </w:r>
      <w:r w:rsidRPr="00B65275">
        <w:rPr>
          <w:highlight w:val="darkMagenta"/>
        </w:rPr>
        <w:t>表</w:t>
      </w:r>
      <w:r>
        <w:t>中，表存储与</w:t>
      </w:r>
      <w:r w:rsidRPr="00B65275">
        <w:rPr>
          <w:highlight w:val="darkGreen"/>
        </w:rPr>
        <w:t>数据库</w:t>
      </w:r>
      <w:r>
        <w:t>中。</w:t>
      </w:r>
    </w:p>
    <w:p w:rsidR="002E4747" w:rsidRDefault="00713B17" w:rsidP="002E4747">
      <w:pPr>
        <w:pStyle w:val="a0"/>
      </w:pPr>
      <w:r>
        <w:object w:dxaOrig="10096" w:dyaOrig="50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06.25pt" o:ole="">
            <v:imagedata r:id="rId22" o:title=""/>
          </v:shape>
          <o:OLEObject Type="Embed" ProgID="Visio.Drawing.15" ShapeID="_x0000_i1025" DrawAspect="Content" ObjectID="_1562770517" r:id="rId23"/>
        </w:object>
      </w:r>
      <w:r w:rsidR="002E4747">
        <w:tab/>
      </w:r>
    </w:p>
    <w:p w:rsidR="002E4747" w:rsidRDefault="002E4747" w:rsidP="002E4747">
      <w:pPr>
        <w:pStyle w:val="2"/>
      </w:pPr>
      <w:bookmarkStart w:id="16" w:name="_Toc466481727"/>
      <w:r>
        <w:t>文档是独立</w:t>
      </w:r>
      <w:bookmarkEnd w:id="16"/>
    </w:p>
    <w:p w:rsidR="002E4747" w:rsidRDefault="00F06A92" w:rsidP="002E4747">
      <w:pPr>
        <w:pStyle w:val="a0"/>
      </w:pPr>
      <w:r>
        <w:rPr>
          <w:rFonts w:hint="eastAsia"/>
        </w:rPr>
        <w:t>同一个集合中的文档的结构，是可以不相同的。而没有逻辑关系的。是独立的。</w:t>
      </w:r>
    </w:p>
    <w:p w:rsidR="00F06A92" w:rsidRDefault="00F06A92" w:rsidP="002E4747">
      <w:pPr>
        <w:pStyle w:val="a0"/>
      </w:pPr>
      <w:r>
        <w:t>例如，同一个集合</w:t>
      </w:r>
      <w:r>
        <w:rPr>
          <w:rFonts w:hint="eastAsia"/>
        </w:rPr>
        <w:t xml:space="preserve"> Student</w:t>
      </w:r>
      <w:r>
        <w:rPr>
          <w:rFonts w:hint="eastAsia"/>
        </w:rPr>
        <w:t>中的文档：</w:t>
      </w:r>
    </w:p>
    <w:p w:rsidR="00F06A92" w:rsidRDefault="00F06A92" w:rsidP="002E4747">
      <w:pPr>
        <w:pStyle w:val="a0"/>
      </w:pPr>
      <w:r>
        <w:rPr>
          <w:noProof/>
        </w:rPr>
        <w:lastRenderedPageBreak/>
        <w:drawing>
          <wp:inline distT="0" distB="0" distL="0" distR="0" wp14:anchorId="1ECB654E" wp14:editId="43D2D4C9">
            <wp:extent cx="5278120" cy="15074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92" w:rsidRDefault="00F06A92" w:rsidP="002E4747">
      <w:pPr>
        <w:pStyle w:val="a0"/>
      </w:pPr>
    </w:p>
    <w:p w:rsidR="00F06A92" w:rsidRDefault="00F06A92" w:rsidP="002E4747">
      <w:pPr>
        <w:pStyle w:val="a0"/>
      </w:pPr>
      <w:r>
        <w:t>理解：</w:t>
      </w:r>
    </w:p>
    <w:p w:rsidR="00F06A92" w:rsidRDefault="00F06A92" w:rsidP="002E4747">
      <w:pPr>
        <w:pStyle w:val="a0"/>
      </w:pPr>
      <w:r>
        <w:t>文档就是定义在不同的命名空间的数据变量。</w:t>
      </w:r>
    </w:p>
    <w:p w:rsidR="00F06A92" w:rsidRDefault="00F06A92" w:rsidP="002E4747">
      <w:pPr>
        <w:pStyle w:val="a0"/>
      </w:pPr>
      <w:r>
        <w:t>文档：变量。（复杂的对象类型）</w:t>
      </w:r>
    </w:p>
    <w:p w:rsidR="00F06A92" w:rsidRDefault="00F06A92" w:rsidP="002E4747">
      <w:pPr>
        <w:pStyle w:val="a0"/>
      </w:pPr>
      <w:r>
        <w:t>命名空间：由</w:t>
      </w:r>
      <w:r>
        <w:rPr>
          <w:rFonts w:hint="eastAsia"/>
        </w:rPr>
        <w:t xml:space="preserve"> </w:t>
      </w:r>
      <w:r>
        <w:rPr>
          <w:rFonts w:hint="eastAsia"/>
        </w:rPr>
        <w:t>数据库名</w:t>
      </w:r>
      <w:r>
        <w:rPr>
          <w:rFonts w:hint="eastAsia"/>
        </w:rPr>
        <w:t>.</w:t>
      </w:r>
      <w:r>
        <w:rPr>
          <w:rFonts w:hint="eastAsia"/>
        </w:rPr>
        <w:t>集合名</w:t>
      </w:r>
      <w:r>
        <w:rPr>
          <w:rFonts w:hint="eastAsia"/>
        </w:rPr>
        <w:t xml:space="preserve"> </w:t>
      </w:r>
      <w:r>
        <w:rPr>
          <w:rFonts w:hint="eastAsia"/>
        </w:rPr>
        <w:t>构成的。</w:t>
      </w:r>
    </w:p>
    <w:p w:rsidR="00A1698F" w:rsidRDefault="00A1698F" w:rsidP="002E4747">
      <w:pPr>
        <w:pStyle w:val="a0"/>
      </w:pPr>
    </w:p>
    <w:p w:rsidR="00A1698F" w:rsidRDefault="00A1698F" w:rsidP="00A1698F">
      <w:pPr>
        <w:pStyle w:val="2"/>
      </w:pPr>
      <w:bookmarkStart w:id="17" w:name="_Toc466481728"/>
      <w:r>
        <w:t>BSON</w:t>
      </w:r>
      <w:r w:rsidR="002F4C76">
        <w:t>，</w:t>
      </w:r>
      <w:r w:rsidR="002F4C76">
        <w:t>JSON</w:t>
      </w:r>
      <w:bookmarkEnd w:id="17"/>
    </w:p>
    <w:p w:rsidR="002F4C76" w:rsidRDefault="002F4C76" w:rsidP="002F4C76">
      <w:pPr>
        <w:pStyle w:val="a0"/>
      </w:pPr>
      <w:r>
        <w:t>BSON</w:t>
      </w:r>
      <w:r>
        <w:t>：</w:t>
      </w:r>
      <w:r>
        <w:rPr>
          <w:rFonts w:hint="eastAsia"/>
        </w:rPr>
        <w:t xml:space="preserve"> Binary</w:t>
      </w:r>
      <w:r>
        <w:t xml:space="preserve"> JSON</w:t>
      </w:r>
      <w:r>
        <w:t>，可执行的</w:t>
      </w:r>
      <w:r>
        <w:t>JSON</w:t>
      </w:r>
      <w:r>
        <w:t>。</w:t>
      </w:r>
    </w:p>
    <w:p w:rsidR="002F4C76" w:rsidRDefault="002F4C76" w:rsidP="002F4C76">
      <w:pPr>
        <w:pStyle w:val="a0"/>
      </w:pPr>
      <w:r>
        <w:t>mongo</w:t>
      </w:r>
      <w:r>
        <w:t>的客户端语法，基于</w:t>
      </w:r>
      <w:r>
        <w:t>JSON</w:t>
      </w:r>
      <w:r>
        <w:t>的可执行版本。</w:t>
      </w:r>
    </w:p>
    <w:p w:rsidR="002F4C76" w:rsidRDefault="002F4C76" w:rsidP="002F4C76">
      <w:pPr>
        <w:pStyle w:val="a0"/>
      </w:pPr>
      <w:r>
        <w:t>体现：</w:t>
      </w:r>
    </w:p>
    <w:p w:rsidR="002F4C76" w:rsidRDefault="002F4C76" w:rsidP="002F4C76">
      <w:pPr>
        <w:pStyle w:val="a0"/>
        <w:ind w:left="415"/>
      </w:pPr>
      <w:r>
        <w:t>文档：就是</w:t>
      </w:r>
      <w:r>
        <w:t>JSON</w:t>
      </w:r>
      <w:r>
        <w:t>格式。</w:t>
      </w:r>
    </w:p>
    <w:p w:rsidR="00FC6B4E" w:rsidRPr="002F4C76" w:rsidRDefault="00FC6B4E" w:rsidP="002F4C76">
      <w:pPr>
        <w:pStyle w:val="a0"/>
        <w:ind w:left="415"/>
      </w:pPr>
      <w:r>
        <w:t>mongo</w:t>
      </w:r>
      <w:r>
        <w:t>客户端程序：</w:t>
      </w:r>
      <w:r>
        <w:t>JSON</w:t>
      </w:r>
      <w:r>
        <w:t>（</w:t>
      </w:r>
      <w:r>
        <w:t>BSON</w:t>
      </w:r>
      <w:r>
        <w:t>）的解释器（类似于浏览器解释</w:t>
      </w:r>
      <w:r>
        <w:t>JavaScript</w:t>
      </w:r>
      <w:r>
        <w:t>）。</w:t>
      </w:r>
    </w:p>
    <w:p w:rsidR="00F06A92" w:rsidRPr="002E4747" w:rsidRDefault="00F06A92" w:rsidP="002E4747">
      <w:pPr>
        <w:pStyle w:val="a0"/>
      </w:pPr>
    </w:p>
    <w:p w:rsidR="00B65275" w:rsidRDefault="001E7F1F" w:rsidP="00B65275">
      <w:pPr>
        <w:pStyle w:val="a0"/>
      </w:pPr>
      <w:r>
        <w:rPr>
          <w:rFonts w:hint="eastAsia"/>
        </w:rPr>
        <w:t>例如：执行一段循环：</w:t>
      </w:r>
      <w:r w:rsidR="007B68C3">
        <w:rPr>
          <w:rFonts w:hint="eastAsia"/>
        </w:rPr>
        <w:t>可以循环插入</w:t>
      </w:r>
      <w:r w:rsidR="00804A81">
        <w:rPr>
          <w:rFonts w:hint="eastAsia"/>
        </w:rPr>
        <w:t>11</w:t>
      </w:r>
      <w:r w:rsidR="007B68C3">
        <w:rPr>
          <w:rFonts w:hint="eastAsia"/>
        </w:rPr>
        <w:t>条记录。</w:t>
      </w:r>
    </w:p>
    <w:p w:rsidR="001E7F1F" w:rsidRDefault="00A04FEC" w:rsidP="00B65275">
      <w:pPr>
        <w:pStyle w:val="a0"/>
      </w:pPr>
      <w:r>
        <w:rPr>
          <w:noProof/>
        </w:rPr>
        <w:drawing>
          <wp:inline distT="0" distB="0" distL="0" distR="0" wp14:anchorId="73274A2A" wp14:editId="71A442BC">
            <wp:extent cx="5278120" cy="8242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2D" w:rsidRDefault="00D6712D" w:rsidP="00B65275">
      <w:pPr>
        <w:pStyle w:val="a0"/>
      </w:pPr>
    </w:p>
    <w:p w:rsidR="00CA1D4B" w:rsidRDefault="00CA1D4B" w:rsidP="00B65275">
      <w:pPr>
        <w:pStyle w:val="a0"/>
      </w:pPr>
      <w:r>
        <w:t>JS</w:t>
      </w:r>
      <w:r>
        <w:t>全栈：</w:t>
      </w:r>
    </w:p>
    <w:p w:rsidR="00CA1D4B" w:rsidRDefault="00CA1D4B" w:rsidP="00B65275">
      <w:pPr>
        <w:pStyle w:val="a0"/>
      </w:pPr>
      <w:r>
        <w:t>浏览器端</w:t>
      </w:r>
      <w:r w:rsidR="00363406">
        <w:t>：</w:t>
      </w:r>
    </w:p>
    <w:p w:rsidR="00363406" w:rsidRDefault="00363406" w:rsidP="00B65275">
      <w:pPr>
        <w:pStyle w:val="a0"/>
      </w:pPr>
      <w:r>
        <w:t>移动端：</w:t>
      </w:r>
    </w:p>
    <w:p w:rsidR="00363406" w:rsidRDefault="00363406" w:rsidP="00B65275">
      <w:pPr>
        <w:pStyle w:val="a0"/>
      </w:pPr>
      <w:r>
        <w:tab/>
      </w:r>
      <w:r>
        <w:t>移动端浏览器</w:t>
      </w:r>
    </w:p>
    <w:p w:rsidR="00363406" w:rsidRDefault="00363406" w:rsidP="00B65275">
      <w:pPr>
        <w:pStyle w:val="a0"/>
      </w:pPr>
      <w:r>
        <w:tab/>
      </w:r>
      <w:r>
        <w:t>移动端</w:t>
      </w:r>
      <w:r>
        <w:t>APP</w:t>
      </w:r>
      <w:r>
        <w:t>：</w:t>
      </w:r>
    </w:p>
    <w:p w:rsidR="00363406" w:rsidRDefault="00363406" w:rsidP="00B65275">
      <w:pPr>
        <w:pStyle w:val="a0"/>
      </w:pPr>
      <w:r>
        <w:lastRenderedPageBreak/>
        <w:tab/>
      </w:r>
      <w:r>
        <w:tab/>
        <w:t>native</w:t>
      </w:r>
      <w:r>
        <w:t>原生。</w:t>
      </w:r>
    </w:p>
    <w:p w:rsidR="00363406" w:rsidRDefault="00363406" w:rsidP="00B65275">
      <w:pPr>
        <w:pStyle w:val="a0"/>
      </w:pPr>
      <w:r>
        <w:tab/>
      </w:r>
      <w:r>
        <w:tab/>
        <w:t>Web APP</w:t>
      </w:r>
      <w:r>
        <w:t>（</w:t>
      </w:r>
      <w:r>
        <w:t>H5+CSS3+JS</w:t>
      </w:r>
      <w:r>
        <w:t>）。网页被套壳。</w:t>
      </w:r>
    </w:p>
    <w:p w:rsidR="0042348E" w:rsidRDefault="0042348E" w:rsidP="00B65275">
      <w:pPr>
        <w:pStyle w:val="a0"/>
      </w:pPr>
      <w:r>
        <w:tab/>
      </w:r>
      <w:r>
        <w:tab/>
        <w:t>Hybrid APP</w:t>
      </w:r>
      <w:r>
        <w:t>：混合</w:t>
      </w:r>
      <w:r>
        <w:t>APP</w:t>
      </w:r>
    </w:p>
    <w:p w:rsidR="0042348E" w:rsidRDefault="0042348E" w:rsidP="00B65275">
      <w:pPr>
        <w:pStyle w:val="a0"/>
      </w:pPr>
      <w:r>
        <w:tab/>
      </w:r>
      <w:r>
        <w:tab/>
      </w:r>
      <w:r>
        <w:tab/>
      </w:r>
      <w:r>
        <w:t>情况一</w:t>
      </w:r>
      <w:r w:rsidR="005E3665">
        <w:t>（实现混合）</w:t>
      </w:r>
      <w:r>
        <w:t>：复杂功能由原生实现，展示功能由</w:t>
      </w:r>
      <w:r>
        <w:t>Web APP</w:t>
      </w:r>
      <w:r>
        <w:t>实现。</w:t>
      </w:r>
    </w:p>
    <w:p w:rsidR="004662A3" w:rsidRDefault="005E3665" w:rsidP="004662A3">
      <w:pPr>
        <w:pStyle w:val="a0"/>
      </w:pPr>
      <w:r>
        <w:tab/>
      </w:r>
      <w:r>
        <w:tab/>
      </w:r>
      <w:r>
        <w:tab/>
      </w:r>
      <w:r w:rsidRPr="003D4FAA">
        <w:rPr>
          <w:highlight w:val="yellow"/>
        </w:rPr>
        <w:t>情况二（开发混合）：使用</w:t>
      </w:r>
      <w:r w:rsidRPr="003D4FAA">
        <w:rPr>
          <w:highlight w:val="yellow"/>
        </w:rPr>
        <w:t>Html+CSS+JS</w:t>
      </w:r>
      <w:r w:rsidRPr="003D4FAA">
        <w:rPr>
          <w:highlight w:val="yellow"/>
        </w:rPr>
        <w:t>开发，转换为</w:t>
      </w:r>
      <w:r w:rsidRPr="003D4FAA">
        <w:rPr>
          <w:rFonts w:hint="eastAsia"/>
          <w:highlight w:val="yellow"/>
        </w:rPr>
        <w:t xml:space="preserve"> </w:t>
      </w:r>
      <w:r w:rsidRPr="003D4FAA">
        <w:rPr>
          <w:rFonts w:hint="eastAsia"/>
          <w:highlight w:val="yellow"/>
        </w:rPr>
        <w:t>原生程序</w:t>
      </w:r>
      <w:r>
        <w:rPr>
          <w:rFonts w:hint="eastAsia"/>
        </w:rPr>
        <w:t>。</w:t>
      </w:r>
      <w:r w:rsidR="004662A3">
        <w:rPr>
          <w:rFonts w:hint="eastAsia"/>
        </w:rPr>
        <w:t>（</w:t>
      </w:r>
      <w:r w:rsidR="004662A3">
        <w:rPr>
          <w:rFonts w:hint="eastAsia"/>
        </w:rPr>
        <w:t>react native for iso</w:t>
      </w:r>
      <w:r w:rsidR="004662A3">
        <w:rPr>
          <w:rFonts w:hint="eastAsia"/>
        </w:rPr>
        <w:t>）</w:t>
      </w:r>
    </w:p>
    <w:p w:rsidR="00363406" w:rsidRDefault="00363406" w:rsidP="00B65275">
      <w:pPr>
        <w:pStyle w:val="a0"/>
      </w:pPr>
      <w:r>
        <w:tab/>
      </w:r>
      <w:r>
        <w:tab/>
      </w:r>
    </w:p>
    <w:p w:rsidR="00CA1D4B" w:rsidRDefault="00CA1D4B" w:rsidP="00B65275">
      <w:pPr>
        <w:pStyle w:val="a0"/>
      </w:pPr>
      <w:r>
        <w:rPr>
          <w:rFonts w:hint="eastAsia"/>
        </w:rPr>
        <w:t>服务器端</w:t>
      </w:r>
    </w:p>
    <w:p w:rsidR="00CA1D4B" w:rsidRDefault="00CA1D4B" w:rsidP="00B65275">
      <w:pPr>
        <w:pStyle w:val="a0"/>
      </w:pPr>
      <w:r>
        <w:tab/>
        <w:t>web</w:t>
      </w:r>
      <w:r>
        <w:t>服务器</w:t>
      </w:r>
      <w:r w:rsidR="00914DFD">
        <w:t>：</w:t>
      </w:r>
      <w:r w:rsidR="00914DFD">
        <w:t>nodeJS</w:t>
      </w:r>
    </w:p>
    <w:p w:rsidR="00CA1D4B" w:rsidRDefault="00CA1D4B" w:rsidP="00B65275">
      <w:pPr>
        <w:pStyle w:val="a0"/>
      </w:pPr>
      <w:r>
        <w:tab/>
      </w:r>
      <w:r>
        <w:t>数据库服务器</w:t>
      </w:r>
      <w:r w:rsidR="00B60FCC">
        <w:t>：</w:t>
      </w:r>
      <w:r w:rsidR="00B60FCC">
        <w:t>mongodb</w:t>
      </w:r>
    </w:p>
    <w:p w:rsidR="00CA1D4B" w:rsidRDefault="00CA1D4B" w:rsidP="00B65275">
      <w:pPr>
        <w:pStyle w:val="a0"/>
      </w:pPr>
      <w:r>
        <w:tab/>
      </w:r>
      <w:r>
        <w:t>业务逻辑语言</w:t>
      </w:r>
      <w:r w:rsidR="006F474B">
        <w:t>：</w:t>
      </w:r>
      <w:r w:rsidR="006F474B">
        <w:t>javaScript</w:t>
      </w:r>
    </w:p>
    <w:p w:rsidR="00DE4FFB" w:rsidRDefault="00DE4FFB" w:rsidP="00B65275">
      <w:pPr>
        <w:pStyle w:val="a0"/>
      </w:pPr>
    </w:p>
    <w:p w:rsidR="00DE4FFB" w:rsidRDefault="00DE4FFB" w:rsidP="00B65275">
      <w:pPr>
        <w:pStyle w:val="a0"/>
      </w:pPr>
    </w:p>
    <w:p w:rsidR="00DE4FFB" w:rsidRDefault="00DE4FFB" w:rsidP="00B65275">
      <w:pPr>
        <w:pStyle w:val="a0"/>
      </w:pPr>
      <w: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运行环境（运行虚拟机）</w:t>
      </w:r>
    </w:p>
    <w:p w:rsidR="00D6712D" w:rsidRDefault="00D6712D" w:rsidP="00B65275">
      <w:pPr>
        <w:pStyle w:val="a0"/>
      </w:pPr>
    </w:p>
    <w:p w:rsidR="00495172" w:rsidRDefault="00495172" w:rsidP="00B65275">
      <w:pPr>
        <w:pStyle w:val="a0"/>
      </w:pPr>
    </w:p>
    <w:p w:rsidR="00495172" w:rsidRDefault="00495172" w:rsidP="00495172">
      <w:pPr>
        <w:pStyle w:val="1"/>
      </w:pPr>
      <w:bookmarkStart w:id="18" w:name="_Toc466481729"/>
      <w:r>
        <w:lastRenderedPageBreak/>
        <w:t>数据库操作</w:t>
      </w:r>
      <w:bookmarkEnd w:id="18"/>
    </w:p>
    <w:p w:rsidR="00807A72" w:rsidRDefault="00807A72" w:rsidP="00807A72">
      <w:pPr>
        <w:pStyle w:val="2"/>
      </w:pPr>
      <w:bookmarkStart w:id="19" w:name="_Toc466481730"/>
      <w:r>
        <w:t>show dbs</w:t>
      </w:r>
      <w:bookmarkEnd w:id="19"/>
    </w:p>
    <w:p w:rsidR="00807A72" w:rsidRDefault="00807A72" w:rsidP="00807A72">
      <w:r>
        <w:rPr>
          <w:rFonts w:hint="eastAsia"/>
        </w:rPr>
        <w:tab/>
      </w:r>
      <w:r>
        <w:rPr>
          <w:rFonts w:hint="eastAsia"/>
        </w:rPr>
        <w:t>查看所有库</w:t>
      </w:r>
    </w:p>
    <w:p w:rsidR="0044532C" w:rsidRDefault="0044532C" w:rsidP="00807A72">
      <w:r>
        <w:rPr>
          <w:noProof/>
        </w:rPr>
        <w:drawing>
          <wp:inline distT="0" distB="0" distL="0" distR="0" wp14:anchorId="346A0E58" wp14:editId="6F1AD4CC">
            <wp:extent cx="3057525" cy="7429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2" w:rsidRDefault="00807A72" w:rsidP="00807A72">
      <w:pPr>
        <w:pStyle w:val="2"/>
      </w:pPr>
      <w:bookmarkStart w:id="20" w:name="_Toc466481731"/>
      <w:r>
        <w:t>db</w:t>
      </w:r>
      <w:bookmarkEnd w:id="20"/>
    </w:p>
    <w:p w:rsidR="00807A72" w:rsidRDefault="00807A72" w:rsidP="00807A72">
      <w:r>
        <w:rPr>
          <w:rFonts w:hint="eastAsia"/>
        </w:rPr>
        <w:tab/>
      </w:r>
      <w:r>
        <w:rPr>
          <w:rFonts w:hint="eastAsia"/>
        </w:rPr>
        <w:t>当前库</w:t>
      </w:r>
      <w:r w:rsidR="0044532C">
        <w:rPr>
          <w:rFonts w:hint="eastAsia"/>
        </w:rPr>
        <w:t>对象</w:t>
      </w:r>
    </w:p>
    <w:p w:rsidR="0044532C" w:rsidRDefault="00A1061D" w:rsidP="00807A72">
      <w:r>
        <w:rPr>
          <w:noProof/>
        </w:rPr>
        <w:drawing>
          <wp:inline distT="0" distB="0" distL="0" distR="0" wp14:anchorId="04AA2FA5" wp14:editId="4D047E2A">
            <wp:extent cx="4467225" cy="1762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2" w:rsidRDefault="00807A72" w:rsidP="00807A72">
      <w:pPr>
        <w:pStyle w:val="2"/>
      </w:pPr>
      <w:bookmarkStart w:id="21" w:name="_Toc466481732"/>
      <w:r>
        <w:rPr>
          <w:rFonts w:hint="eastAsia"/>
        </w:rPr>
        <w:t>选择默认库，</w:t>
      </w:r>
      <w:r>
        <w:rPr>
          <w:rFonts w:hint="eastAsia"/>
        </w:rPr>
        <w:t>use db-name</w:t>
      </w:r>
      <w:bookmarkEnd w:id="21"/>
    </w:p>
    <w:p w:rsidR="00A1061D" w:rsidRDefault="00A1061D" w:rsidP="00A1061D">
      <w:pPr>
        <w:pStyle w:val="a0"/>
      </w:pPr>
      <w:r>
        <w:t>选择默认库</w:t>
      </w:r>
    </w:p>
    <w:p w:rsidR="00A1061D" w:rsidRDefault="00A1061D" w:rsidP="00A1061D">
      <w:pPr>
        <w:pStyle w:val="a0"/>
      </w:pPr>
      <w:r>
        <w:rPr>
          <w:noProof/>
        </w:rPr>
        <w:drawing>
          <wp:inline distT="0" distB="0" distL="0" distR="0" wp14:anchorId="0CD0F42E" wp14:editId="70EA7C3B">
            <wp:extent cx="5278120" cy="1016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1D" w:rsidRDefault="00A1061D" w:rsidP="00A1061D">
      <w:pPr>
        <w:pStyle w:val="a0"/>
      </w:pPr>
    </w:p>
    <w:p w:rsidR="00A1061D" w:rsidRDefault="00A1061D" w:rsidP="00A1061D">
      <w:pPr>
        <w:pStyle w:val="a0"/>
      </w:pPr>
      <w:r>
        <w:t>如果不在库中增加集合或文档，则库还会消失。</w:t>
      </w:r>
    </w:p>
    <w:p w:rsidR="00A1061D" w:rsidRPr="00A1061D" w:rsidRDefault="00A1061D" w:rsidP="00A1061D">
      <w:pPr>
        <w:pStyle w:val="a0"/>
      </w:pPr>
      <w:r>
        <w:t>如果创建了集合文档，库就会被自动创建。</w:t>
      </w:r>
    </w:p>
    <w:p w:rsidR="00807A72" w:rsidRDefault="00807A72" w:rsidP="00807A72">
      <w:pPr>
        <w:pStyle w:val="2"/>
      </w:pPr>
      <w:bookmarkStart w:id="22" w:name="_Toc466481733"/>
      <w:r>
        <w:rPr>
          <w:rFonts w:hint="eastAsia"/>
        </w:rPr>
        <w:t>删除库，</w:t>
      </w:r>
      <w:r>
        <w:rPr>
          <w:rFonts w:hint="eastAsia"/>
        </w:rPr>
        <w:t>db.dropDatabase()</w:t>
      </w:r>
      <w:bookmarkEnd w:id="22"/>
    </w:p>
    <w:p w:rsidR="00584EF3" w:rsidRDefault="00584EF3" w:rsidP="00584EF3">
      <w:pPr>
        <w:pStyle w:val="a0"/>
      </w:pPr>
      <w:r>
        <w:t>删除当前的库。</w:t>
      </w:r>
    </w:p>
    <w:p w:rsidR="00684EE2" w:rsidRPr="00584EF3" w:rsidRDefault="00684EE2" w:rsidP="00584EF3">
      <w:pPr>
        <w:pStyle w:val="a0"/>
      </w:pPr>
      <w:r>
        <w:rPr>
          <w:noProof/>
        </w:rPr>
        <w:lastRenderedPageBreak/>
        <w:drawing>
          <wp:inline distT="0" distB="0" distL="0" distR="0" wp14:anchorId="07F5978C" wp14:editId="4F8A59A5">
            <wp:extent cx="2943225" cy="8001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2" w:rsidRDefault="00807A72" w:rsidP="00807A72">
      <w:pPr>
        <w:pStyle w:val="2"/>
      </w:pPr>
      <w:bookmarkStart w:id="23" w:name="_Toc466481734"/>
      <w:r>
        <w:rPr>
          <w:rFonts w:hint="eastAsia"/>
        </w:rPr>
        <w:t>查看库状态，</w:t>
      </w:r>
      <w:r>
        <w:rPr>
          <w:rFonts w:hint="eastAsia"/>
        </w:rPr>
        <w:t>db.stats()</w:t>
      </w:r>
      <w:bookmarkEnd w:id="23"/>
    </w:p>
    <w:p w:rsidR="00E63092" w:rsidRDefault="00E63092" w:rsidP="00E63092">
      <w:pPr>
        <w:pStyle w:val="2"/>
      </w:pPr>
      <w:bookmarkStart w:id="24" w:name="_Toc466481735"/>
      <w:r>
        <w:rPr>
          <w:rFonts w:hint="eastAsia"/>
        </w:rPr>
        <w:t>获取库级别帮助，</w:t>
      </w:r>
      <w:r>
        <w:rPr>
          <w:rFonts w:hint="eastAsia"/>
        </w:rPr>
        <w:t>db.help()</w:t>
      </w:r>
      <w:bookmarkEnd w:id="24"/>
    </w:p>
    <w:p w:rsidR="00E63092" w:rsidRDefault="00A636F3" w:rsidP="0087680D">
      <w:pPr>
        <w:pStyle w:val="1"/>
      </w:pPr>
      <w:bookmarkStart w:id="25" w:name="_Toc466481736"/>
      <w:r>
        <w:lastRenderedPageBreak/>
        <w:t>集合操作</w:t>
      </w:r>
      <w:bookmarkEnd w:id="25"/>
    </w:p>
    <w:p w:rsidR="008E052A" w:rsidRDefault="008E052A" w:rsidP="00FC713E">
      <w:pPr>
        <w:pStyle w:val="2"/>
      </w:pPr>
      <w:bookmarkStart w:id="26" w:name="_Toc466481737"/>
      <w:r>
        <w:rPr>
          <w:rFonts w:hint="eastAsia"/>
        </w:rPr>
        <w:t>查看所有集合，</w:t>
      </w:r>
      <w:r>
        <w:rPr>
          <w:rFonts w:hint="eastAsia"/>
        </w:rPr>
        <w:t>show collections</w:t>
      </w:r>
      <w:bookmarkEnd w:id="26"/>
    </w:p>
    <w:p w:rsidR="00FC713E" w:rsidRDefault="00FC713E" w:rsidP="00FC713E">
      <w:pPr>
        <w:pStyle w:val="a0"/>
      </w:pPr>
      <w:r>
        <w:t>当前库下的集合列表</w:t>
      </w:r>
    </w:p>
    <w:p w:rsidR="00FC713E" w:rsidRPr="00FC713E" w:rsidRDefault="00FC713E" w:rsidP="00FC713E">
      <w:pPr>
        <w:pStyle w:val="a0"/>
      </w:pPr>
      <w:r>
        <w:rPr>
          <w:noProof/>
        </w:rPr>
        <w:drawing>
          <wp:inline distT="0" distB="0" distL="0" distR="0" wp14:anchorId="23304EDA" wp14:editId="359FBF0F">
            <wp:extent cx="3962400" cy="1257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2A" w:rsidRDefault="008E052A" w:rsidP="00FC713E">
      <w:pPr>
        <w:pStyle w:val="2"/>
      </w:pPr>
      <w:bookmarkStart w:id="27" w:name="_Toc466481738"/>
      <w:r>
        <w:rPr>
          <w:rFonts w:hint="eastAsia"/>
        </w:rPr>
        <w:t>创建集合，</w:t>
      </w:r>
      <w:r>
        <w:rPr>
          <w:rFonts w:hint="eastAsia"/>
        </w:rPr>
        <w:t>db.createCollection('collection-name')</w:t>
      </w:r>
      <w:bookmarkEnd w:id="27"/>
    </w:p>
    <w:p w:rsidR="005233C2" w:rsidRDefault="005233C2" w:rsidP="005233C2">
      <w:pPr>
        <w:pStyle w:val="a0"/>
      </w:pPr>
      <w:r>
        <w:t>库创建集合，</w:t>
      </w:r>
    </w:p>
    <w:p w:rsidR="005233C2" w:rsidRDefault="005233C2" w:rsidP="005233C2">
      <w:pPr>
        <w:pStyle w:val="a0"/>
      </w:pPr>
      <w:r>
        <w:t>当前库对象</w:t>
      </w:r>
      <w:r>
        <w:t>.createCollection(‘</w:t>
      </w:r>
      <w:r>
        <w:t>集合名</w:t>
      </w:r>
      <w:r>
        <w:t>‘</w:t>
      </w:r>
      <w:r>
        <w:rPr>
          <w:rFonts w:hint="eastAsia"/>
        </w:rPr>
        <w:t>)</w:t>
      </w:r>
    </w:p>
    <w:p w:rsidR="00CC5EE7" w:rsidRDefault="00CC5EE7" w:rsidP="005233C2">
      <w:pPr>
        <w:pStyle w:val="a0"/>
      </w:pPr>
      <w:r>
        <w:rPr>
          <w:noProof/>
        </w:rPr>
        <w:drawing>
          <wp:inline distT="0" distB="0" distL="0" distR="0" wp14:anchorId="0B4CDD8B" wp14:editId="5568FD7E">
            <wp:extent cx="3648075" cy="7429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C" w:rsidRPr="005233C2" w:rsidRDefault="004C55BC" w:rsidP="005233C2">
      <w:pPr>
        <w:pStyle w:val="a0"/>
      </w:pPr>
    </w:p>
    <w:p w:rsidR="008E052A" w:rsidRDefault="008E052A" w:rsidP="00FC713E">
      <w:pPr>
        <w:pStyle w:val="2"/>
      </w:pPr>
      <w:bookmarkStart w:id="28" w:name="_Toc466481739"/>
      <w:r>
        <w:rPr>
          <w:rFonts w:hint="eastAsia"/>
        </w:rPr>
        <w:t>删除集合，</w:t>
      </w:r>
      <w:r>
        <w:rPr>
          <w:rFonts w:hint="eastAsia"/>
        </w:rPr>
        <w:t>db.collection-name.drop()</w:t>
      </w:r>
      <w:bookmarkEnd w:id="28"/>
    </w:p>
    <w:p w:rsidR="00D10ABD" w:rsidRDefault="00D10ABD" w:rsidP="00D10ABD">
      <w:pPr>
        <w:pStyle w:val="a0"/>
      </w:pPr>
      <w:r>
        <w:t>一但创建了集合，在当前数据库对象上，增加一个集合名属性。引用该的集合</w:t>
      </w:r>
      <w:r w:rsidR="00781858">
        <w:t>。</w:t>
      </w:r>
    </w:p>
    <w:p w:rsidR="00781858" w:rsidRDefault="00781858" w:rsidP="00D10ABD">
      <w:pPr>
        <w:pStyle w:val="a0"/>
      </w:pPr>
      <w:r>
        <w:t>通过该集合对象的方法，就可以操作集合。</w:t>
      </w:r>
    </w:p>
    <w:p w:rsidR="00781858" w:rsidRDefault="002336A6" w:rsidP="00D10ABD">
      <w:pPr>
        <w:pStyle w:val="a0"/>
      </w:pPr>
      <w:r>
        <w:t>删除集合</w:t>
      </w:r>
    </w:p>
    <w:p w:rsidR="002336A6" w:rsidRPr="00D10ABD" w:rsidRDefault="002336A6" w:rsidP="00D10ABD">
      <w:pPr>
        <w:pStyle w:val="a0"/>
      </w:pPr>
      <w:r>
        <w:rPr>
          <w:noProof/>
        </w:rPr>
        <w:drawing>
          <wp:inline distT="0" distB="0" distL="0" distR="0" wp14:anchorId="05CA940F" wp14:editId="7DA63510">
            <wp:extent cx="2752725" cy="1285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2A" w:rsidRDefault="008E052A" w:rsidP="00FC713E">
      <w:pPr>
        <w:pStyle w:val="2"/>
      </w:pPr>
      <w:bookmarkStart w:id="29" w:name="_Toc466481740"/>
      <w:r>
        <w:rPr>
          <w:rFonts w:hint="eastAsia"/>
        </w:rPr>
        <w:lastRenderedPageBreak/>
        <w:t>改名集合，</w:t>
      </w:r>
      <w:r>
        <w:rPr>
          <w:rFonts w:hint="eastAsia"/>
        </w:rPr>
        <w:t>db.collection-name.renameCollection('new-collection-name')</w:t>
      </w:r>
      <w:bookmarkEnd w:id="29"/>
    </w:p>
    <w:p w:rsidR="00E43C78" w:rsidRDefault="00E43C78" w:rsidP="00E43C78">
      <w:pPr>
        <w:pStyle w:val="a0"/>
      </w:pPr>
      <w:r>
        <w:t>改名</w:t>
      </w:r>
    </w:p>
    <w:p w:rsidR="00E43C78" w:rsidRPr="00E43C78" w:rsidRDefault="00475534" w:rsidP="00E43C78">
      <w:pPr>
        <w:pStyle w:val="a0"/>
      </w:pPr>
      <w:r>
        <w:rPr>
          <w:noProof/>
        </w:rPr>
        <w:drawing>
          <wp:inline distT="0" distB="0" distL="0" distR="0" wp14:anchorId="211FFB2D" wp14:editId="71EF7D6F">
            <wp:extent cx="5278120" cy="15595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F1" w:rsidRDefault="000930F1" w:rsidP="000930F1">
      <w:pPr>
        <w:pStyle w:val="2"/>
      </w:pPr>
      <w:bookmarkStart w:id="30" w:name="_Toc466481741"/>
      <w:r>
        <w:rPr>
          <w:rFonts w:hint="eastAsia"/>
        </w:rPr>
        <w:t>获取集合帮助，</w:t>
      </w:r>
      <w:r>
        <w:rPr>
          <w:rFonts w:hint="eastAsia"/>
        </w:rPr>
        <w:t>db.collection-name.help()</w:t>
      </w:r>
      <w:bookmarkEnd w:id="30"/>
    </w:p>
    <w:p w:rsidR="001C47DB" w:rsidRDefault="001C47DB" w:rsidP="001C47DB">
      <w:pPr>
        <w:pStyle w:val="2"/>
      </w:pPr>
      <w:bookmarkStart w:id="31" w:name="_Toc466481742"/>
      <w:r>
        <w:rPr>
          <w:rFonts w:hint="eastAsia"/>
        </w:rPr>
        <w:t>获取集合状态，</w:t>
      </w:r>
      <w:r>
        <w:rPr>
          <w:rFonts w:hint="eastAsia"/>
        </w:rPr>
        <w:t>db.collection-name.stats()</w:t>
      </w:r>
      <w:bookmarkEnd w:id="31"/>
    </w:p>
    <w:p w:rsidR="001C47DB" w:rsidRPr="001C47DB" w:rsidRDefault="001C47DB" w:rsidP="001C47DB">
      <w:pPr>
        <w:pStyle w:val="a0"/>
      </w:pPr>
    </w:p>
    <w:p w:rsidR="000930F1" w:rsidRDefault="00FD52B6" w:rsidP="00FD52B6">
      <w:pPr>
        <w:pStyle w:val="1"/>
      </w:pPr>
      <w:bookmarkStart w:id="32" w:name="_Toc466481743"/>
      <w:r>
        <w:rPr>
          <w:rFonts w:hint="eastAsia"/>
        </w:rPr>
        <w:lastRenderedPageBreak/>
        <w:t>文档操作</w:t>
      </w:r>
      <w:bookmarkEnd w:id="32"/>
    </w:p>
    <w:p w:rsidR="00340059" w:rsidRPr="00340059" w:rsidRDefault="00340059" w:rsidP="00340059">
      <w:pPr>
        <w:pStyle w:val="2"/>
      </w:pPr>
      <w:bookmarkStart w:id="33" w:name="_Toc466481744"/>
      <w:r>
        <w:t>CRUD</w:t>
      </w:r>
      <w:bookmarkEnd w:id="33"/>
    </w:p>
    <w:p w:rsidR="00340059" w:rsidRDefault="00340059" w:rsidP="00340059">
      <w:pPr>
        <w:pStyle w:val="3"/>
      </w:pPr>
      <w:bookmarkStart w:id="34" w:name="_Toc466481745"/>
      <w:r>
        <w:t>增</w:t>
      </w:r>
      <w:r w:rsidR="00191705">
        <w:t>，</w:t>
      </w:r>
      <w:r w:rsidR="00191705">
        <w:rPr>
          <w:rFonts w:hint="eastAsia"/>
        </w:rPr>
        <w:t>db.collection-name.</w:t>
      </w:r>
      <w:r w:rsidR="00191705">
        <w:t>insert()</w:t>
      </w:r>
      <w:bookmarkEnd w:id="34"/>
    </w:p>
    <w:p w:rsidR="007A5FD2" w:rsidRDefault="007A5FD2" w:rsidP="007A5FD2">
      <w:r>
        <w:rPr>
          <w:rFonts w:hint="eastAsia"/>
        </w:rPr>
        <w:t>db.collection-name.</w:t>
      </w:r>
      <w:r>
        <w:t>insert(json</w:t>
      </w:r>
      <w:r>
        <w:t>对象</w:t>
      </w:r>
      <w:r>
        <w:t>)</w:t>
      </w:r>
    </w:p>
    <w:p w:rsidR="00702B2C" w:rsidRDefault="00702B2C" w:rsidP="007A5FD2">
      <w:r>
        <w:t>每次插入一个文档对象。</w:t>
      </w:r>
    </w:p>
    <w:p w:rsidR="009F3DE8" w:rsidRDefault="009F3DE8" w:rsidP="007A5FD2">
      <w:r>
        <w:rPr>
          <w:noProof/>
        </w:rPr>
        <w:drawing>
          <wp:inline distT="0" distB="0" distL="0" distR="0" wp14:anchorId="7E5A47B9" wp14:editId="3F8B1516">
            <wp:extent cx="5278120" cy="8782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92" w:rsidRPr="00163B92" w:rsidRDefault="00163B92" w:rsidP="00163B92">
      <w:pPr>
        <w:pStyle w:val="a0"/>
      </w:pPr>
    </w:p>
    <w:p w:rsidR="00340059" w:rsidRDefault="00340059" w:rsidP="00340059">
      <w:pPr>
        <w:pStyle w:val="3"/>
      </w:pPr>
      <w:bookmarkStart w:id="35" w:name="_Toc466481746"/>
      <w:r>
        <w:t>查</w:t>
      </w:r>
      <w:r w:rsidR="00191705">
        <w:rPr>
          <w:rFonts w:hint="eastAsia"/>
        </w:rPr>
        <w:t>，</w:t>
      </w:r>
      <w:r w:rsidR="00191705">
        <w:rPr>
          <w:rFonts w:hint="eastAsia"/>
        </w:rPr>
        <w:t>db.collection-name.find</w:t>
      </w:r>
      <w:r w:rsidR="00191705">
        <w:t>()</w:t>
      </w:r>
      <w:bookmarkEnd w:id="35"/>
    </w:p>
    <w:p w:rsidR="006C4F1E" w:rsidRDefault="006C4F1E" w:rsidP="006C4F1E">
      <w:pPr>
        <w:pStyle w:val="a0"/>
      </w:pPr>
      <w:r w:rsidRPr="006C4F1E">
        <w:t>db.collection-name.find(</w:t>
      </w:r>
      <w:r>
        <w:t>[</w:t>
      </w:r>
      <w:r>
        <w:t>条件对象</w:t>
      </w:r>
      <w:r>
        <w:t xml:space="preserve">, </w:t>
      </w:r>
      <w:r w:rsidR="00087848">
        <w:t>属性</w:t>
      </w:r>
      <w:r>
        <w:t>过滤对象</w:t>
      </w:r>
      <w:r>
        <w:t>]</w:t>
      </w:r>
      <w:r w:rsidRPr="006C4F1E">
        <w:t>)</w:t>
      </w:r>
    </w:p>
    <w:p w:rsidR="001F3B46" w:rsidRPr="006C4F1E" w:rsidRDefault="001F3B46" w:rsidP="006C4F1E">
      <w:pPr>
        <w:pStyle w:val="a0"/>
      </w:pPr>
      <w:r>
        <w:rPr>
          <w:noProof/>
        </w:rPr>
        <w:drawing>
          <wp:inline distT="0" distB="0" distL="0" distR="0" wp14:anchorId="2B283C86" wp14:editId="67567E4E">
            <wp:extent cx="5278120" cy="27279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59" w:rsidRDefault="00340059" w:rsidP="00340059">
      <w:pPr>
        <w:pStyle w:val="3"/>
      </w:pPr>
      <w:bookmarkStart w:id="36" w:name="_Toc466481747"/>
      <w:r>
        <w:t>改</w:t>
      </w:r>
      <w:r w:rsidR="00191705">
        <w:rPr>
          <w:rFonts w:hint="eastAsia"/>
        </w:rPr>
        <w:t>，</w:t>
      </w:r>
      <w:r w:rsidR="00191705">
        <w:rPr>
          <w:rFonts w:hint="eastAsia"/>
        </w:rPr>
        <w:t>db.collection-name.update()</w:t>
      </w:r>
      <w:bookmarkEnd w:id="36"/>
    </w:p>
    <w:p w:rsidR="00FB73EA" w:rsidRDefault="00FB73EA" w:rsidP="00FB73EA">
      <w:pPr>
        <w:pStyle w:val="a0"/>
      </w:pPr>
      <w:r w:rsidRPr="00FB73EA">
        <w:t>db.collection-name.update(</w:t>
      </w:r>
      <w:r>
        <w:t>条件，更新内容</w:t>
      </w:r>
      <w:r w:rsidRPr="00FB73EA">
        <w:t>)</w:t>
      </w:r>
    </w:p>
    <w:p w:rsidR="00487E44" w:rsidRDefault="00487E44" w:rsidP="00FB73EA">
      <w:pPr>
        <w:pStyle w:val="a0"/>
      </w:pPr>
      <w:r>
        <w:t>当前数据</w:t>
      </w:r>
    </w:p>
    <w:p w:rsidR="009A1F91" w:rsidRDefault="00487E44" w:rsidP="00FB73EA">
      <w:pPr>
        <w:pStyle w:val="a0"/>
      </w:pPr>
      <w:r>
        <w:rPr>
          <w:noProof/>
        </w:rPr>
        <w:lastRenderedPageBreak/>
        <w:drawing>
          <wp:inline distT="0" distB="0" distL="0" distR="0" wp14:anchorId="62C3FC46" wp14:editId="6D066F05">
            <wp:extent cx="5278120" cy="463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44" w:rsidRDefault="00487E44" w:rsidP="00FB73EA">
      <w:pPr>
        <w:pStyle w:val="a0"/>
      </w:pPr>
      <w:r>
        <w:t>修改：</w:t>
      </w:r>
    </w:p>
    <w:p w:rsidR="00487E44" w:rsidRDefault="00487E44" w:rsidP="00FB73EA">
      <w:pPr>
        <w:pStyle w:val="a0"/>
      </w:pPr>
      <w:r>
        <w:rPr>
          <w:noProof/>
        </w:rPr>
        <w:drawing>
          <wp:inline distT="0" distB="0" distL="0" distR="0" wp14:anchorId="6F2AAEC1" wp14:editId="5D85C01F">
            <wp:extent cx="5278120" cy="6807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44" w:rsidRDefault="00487E44" w:rsidP="00FB73EA">
      <w:pPr>
        <w:pStyle w:val="a0"/>
      </w:pPr>
      <w:r>
        <w:t>结果：</w:t>
      </w:r>
    </w:p>
    <w:p w:rsidR="00487E44" w:rsidRDefault="00487E44" w:rsidP="00FB73EA">
      <w:pPr>
        <w:pStyle w:val="a0"/>
      </w:pPr>
      <w:r>
        <w:t>默认修改一条</w:t>
      </w:r>
    </w:p>
    <w:p w:rsidR="00487E44" w:rsidRDefault="00487E44" w:rsidP="00FB73EA">
      <w:pPr>
        <w:pStyle w:val="a0"/>
      </w:pPr>
      <w:r>
        <w:rPr>
          <w:noProof/>
        </w:rPr>
        <w:drawing>
          <wp:inline distT="0" distB="0" distL="0" distR="0" wp14:anchorId="63B63A3E" wp14:editId="3118B6AE">
            <wp:extent cx="5278120" cy="8705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20" w:rsidRDefault="00AA7A20" w:rsidP="00FB73EA">
      <w:pPr>
        <w:pStyle w:val="a0"/>
      </w:pPr>
    </w:p>
    <w:p w:rsidR="00AA7A20" w:rsidRDefault="00AA7A20" w:rsidP="00FB73EA">
      <w:pPr>
        <w:pStyle w:val="a0"/>
      </w:pPr>
      <w:r>
        <w:t>可以通过</w:t>
      </w:r>
      <w:r>
        <w:rPr>
          <w:rFonts w:hint="eastAsia"/>
        </w:rPr>
        <w:t xml:space="preserve"> </w:t>
      </w:r>
      <w:r>
        <w:rPr>
          <w:rFonts w:hint="eastAsia"/>
        </w:rPr>
        <w:t>第四个参数进行修改：</w:t>
      </w:r>
    </w:p>
    <w:p w:rsidR="00AA7A20" w:rsidRPr="00FB73EA" w:rsidRDefault="00AA7A20" w:rsidP="00FB73EA">
      <w:pPr>
        <w:pStyle w:val="a0"/>
      </w:pPr>
    </w:p>
    <w:p w:rsidR="00340059" w:rsidRDefault="00340059" w:rsidP="00340059">
      <w:pPr>
        <w:pStyle w:val="3"/>
      </w:pPr>
      <w:bookmarkStart w:id="37" w:name="_Toc466481748"/>
      <w:r>
        <w:t>删</w:t>
      </w:r>
      <w:r w:rsidR="00191705">
        <w:t>，</w:t>
      </w:r>
      <w:r w:rsidR="00191705">
        <w:rPr>
          <w:rFonts w:hint="eastAsia"/>
        </w:rPr>
        <w:t>db.collection-name.</w:t>
      </w:r>
      <w:r w:rsidR="008558E0">
        <w:t>remove</w:t>
      </w:r>
      <w:r w:rsidR="00191705">
        <w:t>()</w:t>
      </w:r>
      <w:bookmarkEnd w:id="37"/>
    </w:p>
    <w:p w:rsidR="00CF3453" w:rsidRDefault="00CF3453" w:rsidP="00CF3453">
      <w:pPr>
        <w:pStyle w:val="a0"/>
      </w:pPr>
      <w:r w:rsidRPr="00CF3453">
        <w:t>db.collection-name.</w:t>
      </w:r>
      <w:r w:rsidR="000343D6">
        <w:t>remove</w:t>
      </w:r>
      <w:r w:rsidRPr="00CF3453">
        <w:t>(</w:t>
      </w:r>
      <w:r>
        <w:t>{</w:t>
      </w:r>
      <w:r>
        <w:t>条件</w:t>
      </w:r>
      <w:r>
        <w:t>}</w:t>
      </w:r>
      <w:r w:rsidRPr="00CF3453">
        <w:t>)</w:t>
      </w:r>
    </w:p>
    <w:p w:rsidR="000146A9" w:rsidRDefault="000146A9" w:rsidP="00CF3453">
      <w:pPr>
        <w:pStyle w:val="a0"/>
      </w:pPr>
      <w:r>
        <w:rPr>
          <w:noProof/>
        </w:rPr>
        <w:drawing>
          <wp:inline distT="0" distB="0" distL="0" distR="0" wp14:anchorId="626E0C33" wp14:editId="7E529CF7">
            <wp:extent cx="5278120" cy="7219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92" w:rsidRDefault="00F17092" w:rsidP="00CF3453">
      <w:pPr>
        <w:pStyle w:val="a0"/>
      </w:pPr>
    </w:p>
    <w:p w:rsidR="001E2FFD" w:rsidRDefault="001E2FFD" w:rsidP="00CF3453">
      <w:pPr>
        <w:pStyle w:val="a0"/>
      </w:pPr>
    </w:p>
    <w:p w:rsidR="00F17092" w:rsidRDefault="00F17092" w:rsidP="00CF3453">
      <w:pPr>
        <w:pStyle w:val="a0"/>
      </w:pPr>
    </w:p>
    <w:p w:rsidR="008558E0" w:rsidRDefault="001E2FFD" w:rsidP="001E2FFD">
      <w:pPr>
        <w:pStyle w:val="2"/>
      </w:pPr>
      <w:bookmarkStart w:id="38" w:name="_Toc466481749"/>
      <w:r>
        <w:t>ObjectID</w:t>
      </w:r>
      <w:bookmarkEnd w:id="38"/>
    </w:p>
    <w:p w:rsidR="001E2FFD" w:rsidRDefault="001E2FFD" w:rsidP="001E2FFD">
      <w:pPr>
        <w:pStyle w:val="a0"/>
      </w:pPr>
      <w:r>
        <w:t>文档的内部标识。</w:t>
      </w:r>
      <w:r>
        <w:t>mongodb</w:t>
      </w:r>
      <w:r>
        <w:t>内部使用的。非业务逻辑数据。</w:t>
      </w:r>
    </w:p>
    <w:p w:rsidR="00F72033" w:rsidRDefault="00F72033" w:rsidP="001E2FFD">
      <w:pPr>
        <w:pStyle w:val="a0"/>
      </w:pPr>
      <w:r>
        <w:rPr>
          <w:noProof/>
        </w:rPr>
        <w:lastRenderedPageBreak/>
        <w:drawing>
          <wp:inline distT="0" distB="0" distL="0" distR="0" wp14:anchorId="34172238" wp14:editId="265B1FD7">
            <wp:extent cx="5278120" cy="18637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33" w:rsidRDefault="00F72033" w:rsidP="001E2FFD">
      <w:pPr>
        <w:pStyle w:val="a0"/>
      </w:pPr>
    </w:p>
    <w:p w:rsidR="00F72033" w:rsidRDefault="00F72033" w:rsidP="001E2FFD">
      <w:pPr>
        <w:pStyle w:val="a0"/>
      </w:pPr>
      <w:r>
        <w:t>了解：</w:t>
      </w:r>
    </w:p>
    <w:p w:rsidR="00F72033" w:rsidRDefault="00F72033" w:rsidP="001E2FFD">
      <w:pPr>
        <w:pStyle w:val="a0"/>
      </w:pPr>
      <w:r>
        <w:t>生成原则：时间，机器名要素生成。</w:t>
      </w:r>
    </w:p>
    <w:p w:rsidR="00EB7C52" w:rsidRDefault="00EB7C52" w:rsidP="001E2FFD">
      <w:pPr>
        <w:pStyle w:val="a0"/>
      </w:pPr>
      <w:r w:rsidRPr="00EB7C52">
        <w:rPr>
          <w:highlight w:val="yellow"/>
        </w:rPr>
        <w:t>578ca7cc25</w:t>
      </w:r>
      <w:r w:rsidRPr="00EB7C52">
        <w:rPr>
          <w:highlight w:val="magenta"/>
        </w:rPr>
        <w:t>0c87e1</w:t>
      </w:r>
      <w:r w:rsidRPr="00EB7C52">
        <w:rPr>
          <w:highlight w:val="darkGreen"/>
        </w:rPr>
        <w:t>c9ac</w:t>
      </w:r>
      <w:r w:rsidRPr="00EB7C52">
        <w:rPr>
          <w:highlight w:val="red"/>
        </w:rPr>
        <w:t>d1e2</w:t>
      </w:r>
    </w:p>
    <w:p w:rsidR="00EB7C52" w:rsidRDefault="00EB7C52" w:rsidP="001E2FFD">
      <w:pPr>
        <w:pStyle w:val="a0"/>
      </w:pPr>
      <w:r w:rsidRPr="00EB7C52">
        <w:rPr>
          <w:rFonts w:hint="eastAsia"/>
          <w:highlight w:val="yellow"/>
        </w:rPr>
        <w:t>时间戳（秒）</w:t>
      </w:r>
    </w:p>
    <w:p w:rsidR="00EB7C52" w:rsidRDefault="00EB7C52" w:rsidP="001E2FFD">
      <w:pPr>
        <w:pStyle w:val="a0"/>
      </w:pPr>
      <w:r w:rsidRPr="00EB7C52">
        <w:rPr>
          <w:highlight w:val="magenta"/>
        </w:rPr>
        <w:t>主机标识</w:t>
      </w:r>
    </w:p>
    <w:p w:rsidR="00EB7C52" w:rsidRDefault="00EB7C52" w:rsidP="001E2FFD">
      <w:pPr>
        <w:pStyle w:val="a0"/>
      </w:pPr>
      <w:r w:rsidRPr="00EB7C52">
        <w:rPr>
          <w:highlight w:val="darkGreen"/>
        </w:rPr>
        <w:t>进程标识</w:t>
      </w:r>
    </w:p>
    <w:p w:rsidR="00EB7C52" w:rsidRDefault="00EB7C52" w:rsidP="001E2FFD">
      <w:pPr>
        <w:pStyle w:val="a0"/>
      </w:pPr>
      <w:r w:rsidRPr="00EB7C52">
        <w:rPr>
          <w:highlight w:val="red"/>
        </w:rPr>
        <w:t>顺序号</w:t>
      </w:r>
    </w:p>
    <w:p w:rsidR="00EB7C52" w:rsidRDefault="00EB7C52" w:rsidP="001E2FFD">
      <w:pPr>
        <w:pStyle w:val="a0"/>
      </w:pPr>
    </w:p>
    <w:p w:rsidR="006977D4" w:rsidRDefault="006977D4" w:rsidP="001E2FFD">
      <w:pPr>
        <w:pStyle w:val="a0"/>
      </w:pPr>
    </w:p>
    <w:p w:rsidR="006977D4" w:rsidRDefault="006977D4" w:rsidP="006977D4">
      <w:pPr>
        <w:pStyle w:val="2"/>
      </w:pPr>
      <w:bookmarkStart w:id="39" w:name="_Toc466481750"/>
      <w:r>
        <w:t>基本语法</w:t>
      </w:r>
      <w:bookmarkEnd w:id="39"/>
    </w:p>
    <w:p w:rsidR="006977D4" w:rsidRDefault="006977D4" w:rsidP="00136CC2">
      <w:pPr>
        <w:pStyle w:val="a0"/>
        <w:numPr>
          <w:ilvl w:val="0"/>
          <w:numId w:val="17"/>
        </w:numPr>
      </w:pPr>
      <w:r>
        <w:t>大小写敏感</w:t>
      </w:r>
      <w:r w:rsidR="00136CC2">
        <w:t>。</w:t>
      </w:r>
    </w:p>
    <w:p w:rsidR="006977D4" w:rsidRDefault="006977D4" w:rsidP="00136CC2">
      <w:pPr>
        <w:pStyle w:val="a0"/>
        <w:numPr>
          <w:ilvl w:val="0"/>
          <w:numId w:val="17"/>
        </w:numPr>
      </w:pPr>
      <w:r>
        <w:t>类型敏感：</w:t>
      </w:r>
      <w:r>
        <w:rPr>
          <w:rFonts w:hint="eastAsia"/>
        </w:rPr>
        <w:t xml:space="preserve">6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 xml:space="preserve">‘6’ </w:t>
      </w:r>
      <w:r>
        <w:t>是不同的数据，强类型</w:t>
      </w:r>
    </w:p>
    <w:p w:rsidR="006977D4" w:rsidRDefault="006977D4" w:rsidP="00136CC2">
      <w:pPr>
        <w:pStyle w:val="a0"/>
        <w:numPr>
          <w:ilvl w:val="0"/>
          <w:numId w:val="17"/>
        </w:numPr>
      </w:pPr>
      <w:r>
        <w:t>有序键值对：</w:t>
      </w:r>
      <w:r>
        <w:t>json</w:t>
      </w:r>
      <w:r>
        <w:t>键值对。</w:t>
      </w:r>
      <w:r>
        <w:rPr>
          <w:rFonts w:hint="eastAsia"/>
        </w:rPr>
        <w:t xml:space="preserve">{name: </w:t>
      </w:r>
      <w:r>
        <w:t>‘kang’, age: 30</w:t>
      </w:r>
      <w:r>
        <w:rPr>
          <w:rFonts w:hint="eastAsia"/>
        </w:rPr>
        <w:t>}</w:t>
      </w:r>
      <w:r>
        <w:t xml:space="preserve"> </w:t>
      </w:r>
      <w:r>
        <w:t>与</w:t>
      </w:r>
      <w:r>
        <w:rPr>
          <w:rFonts w:hint="eastAsia"/>
        </w:rPr>
        <w:t xml:space="preserve"> {age</w:t>
      </w:r>
      <w:r>
        <w:t>:30, name:’kang’}</w:t>
      </w:r>
      <w:r>
        <w:t>不是同一个数据</w:t>
      </w:r>
      <w:r w:rsidR="001A3D86">
        <w:t>。</w:t>
      </w:r>
    </w:p>
    <w:p w:rsidR="00136CC2" w:rsidRDefault="00136CC2" w:rsidP="00136CC2">
      <w:pPr>
        <w:pStyle w:val="a0"/>
        <w:numPr>
          <w:ilvl w:val="0"/>
          <w:numId w:val="17"/>
        </w:numPr>
      </w:pPr>
      <w:r>
        <w:t>面向对象编程。</w:t>
      </w:r>
    </w:p>
    <w:p w:rsidR="00136CC2" w:rsidRDefault="00136CC2" w:rsidP="00136CC2">
      <w:pPr>
        <w:pStyle w:val="a0"/>
        <w:numPr>
          <w:ilvl w:val="0"/>
          <w:numId w:val="17"/>
        </w:numPr>
      </w:pPr>
      <w:r>
        <w:t>与</w:t>
      </w:r>
      <w:r>
        <w:t>JavaScript</w:t>
      </w:r>
      <w:r>
        <w:t>语法保持一致</w:t>
      </w:r>
    </w:p>
    <w:p w:rsidR="00954BFD" w:rsidRDefault="00954BFD" w:rsidP="00954BFD">
      <w:pPr>
        <w:pStyle w:val="a0"/>
        <w:ind w:left="425" w:firstLine="0"/>
      </w:pPr>
    </w:p>
    <w:p w:rsidR="00954BFD" w:rsidRDefault="00954BFD" w:rsidP="00954BFD">
      <w:pPr>
        <w:pStyle w:val="2"/>
      </w:pPr>
      <w:bookmarkStart w:id="40" w:name="_Toc466481751"/>
      <w:r>
        <w:t>条件的处理</w:t>
      </w:r>
      <w:bookmarkEnd w:id="40"/>
    </w:p>
    <w:p w:rsidR="00240853" w:rsidRPr="00240853" w:rsidRDefault="00240853" w:rsidP="00240853">
      <w:pPr>
        <w:pStyle w:val="3"/>
      </w:pPr>
      <w:bookmarkStart w:id="41" w:name="_Toc466481752"/>
      <w:r>
        <w:rPr>
          <w:rFonts w:hint="eastAsia"/>
        </w:rPr>
        <w:t>概述</w:t>
      </w:r>
      <w:bookmarkEnd w:id="41"/>
    </w:p>
    <w:p w:rsidR="00954BFD" w:rsidRDefault="00954BFD" w:rsidP="00954BFD">
      <w:pPr>
        <w:pStyle w:val="a0"/>
      </w:pPr>
      <w:r>
        <w:t>查询</w:t>
      </w:r>
      <w:r>
        <w:t>.find(query)</w:t>
      </w:r>
      <w:r>
        <w:t>，删除</w:t>
      </w:r>
      <w:r>
        <w:rPr>
          <w:rFonts w:hint="eastAsia"/>
        </w:rPr>
        <w:t>.remove(</w:t>
      </w:r>
      <w:r>
        <w:t>query</w:t>
      </w:r>
      <w:r>
        <w:rPr>
          <w:rFonts w:hint="eastAsia"/>
        </w:rPr>
        <w:t>)</w:t>
      </w:r>
      <w:r>
        <w:t>，修改</w:t>
      </w:r>
      <w:r>
        <w:rPr>
          <w:rFonts w:hint="eastAsia"/>
        </w:rPr>
        <w:t>.update(</w:t>
      </w:r>
      <w:r>
        <w:t>query</w:t>
      </w:r>
      <w:r>
        <w:rPr>
          <w:rFonts w:hint="eastAsia"/>
        </w:rPr>
        <w:t>)</w:t>
      </w:r>
      <w:r>
        <w:t>。</w:t>
      </w:r>
    </w:p>
    <w:p w:rsidR="00954BFD" w:rsidRDefault="00954BFD" w:rsidP="00954BFD">
      <w:pPr>
        <w:pStyle w:val="a0"/>
      </w:pPr>
      <w:r>
        <w:lastRenderedPageBreak/>
        <w:t>query</w:t>
      </w:r>
      <w:r>
        <w:t>，就是查询条件。</w:t>
      </w:r>
    </w:p>
    <w:p w:rsidR="00954BFD" w:rsidRDefault="00954BFD" w:rsidP="00954BFD">
      <w:pPr>
        <w:pStyle w:val="a0"/>
      </w:pPr>
      <w:r>
        <w:t>通用的语法：</w:t>
      </w:r>
    </w:p>
    <w:p w:rsidR="00954BFD" w:rsidRDefault="00954BFD" w:rsidP="00954BFD">
      <w:pPr>
        <w:pStyle w:val="a0"/>
      </w:pPr>
      <w:r>
        <w:t>json</w:t>
      </w:r>
      <w:r>
        <w:t>对象。</w:t>
      </w:r>
    </w:p>
    <w:p w:rsidR="00954BFD" w:rsidRDefault="00954BFD" w:rsidP="00954BFD">
      <w:pPr>
        <w:pStyle w:val="a0"/>
      </w:pPr>
      <w:r>
        <w:t>每个属性表示一个条件。（或其他运算）</w:t>
      </w:r>
    </w:p>
    <w:p w:rsidR="00954BFD" w:rsidRDefault="00785040" w:rsidP="00954BFD">
      <w:pPr>
        <w:pStyle w:val="a0"/>
      </w:pPr>
      <w:r>
        <w:t>通用的格式：</w:t>
      </w:r>
    </w:p>
    <w:p w:rsidR="00785040" w:rsidRDefault="00785040" w:rsidP="00954BFD">
      <w:pPr>
        <w:pStyle w:val="a0"/>
      </w:pPr>
      <w:r>
        <w:rPr>
          <w:rFonts w:hint="eastAsia"/>
        </w:rPr>
        <w:t>{</w:t>
      </w:r>
      <w:r>
        <w:rPr>
          <w:rFonts w:hint="eastAsia"/>
        </w:rPr>
        <w:t>属性</w:t>
      </w:r>
      <w:r>
        <w:rPr>
          <w:rFonts w:hint="eastAsia"/>
        </w:rPr>
        <w:t xml:space="preserve">: </w:t>
      </w:r>
      <w:r w:rsidR="00116D64">
        <w:t>{</w:t>
      </w:r>
      <w:r w:rsidR="00116D64">
        <w:t>关系运算符</w:t>
      </w:r>
      <w:r w:rsidR="00116D64">
        <w:rPr>
          <w:rFonts w:hint="eastAsia"/>
        </w:rPr>
        <w:t xml:space="preserve">: </w:t>
      </w:r>
      <w:r w:rsidR="00691A4F">
        <w:t>‘</w:t>
      </w:r>
      <w:r w:rsidR="00116D64">
        <w:rPr>
          <w:rFonts w:hint="eastAsia"/>
        </w:rPr>
        <w:t>比较值</w:t>
      </w:r>
      <w:r w:rsidR="00691A4F">
        <w:t>’</w:t>
      </w:r>
      <w:r w:rsidR="00116D64">
        <w:t>}</w:t>
      </w:r>
      <w:r>
        <w:rPr>
          <w:rFonts w:hint="eastAsia"/>
        </w:rPr>
        <w:t>}</w:t>
      </w:r>
    </w:p>
    <w:p w:rsidR="00451EFF" w:rsidRDefault="00451EFF" w:rsidP="00954BFD">
      <w:pPr>
        <w:pStyle w:val="a0"/>
      </w:pPr>
      <w:r>
        <w:t>tip</w:t>
      </w:r>
      <w:r>
        <w:t>：参考</w:t>
      </w:r>
      <w:r>
        <w:rPr>
          <w:rFonts w:hint="eastAsia"/>
        </w:rPr>
        <w:t xml:space="preserve"> </w:t>
      </w:r>
      <w:r>
        <w:rPr>
          <w:rFonts w:hint="eastAsia"/>
        </w:rPr>
        <w:t>框架中</w:t>
      </w:r>
      <w:r>
        <w:rPr>
          <w:rFonts w:hint="eastAsia"/>
        </w:rPr>
        <w:t xml:space="preserve"> </w:t>
      </w:r>
      <w:r>
        <w:rPr>
          <w:rFonts w:hint="eastAsia"/>
        </w:rPr>
        <w:t>关于查询条件的数组写法：</w:t>
      </w:r>
      <w:r>
        <w:t>[‘age’=&gt;[‘gt’, 50]]</w:t>
      </w:r>
    </w:p>
    <w:p w:rsidR="00240853" w:rsidRDefault="00240853" w:rsidP="00954BFD">
      <w:pPr>
        <w:pStyle w:val="a0"/>
      </w:pPr>
    </w:p>
    <w:p w:rsidR="00240853" w:rsidRDefault="00240853" w:rsidP="00240853">
      <w:pPr>
        <w:pStyle w:val="3"/>
      </w:pPr>
      <w:bookmarkStart w:id="42" w:name="_Toc466481753"/>
      <w:r>
        <w:t>关系运算符</w:t>
      </w:r>
      <w:bookmarkEnd w:id="42"/>
    </w:p>
    <w:p w:rsidR="00AC5F25" w:rsidRDefault="00AC5F25" w:rsidP="00AD5DCD">
      <w:pPr>
        <w:pStyle w:val="4"/>
      </w:pPr>
      <w:r>
        <w:t>$lt</w:t>
      </w:r>
      <w:r w:rsidR="00506143">
        <w:t xml:space="preserve">, </w:t>
      </w:r>
      <w:r w:rsidR="00506143">
        <w:t>小于</w:t>
      </w:r>
    </w:p>
    <w:p w:rsidR="00AC5F25" w:rsidRDefault="00AC5F25" w:rsidP="00AD5DCD">
      <w:pPr>
        <w:pStyle w:val="4"/>
      </w:pPr>
      <w:r>
        <w:t>$lte</w:t>
      </w:r>
      <w:r w:rsidR="00506143">
        <w:t>，小于等于</w:t>
      </w:r>
    </w:p>
    <w:p w:rsidR="00AC5F25" w:rsidRDefault="00AC5F25" w:rsidP="00AD5DCD">
      <w:pPr>
        <w:pStyle w:val="4"/>
      </w:pPr>
      <w:r>
        <w:t>$gt</w:t>
      </w:r>
      <w:r w:rsidR="00506143">
        <w:t>，大于</w:t>
      </w:r>
    </w:p>
    <w:p w:rsidR="00AC5F25" w:rsidRDefault="00AC5F25" w:rsidP="00AD5DCD">
      <w:pPr>
        <w:pStyle w:val="4"/>
      </w:pPr>
      <w:r>
        <w:t>$gte</w:t>
      </w:r>
      <w:r w:rsidR="00506143">
        <w:t>，大于等于</w:t>
      </w:r>
    </w:p>
    <w:p w:rsidR="00AC5F25" w:rsidRDefault="00AC5F25" w:rsidP="00AD5DCD">
      <w:pPr>
        <w:pStyle w:val="4"/>
      </w:pPr>
      <w:r>
        <w:t>$ne</w:t>
      </w:r>
      <w:r w:rsidR="00506143">
        <w:t>，不等于</w:t>
      </w:r>
    </w:p>
    <w:p w:rsidR="00BD38ED" w:rsidRDefault="00BD38ED" w:rsidP="00BD38ED">
      <w:pPr>
        <w:pStyle w:val="a0"/>
      </w:pPr>
      <w:r>
        <w:t>例如：年龄大于</w:t>
      </w:r>
      <w:r>
        <w:rPr>
          <w:rFonts w:hint="eastAsia"/>
        </w:rPr>
        <w:t>50</w:t>
      </w:r>
      <w:r>
        <w:rPr>
          <w:rFonts w:hint="eastAsia"/>
        </w:rPr>
        <w:t>的学生</w:t>
      </w:r>
    </w:p>
    <w:p w:rsidR="00BD38ED" w:rsidRDefault="00BD38ED" w:rsidP="00BD38ED">
      <w:pPr>
        <w:pStyle w:val="a0"/>
      </w:pPr>
      <w:r>
        <w:rPr>
          <w:noProof/>
        </w:rPr>
        <w:drawing>
          <wp:inline distT="0" distB="0" distL="0" distR="0" wp14:anchorId="05DE34A6" wp14:editId="15DDBA4A">
            <wp:extent cx="5278120" cy="7416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25" w:rsidRDefault="00AC5F25" w:rsidP="00AD5DCD">
      <w:pPr>
        <w:pStyle w:val="4"/>
      </w:pPr>
      <w:r>
        <w:t>$in</w:t>
      </w:r>
      <w:r w:rsidR="00506143">
        <w:t>，在某个集合中</w:t>
      </w:r>
    </w:p>
    <w:p w:rsidR="00AC5F25" w:rsidRDefault="00AC5F25" w:rsidP="00AC5F25">
      <w:pPr>
        <w:pStyle w:val="a0"/>
      </w:pPr>
      <w:r>
        <w:tab/>
        <w:t>{'$in': [93, 96]}</w:t>
      </w:r>
    </w:p>
    <w:p w:rsidR="00AC5F25" w:rsidRDefault="00AC5F25" w:rsidP="00AD5DCD">
      <w:pPr>
        <w:pStyle w:val="4"/>
      </w:pPr>
      <w:r>
        <w:t>$nin</w:t>
      </w:r>
      <w:r w:rsidR="00506143">
        <w:t>，不在某个集合中</w:t>
      </w:r>
    </w:p>
    <w:p w:rsidR="00AC5F25" w:rsidRDefault="00AC5F25" w:rsidP="00AC5F25">
      <w:pPr>
        <w:pStyle w:val="a0"/>
      </w:pPr>
      <w:r>
        <w:tab/>
        <w:t>{'$nin': [93, 96]}</w:t>
      </w:r>
    </w:p>
    <w:p w:rsidR="00D226CD" w:rsidRDefault="00D226CD" w:rsidP="00AC5F25">
      <w:pPr>
        <w:pStyle w:val="a0"/>
      </w:pPr>
    </w:p>
    <w:p w:rsidR="00D226CD" w:rsidRDefault="00D226CD" w:rsidP="00AC5F25">
      <w:pPr>
        <w:pStyle w:val="a0"/>
      </w:pPr>
      <w:r>
        <w:t>例如：年龄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96</w:t>
      </w:r>
      <w:r>
        <w:rPr>
          <w:rFonts w:hint="eastAsia"/>
        </w:rPr>
        <w:t>，</w:t>
      </w:r>
      <w:r>
        <w:rPr>
          <w:rFonts w:hint="eastAsia"/>
        </w:rPr>
        <w:t xml:space="preserve"> 66</w:t>
      </w:r>
      <w:r>
        <w:rPr>
          <w:rFonts w:hint="eastAsia"/>
        </w:rPr>
        <w:t>，</w:t>
      </w:r>
      <w:r>
        <w:rPr>
          <w:rFonts w:hint="eastAsia"/>
        </w:rPr>
        <w:t xml:space="preserve"> 26 </w:t>
      </w:r>
      <w:r>
        <w:rPr>
          <w:rFonts w:hint="eastAsia"/>
        </w:rPr>
        <w:t>的人：</w:t>
      </w:r>
    </w:p>
    <w:p w:rsidR="00D226CD" w:rsidRDefault="00D226CD" w:rsidP="00AC5F25">
      <w:pPr>
        <w:pStyle w:val="a0"/>
      </w:pPr>
      <w:r>
        <w:rPr>
          <w:noProof/>
        </w:rPr>
        <w:drawing>
          <wp:inline distT="0" distB="0" distL="0" distR="0" wp14:anchorId="70F436F9" wp14:editId="132F5D36">
            <wp:extent cx="5278120" cy="8712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CD" w:rsidRDefault="00D226CD" w:rsidP="00AC5F25">
      <w:pPr>
        <w:pStyle w:val="a0"/>
      </w:pPr>
      <w:r>
        <w:lastRenderedPageBreak/>
        <w:t>不在集合：</w:t>
      </w:r>
    </w:p>
    <w:p w:rsidR="00D226CD" w:rsidRDefault="00D226CD" w:rsidP="00AC5F25">
      <w:pPr>
        <w:pStyle w:val="a0"/>
      </w:pPr>
      <w:r>
        <w:rPr>
          <w:noProof/>
        </w:rPr>
        <w:drawing>
          <wp:inline distT="0" distB="0" distL="0" distR="0" wp14:anchorId="1798228B" wp14:editId="5B62B83D">
            <wp:extent cx="5278120" cy="6902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42" w:rsidRDefault="00730D42" w:rsidP="00730D42">
      <w:pPr>
        <w:pStyle w:val="4"/>
      </w:pPr>
      <w:r>
        <w:t>$mod</w:t>
      </w:r>
      <w:r>
        <w:t>，计算余数比较</w:t>
      </w:r>
    </w:p>
    <w:p w:rsidR="00730D42" w:rsidRDefault="00730D42" w:rsidP="00730D42">
      <w:pPr>
        <w:pStyle w:val="a0"/>
      </w:pPr>
      <w:r>
        <w:tab/>
        <w:t>{'$mod': [3, 1]}</w:t>
      </w:r>
      <w:r w:rsidR="00F26E64">
        <w:t>，找到对</w:t>
      </w:r>
      <w:r w:rsidR="00F26E64">
        <w:rPr>
          <w:rFonts w:hint="eastAsia"/>
        </w:rPr>
        <w:t>3</w:t>
      </w:r>
      <w:r w:rsidR="00F26E64">
        <w:rPr>
          <w:rFonts w:hint="eastAsia"/>
        </w:rPr>
        <w:t>取余，余数为</w:t>
      </w:r>
      <w:r w:rsidR="00F26E64">
        <w:rPr>
          <w:rFonts w:hint="eastAsia"/>
        </w:rPr>
        <w:t>1</w:t>
      </w:r>
      <w:r w:rsidR="00F26E64">
        <w:rPr>
          <w:rFonts w:hint="eastAsia"/>
        </w:rPr>
        <w:t>的数据。</w:t>
      </w:r>
    </w:p>
    <w:p w:rsidR="00DB1BC5" w:rsidRDefault="00DB1BC5" w:rsidP="00730D42">
      <w:pPr>
        <w:pStyle w:val="a0"/>
      </w:pPr>
      <w:r>
        <w:t>接受</w:t>
      </w:r>
      <w:r>
        <w:rPr>
          <w:rFonts w:hint="eastAsia"/>
        </w:rPr>
        <w:t xml:space="preserve"> </w:t>
      </w:r>
      <w:r>
        <w:rPr>
          <w:rFonts w:hint="eastAsia"/>
        </w:rPr>
        <w:t>数组型参数，第一个元素表示对几取余。第二个元素，表示余数为几。</w:t>
      </w:r>
    </w:p>
    <w:p w:rsidR="00F82153" w:rsidRPr="00AC5F25" w:rsidRDefault="00F82153" w:rsidP="00730D42">
      <w:pPr>
        <w:pStyle w:val="a0"/>
      </w:pPr>
      <w:r>
        <w:rPr>
          <w:noProof/>
        </w:rPr>
        <w:drawing>
          <wp:inline distT="0" distB="0" distL="0" distR="0" wp14:anchorId="64C6FAC8" wp14:editId="23180FFD">
            <wp:extent cx="5278120" cy="8432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25" w:rsidRDefault="00AC5F25" w:rsidP="00AD5DCD">
      <w:pPr>
        <w:pStyle w:val="4"/>
      </w:pPr>
      <w:r>
        <w:t>$exists</w:t>
      </w:r>
      <w:r w:rsidR="00506143">
        <w:t>，是否存在某个属性</w:t>
      </w:r>
    </w:p>
    <w:p w:rsidR="00AC5F25" w:rsidRDefault="00AC5F25" w:rsidP="00AC5F25">
      <w:pPr>
        <w:pStyle w:val="a0"/>
      </w:pPr>
      <w:r>
        <w:tab/>
        <w:t>{$exists:false}</w:t>
      </w:r>
      <w:r w:rsidR="004E40E8">
        <w:t>，某个属性是否存在。</w:t>
      </w:r>
    </w:p>
    <w:p w:rsidR="004E40E8" w:rsidRDefault="008116E8" w:rsidP="00AC5F25">
      <w:pPr>
        <w:pStyle w:val="a0"/>
      </w:pPr>
      <w:r>
        <w:rPr>
          <w:noProof/>
        </w:rPr>
        <w:drawing>
          <wp:inline distT="0" distB="0" distL="0" distR="0" wp14:anchorId="2A2F0C04" wp14:editId="23B13728">
            <wp:extent cx="5278120" cy="9423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E8" w:rsidRDefault="008116E8" w:rsidP="00AC5F25">
      <w:pPr>
        <w:pStyle w:val="a0"/>
      </w:pPr>
    </w:p>
    <w:p w:rsidR="008116E8" w:rsidRDefault="008116E8" w:rsidP="00AC5F25">
      <w:pPr>
        <w:pStyle w:val="a0"/>
      </w:pPr>
      <w:r>
        <w:t>检索，没有</w:t>
      </w:r>
      <w:r>
        <w:t>age</w:t>
      </w:r>
      <w:r>
        <w:t>属性的文档：</w:t>
      </w:r>
    </w:p>
    <w:p w:rsidR="008116E8" w:rsidRDefault="008116E8" w:rsidP="00AC5F25">
      <w:pPr>
        <w:pStyle w:val="a0"/>
      </w:pPr>
      <w:r w:rsidRPr="008116E8">
        <w:t>db.phpStudent.find({age: {$exists: false}}, {_id: false});</w:t>
      </w:r>
    </w:p>
    <w:p w:rsidR="00E374D7" w:rsidRDefault="00E374D7" w:rsidP="00AC5F25">
      <w:pPr>
        <w:pStyle w:val="a0"/>
      </w:pPr>
      <w:r>
        <w:rPr>
          <w:noProof/>
        </w:rPr>
        <w:drawing>
          <wp:inline distT="0" distB="0" distL="0" distR="0" wp14:anchorId="3D5E927C" wp14:editId="0FFC8377">
            <wp:extent cx="5278120" cy="3524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73" w:rsidRDefault="00A70073" w:rsidP="00AC5F25">
      <w:pPr>
        <w:pStyle w:val="a0"/>
      </w:pPr>
      <w:r>
        <w:t>没检索到</w:t>
      </w:r>
      <w:r>
        <w:rPr>
          <w:rFonts w:hint="eastAsia"/>
        </w:rPr>
        <w:t xml:space="preserve"> age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的文档。</w:t>
      </w:r>
    </w:p>
    <w:p w:rsidR="00A70073" w:rsidRDefault="00A70073" w:rsidP="00AC5F25">
      <w:pPr>
        <w:pStyle w:val="a0"/>
      </w:pPr>
    </w:p>
    <w:p w:rsidR="00A70073" w:rsidRDefault="00A70073" w:rsidP="00AC5F25">
      <w:pPr>
        <w:pStyle w:val="a0"/>
      </w:pPr>
      <w:r>
        <w:t>与</w:t>
      </w:r>
      <w:r>
        <w:t xml:space="preserve"> null</w:t>
      </w:r>
      <w:r>
        <w:t>的比较：</w:t>
      </w:r>
    </w:p>
    <w:p w:rsidR="00A70073" w:rsidRDefault="00A70073" w:rsidP="00AC5F25">
      <w:pPr>
        <w:pStyle w:val="a0"/>
      </w:pPr>
      <w:r>
        <w:t>如果属性为</w:t>
      </w:r>
      <w:r>
        <w:t>null</w:t>
      </w:r>
      <w:r>
        <w:t>，算存在！</w:t>
      </w:r>
      <w:r w:rsidR="00D50AE5">
        <w:rPr>
          <w:rFonts w:hint="eastAsia"/>
        </w:rPr>
        <w:t xml:space="preserve">$exists:true, </w:t>
      </w:r>
      <w:r w:rsidR="00D50AE5">
        <w:rPr>
          <w:rFonts w:hint="eastAsia"/>
        </w:rPr>
        <w:t>不能匹配</w:t>
      </w:r>
      <w:r w:rsidR="00D50AE5">
        <w:rPr>
          <w:rFonts w:hint="eastAsia"/>
        </w:rPr>
        <w:t xml:space="preserve"> </w:t>
      </w:r>
      <w:r w:rsidR="00D50AE5">
        <w:rPr>
          <w:rFonts w:hint="eastAsia"/>
        </w:rPr>
        <w:t>属性为</w:t>
      </w:r>
      <w:r w:rsidR="00D50AE5">
        <w:rPr>
          <w:rFonts w:hint="eastAsia"/>
        </w:rPr>
        <w:t>null</w:t>
      </w:r>
      <w:r w:rsidR="00D50AE5">
        <w:rPr>
          <w:rFonts w:hint="eastAsia"/>
        </w:rPr>
        <w:t>的文档</w:t>
      </w:r>
    </w:p>
    <w:p w:rsidR="00D50AE5" w:rsidRDefault="00D50AE5" w:rsidP="00AC5F25">
      <w:pPr>
        <w:pStyle w:val="a0"/>
      </w:pPr>
      <w:r>
        <w:t>检索</w:t>
      </w:r>
      <w:r>
        <w:rPr>
          <w:rFonts w:hint="eastAsia"/>
        </w:rPr>
        <w:t xml:space="preserve"> </w:t>
      </w:r>
      <w:r>
        <w:rPr>
          <w:rFonts w:hint="eastAsia"/>
        </w:rPr>
        <w:t>属性值为</w:t>
      </w:r>
      <w:r>
        <w:rPr>
          <w:rFonts w:hint="eastAsia"/>
        </w:rPr>
        <w:t>null</w:t>
      </w:r>
      <w:r>
        <w:rPr>
          <w:rFonts w:hint="eastAsia"/>
        </w:rPr>
        <w:t>：不存在属性的文档也被检索到。</w:t>
      </w:r>
    </w:p>
    <w:p w:rsidR="00D50AE5" w:rsidRDefault="00D50AE5" w:rsidP="00AC5F25">
      <w:pPr>
        <w:pStyle w:val="a0"/>
      </w:pPr>
      <w:r>
        <w:rPr>
          <w:noProof/>
        </w:rPr>
        <w:drawing>
          <wp:inline distT="0" distB="0" distL="0" distR="0" wp14:anchorId="53D4718B" wp14:editId="4C6D603D">
            <wp:extent cx="5278120" cy="694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ED" w:rsidRDefault="00773CED" w:rsidP="00AC5F25">
      <w:pPr>
        <w:pStyle w:val="a0"/>
      </w:pPr>
    </w:p>
    <w:p w:rsidR="00773CED" w:rsidRDefault="00773CED" w:rsidP="00AC5F25">
      <w:pPr>
        <w:pStyle w:val="a0"/>
      </w:pPr>
      <w:r>
        <w:lastRenderedPageBreak/>
        <w:t>如果需要检测</w:t>
      </w:r>
      <w:r>
        <w:rPr>
          <w:rFonts w:hint="eastAsia"/>
        </w:rPr>
        <w:t xml:space="preserve"> </w:t>
      </w:r>
      <w:r>
        <w:rPr>
          <w:rFonts w:hint="eastAsia"/>
        </w:rPr>
        <w:t>存在，但是为</w:t>
      </w:r>
      <w:r>
        <w:rPr>
          <w:rFonts w:hint="eastAsia"/>
        </w:rPr>
        <w:t>null</w:t>
      </w:r>
      <w:r>
        <w:rPr>
          <w:rFonts w:hint="eastAsia"/>
        </w:rPr>
        <w:t>的属性文档呢？</w:t>
      </w:r>
    </w:p>
    <w:p w:rsidR="00773CED" w:rsidRDefault="006C6FDE" w:rsidP="00AC5F25">
      <w:pPr>
        <w:pStyle w:val="a0"/>
      </w:pPr>
      <w:r>
        <w:rPr>
          <w:rFonts w:hint="eastAsia"/>
        </w:rPr>
        <w:t>$exists: true, $eq:null</w:t>
      </w:r>
    </w:p>
    <w:p w:rsidR="006C6FDE" w:rsidRDefault="006C6FDE" w:rsidP="00AC5F25">
      <w:pPr>
        <w:pStyle w:val="a0"/>
      </w:pPr>
    </w:p>
    <w:p w:rsidR="006C6FDE" w:rsidRDefault="006C6FDE" w:rsidP="006C6FDE">
      <w:pPr>
        <w:pStyle w:val="3"/>
      </w:pPr>
      <w:bookmarkStart w:id="43" w:name="_Toc466481754"/>
      <w:r>
        <w:t>逻辑运算</w:t>
      </w:r>
      <w:r w:rsidR="0089730C">
        <w:t>符</w:t>
      </w:r>
      <w:bookmarkEnd w:id="43"/>
    </w:p>
    <w:p w:rsidR="006C6FDE" w:rsidRDefault="006C6FDE" w:rsidP="006C6FDE">
      <w:pPr>
        <w:pStyle w:val="4"/>
      </w:pPr>
      <w:r>
        <w:rPr>
          <w:rFonts w:hint="eastAsia"/>
        </w:rPr>
        <w:t>$and</w:t>
      </w:r>
    </w:p>
    <w:p w:rsidR="00B8369F" w:rsidRDefault="00B8369F" w:rsidP="00B8369F">
      <w:pPr>
        <w:pStyle w:val="a0"/>
      </w:pPr>
      <w:r>
        <w:t>{$and: [</w:t>
      </w:r>
      <w:r>
        <w:t>条件</w:t>
      </w:r>
      <w:r>
        <w:rPr>
          <w:rFonts w:hint="eastAsia"/>
        </w:rPr>
        <w:t xml:space="preserve">1, 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t>]}</w:t>
      </w:r>
      <w:r w:rsidR="00887E8C">
        <w:t>，通用：</w:t>
      </w:r>
    </w:p>
    <w:p w:rsidR="006233A9" w:rsidRDefault="006233A9" w:rsidP="00B8369F">
      <w:pPr>
        <w:pStyle w:val="a0"/>
      </w:pPr>
    </w:p>
    <w:p w:rsidR="0069376C" w:rsidRDefault="0069376C" w:rsidP="00B8369F">
      <w:pPr>
        <w:pStyle w:val="a0"/>
      </w:pPr>
      <w:r>
        <w:rPr>
          <w:noProof/>
        </w:rPr>
        <w:drawing>
          <wp:inline distT="0" distB="0" distL="0" distR="0" wp14:anchorId="50CBEDCD" wp14:editId="651927F1">
            <wp:extent cx="5278120" cy="15430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3E" w:rsidRDefault="00150D3E" w:rsidP="00B8369F">
      <w:pPr>
        <w:pStyle w:val="a0"/>
      </w:pPr>
    </w:p>
    <w:p w:rsidR="00150D3E" w:rsidRDefault="00150D3E" w:rsidP="00B8369F">
      <w:pPr>
        <w:pStyle w:val="a0"/>
      </w:pPr>
      <w:r>
        <w:rPr>
          <w:rFonts w:hint="eastAsia"/>
        </w:rPr>
        <w:t>如果两个条件，是针对于同一个属性（字段），可以将</w:t>
      </w:r>
      <w:r>
        <w:rPr>
          <w:rFonts w:hint="eastAsia"/>
        </w:rPr>
        <w:t>$and</w:t>
      </w:r>
      <w:r>
        <w:rPr>
          <w:rFonts w:hint="eastAsia"/>
        </w:rPr>
        <w:t>的关系间写成：</w:t>
      </w:r>
    </w:p>
    <w:p w:rsidR="00150D3E" w:rsidRDefault="00150D3E" w:rsidP="00B8369F">
      <w:pPr>
        <w:pStyle w:val="a0"/>
      </w:pPr>
      <w:r>
        <w:rPr>
          <w:noProof/>
        </w:rPr>
        <w:drawing>
          <wp:inline distT="0" distB="0" distL="0" distR="0" wp14:anchorId="21DCCFEE" wp14:editId="6399B325">
            <wp:extent cx="5278120" cy="9683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3E" w:rsidRDefault="00150D3E" w:rsidP="00B8369F">
      <w:pPr>
        <w:pStyle w:val="a0"/>
      </w:pPr>
    </w:p>
    <w:p w:rsidR="00150D3E" w:rsidRDefault="00150D3E" w:rsidP="00B8369F">
      <w:pPr>
        <w:pStyle w:val="a0"/>
      </w:pPr>
      <w:r>
        <w:t>如果多个属性存在条件，条件间是</w:t>
      </w:r>
      <w:r>
        <w:rPr>
          <w:rFonts w:hint="eastAsia"/>
        </w:rPr>
        <w:t xml:space="preserve"> $and</w:t>
      </w:r>
      <w:r>
        <w:rPr>
          <w:rFonts w:hint="eastAsia"/>
        </w:rPr>
        <w:t>关系，可以间写成：</w:t>
      </w:r>
    </w:p>
    <w:p w:rsidR="00150D3E" w:rsidRPr="00B8369F" w:rsidRDefault="00887E8C" w:rsidP="00B8369F">
      <w:pPr>
        <w:pStyle w:val="a0"/>
      </w:pPr>
      <w:r>
        <w:rPr>
          <w:noProof/>
        </w:rPr>
        <w:drawing>
          <wp:inline distT="0" distB="0" distL="0" distR="0" wp14:anchorId="5F8E3A00" wp14:editId="0DD72DF5">
            <wp:extent cx="5278120" cy="969645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DE" w:rsidRDefault="006C6FDE" w:rsidP="006C6FDE">
      <w:pPr>
        <w:pStyle w:val="4"/>
      </w:pPr>
      <w:r>
        <w:t>$or</w:t>
      </w:r>
    </w:p>
    <w:p w:rsidR="006233A9" w:rsidRDefault="006233A9" w:rsidP="006233A9">
      <w:pPr>
        <w:pStyle w:val="a0"/>
      </w:pPr>
      <w:r>
        <w:rPr>
          <w:rFonts w:hint="eastAsia"/>
        </w:rPr>
        <w:t>{</w:t>
      </w:r>
      <w:r>
        <w:t>$or: [</w:t>
      </w:r>
      <w:r>
        <w:t>条件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条件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 ..]}</w:t>
      </w:r>
    </w:p>
    <w:p w:rsidR="0067794A" w:rsidRDefault="0067794A" w:rsidP="006233A9">
      <w:pPr>
        <w:pStyle w:val="a0"/>
      </w:pPr>
      <w:r>
        <w:t>支持的通用语法：</w:t>
      </w:r>
    </w:p>
    <w:p w:rsidR="00416B59" w:rsidRDefault="00416B59" w:rsidP="006233A9">
      <w:pPr>
        <w:pStyle w:val="a0"/>
      </w:pPr>
      <w:r>
        <w:rPr>
          <w:noProof/>
        </w:rPr>
        <w:lastRenderedPageBreak/>
        <w:drawing>
          <wp:inline distT="0" distB="0" distL="0" distR="0" wp14:anchorId="0068D46C" wp14:editId="563EEAF8">
            <wp:extent cx="5278120" cy="706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4A" w:rsidRDefault="0067794A" w:rsidP="006233A9">
      <w:pPr>
        <w:pStyle w:val="a0"/>
      </w:pPr>
      <w:r>
        <w:rPr>
          <w:noProof/>
        </w:rPr>
        <w:drawing>
          <wp:inline distT="0" distB="0" distL="0" distR="0" wp14:anchorId="45ED9749" wp14:editId="26CE7EFD">
            <wp:extent cx="5278120" cy="12287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A9" w:rsidRPr="006233A9" w:rsidRDefault="006C1FA9" w:rsidP="006233A9">
      <w:pPr>
        <w:pStyle w:val="a0"/>
      </w:pPr>
      <w:r>
        <w:t>没有相应的简写语法</w:t>
      </w:r>
      <w:r w:rsidR="00137916">
        <w:t>！</w:t>
      </w:r>
    </w:p>
    <w:p w:rsidR="006C6FDE" w:rsidRDefault="006C6FDE" w:rsidP="006C6FDE">
      <w:pPr>
        <w:pStyle w:val="4"/>
      </w:pPr>
      <w:r>
        <w:t>$not</w:t>
      </w:r>
    </w:p>
    <w:p w:rsidR="00704D7C" w:rsidRDefault="00704D7C" w:rsidP="00704D7C">
      <w:pPr>
        <w:pStyle w:val="a0"/>
      </w:pPr>
      <w:r>
        <w:t>获取年不为</w:t>
      </w:r>
      <w:r>
        <w:t>null</w:t>
      </w:r>
      <w:r>
        <w:t>的数据：</w:t>
      </w:r>
    </w:p>
    <w:p w:rsidR="00704D7C" w:rsidRDefault="00704D7C" w:rsidP="00704D7C">
      <w:pPr>
        <w:pStyle w:val="a0"/>
      </w:pPr>
      <w:r>
        <w:rPr>
          <w:noProof/>
        </w:rPr>
        <w:drawing>
          <wp:inline distT="0" distB="0" distL="0" distR="0" wp14:anchorId="573ABA66" wp14:editId="6AF7030E">
            <wp:extent cx="5278120" cy="1100455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99" w:rsidRDefault="008B3899" w:rsidP="00704D7C">
      <w:pPr>
        <w:pStyle w:val="a0"/>
      </w:pPr>
    </w:p>
    <w:p w:rsidR="008B3899" w:rsidRDefault="008B3899" w:rsidP="008B3899">
      <w:pPr>
        <w:pStyle w:val="3"/>
      </w:pPr>
      <w:bookmarkStart w:id="44" w:name="_Toc466481755"/>
      <w:r>
        <w:t>正则检测</w:t>
      </w:r>
      <w:bookmarkEnd w:id="44"/>
    </w:p>
    <w:p w:rsidR="008B3899" w:rsidRDefault="008B3899" w:rsidP="008B3899">
      <w:pPr>
        <w:pStyle w:val="a0"/>
      </w:pPr>
      <w:r>
        <w:rPr>
          <w:rFonts w:hint="eastAsia"/>
        </w:rPr>
        <w:t>{</w:t>
      </w:r>
      <w:r>
        <w:rPr>
          <w:rFonts w:hint="eastAsia"/>
        </w:rPr>
        <w:t>属性</w:t>
      </w:r>
      <w:r>
        <w:rPr>
          <w:rFonts w:hint="eastAsia"/>
        </w:rPr>
        <w:t xml:space="preserve">: </w:t>
      </w:r>
      <w:r>
        <w:rPr>
          <w:rFonts w:hint="eastAsia"/>
        </w:rPr>
        <w:t>正则表达式对象</w:t>
      </w:r>
      <w:r>
        <w:rPr>
          <w:rFonts w:hint="eastAsia"/>
        </w:rPr>
        <w:t>}</w:t>
      </w:r>
    </w:p>
    <w:p w:rsidR="008B3899" w:rsidRDefault="008B3899" w:rsidP="008B3899">
      <w:pPr>
        <w:pStyle w:val="a0"/>
      </w:pPr>
      <w:r>
        <w:t>//</w:t>
      </w:r>
    </w:p>
    <w:p w:rsidR="008B3899" w:rsidRDefault="008B3899" w:rsidP="008B3899">
      <w:pPr>
        <w:pStyle w:val="a0"/>
      </w:pPr>
      <w:r>
        <w:t>例如：</w:t>
      </w:r>
      <w:r>
        <w:t>name</w:t>
      </w:r>
      <w:r>
        <w:t>以风开头：</w:t>
      </w:r>
    </w:p>
    <w:p w:rsidR="00A8297B" w:rsidRDefault="00A8297B" w:rsidP="008B3899">
      <w:pPr>
        <w:pStyle w:val="a0"/>
      </w:pPr>
      <w:r>
        <w:rPr>
          <w:noProof/>
        </w:rPr>
        <w:drawing>
          <wp:inline distT="0" distB="0" distL="0" distR="0" wp14:anchorId="27661462" wp14:editId="227D08CF">
            <wp:extent cx="5278120" cy="4273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99" w:rsidRDefault="008B3899" w:rsidP="008B3899">
      <w:pPr>
        <w:pStyle w:val="a0"/>
      </w:pPr>
      <w:r>
        <w:rPr>
          <w:noProof/>
        </w:rPr>
        <w:drawing>
          <wp:inline distT="0" distB="0" distL="0" distR="0" wp14:anchorId="71A34DE8" wp14:editId="7ABAAA3C">
            <wp:extent cx="5278120" cy="5118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B6" w:rsidRDefault="00501AB6" w:rsidP="008B3899">
      <w:pPr>
        <w:pStyle w:val="a0"/>
      </w:pPr>
    </w:p>
    <w:p w:rsidR="00501AB6" w:rsidRDefault="00501AB6" w:rsidP="00501AB6">
      <w:pPr>
        <w:pStyle w:val="3"/>
      </w:pPr>
      <w:bookmarkStart w:id="45" w:name="_Toc466481756"/>
      <w:r>
        <w:lastRenderedPageBreak/>
        <w:t>数组元素检测</w:t>
      </w:r>
      <w:bookmarkEnd w:id="45"/>
    </w:p>
    <w:p w:rsidR="00736280" w:rsidRDefault="000F1790" w:rsidP="00736280">
      <w:pPr>
        <w:pStyle w:val="4"/>
      </w:pPr>
      <w:r>
        <w:rPr>
          <w:rFonts w:hint="eastAsia"/>
        </w:rPr>
        <w:t>完全匹配</w:t>
      </w:r>
      <w:r w:rsidR="00375A2D">
        <w:rPr>
          <w:rFonts w:hint="eastAsia"/>
        </w:rPr>
        <w:t xml:space="preserve"> :[]</w:t>
      </w:r>
    </w:p>
    <w:p w:rsidR="000F1790" w:rsidRDefault="000F1790" w:rsidP="000F1790">
      <w:pPr>
        <w:pStyle w:val="a0"/>
      </w:pPr>
      <w:r>
        <w:rPr>
          <w:rFonts w:hint="eastAsia"/>
        </w:rPr>
        <w:t>与给定的数组保持绝对一致：元素和顺序</w:t>
      </w:r>
    </w:p>
    <w:p w:rsidR="000F1790" w:rsidRDefault="002F4638" w:rsidP="000F1790">
      <w:pPr>
        <w:pStyle w:val="a0"/>
      </w:pPr>
      <w:r>
        <w:t>测试数据：</w:t>
      </w:r>
    </w:p>
    <w:p w:rsidR="002F4638" w:rsidRDefault="002F4638" w:rsidP="000F1790">
      <w:pPr>
        <w:pStyle w:val="a0"/>
      </w:pPr>
      <w:r>
        <w:rPr>
          <w:noProof/>
        </w:rPr>
        <w:drawing>
          <wp:inline distT="0" distB="0" distL="0" distR="0" wp14:anchorId="193913A3" wp14:editId="464F15CD">
            <wp:extent cx="5278120" cy="12344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38" w:rsidRDefault="002F4638" w:rsidP="000F1790">
      <w:pPr>
        <w:pStyle w:val="a0"/>
      </w:pPr>
      <w:r>
        <w:t>检索</w:t>
      </w:r>
    </w:p>
    <w:p w:rsidR="002F4638" w:rsidRDefault="002F4638" w:rsidP="000F1790">
      <w:pPr>
        <w:pStyle w:val="a0"/>
      </w:pPr>
      <w:r>
        <w:rPr>
          <w:noProof/>
        </w:rPr>
        <w:drawing>
          <wp:inline distT="0" distB="0" distL="0" distR="0" wp14:anchorId="32363E8B" wp14:editId="7C40284D">
            <wp:extent cx="5278120" cy="724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90" w:rsidRDefault="002F4638" w:rsidP="000F1790">
      <w:pPr>
        <w:pStyle w:val="a0"/>
      </w:pPr>
      <w:r>
        <w:rPr>
          <w:noProof/>
        </w:rPr>
        <w:drawing>
          <wp:inline distT="0" distB="0" distL="0" distR="0" wp14:anchorId="17B67629" wp14:editId="48E03975">
            <wp:extent cx="5278120" cy="4540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24" w:rsidRDefault="00160E24" w:rsidP="000F1790">
      <w:pPr>
        <w:pStyle w:val="a0"/>
      </w:pPr>
      <w:r>
        <w:t>比较是有序的！</w:t>
      </w:r>
    </w:p>
    <w:p w:rsidR="00736280" w:rsidRDefault="00736280" w:rsidP="00736280">
      <w:pPr>
        <w:pStyle w:val="4"/>
      </w:pPr>
      <w:r>
        <w:t>包含匹配</w:t>
      </w:r>
      <w:r w:rsidR="00375A2D">
        <w:rPr>
          <w:rFonts w:hint="eastAsia"/>
        </w:rPr>
        <w:t xml:space="preserve"> :</w:t>
      </w:r>
      <w:r w:rsidR="00375A2D">
        <w:t xml:space="preserve"> value</w:t>
      </w:r>
    </w:p>
    <w:p w:rsidR="006F5086" w:rsidRPr="006F5086" w:rsidRDefault="006F5086" w:rsidP="006F5086">
      <w:pPr>
        <w:pStyle w:val="a0"/>
      </w:pPr>
      <w:r>
        <w:rPr>
          <w:noProof/>
        </w:rPr>
        <w:drawing>
          <wp:inline distT="0" distB="0" distL="0" distR="0" wp14:anchorId="1F5C07D4" wp14:editId="39A0CC26">
            <wp:extent cx="5278120" cy="4413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80" w:rsidRDefault="00736280" w:rsidP="000F1790">
      <w:pPr>
        <w:pStyle w:val="a0"/>
      </w:pPr>
      <w:r>
        <w:rPr>
          <w:noProof/>
        </w:rPr>
        <w:drawing>
          <wp:inline distT="0" distB="0" distL="0" distR="0" wp14:anchorId="68026701" wp14:editId="052ABC9E">
            <wp:extent cx="5278120" cy="6572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86" w:rsidRDefault="006F5086" w:rsidP="000F1790">
      <w:pPr>
        <w:pStyle w:val="a0"/>
      </w:pPr>
    </w:p>
    <w:p w:rsidR="006F5086" w:rsidRDefault="006F5086" w:rsidP="006F5086">
      <w:pPr>
        <w:pStyle w:val="4"/>
      </w:pPr>
      <w:r>
        <w:t>包含全部</w:t>
      </w:r>
      <w:r w:rsidR="005C6FCA">
        <w:rPr>
          <w:rFonts w:hint="eastAsia"/>
        </w:rPr>
        <w:t xml:space="preserve"> $all</w:t>
      </w:r>
    </w:p>
    <w:p w:rsidR="00B951B8" w:rsidRPr="00B951B8" w:rsidRDefault="00B951B8" w:rsidP="00B951B8">
      <w:pPr>
        <w:pStyle w:val="a0"/>
      </w:pPr>
      <w:r>
        <w:rPr>
          <w:rFonts w:hint="eastAsia"/>
        </w:rPr>
        <w:t>{$all:[</w:t>
      </w:r>
      <w:r>
        <w:rPr>
          <w:rFonts w:hint="eastAsia"/>
        </w:rPr>
        <w:t>元素列表</w:t>
      </w:r>
      <w:r>
        <w:rPr>
          <w:rFonts w:hint="eastAsia"/>
        </w:rPr>
        <w:t>]}</w:t>
      </w:r>
    </w:p>
    <w:p w:rsidR="00B951B8" w:rsidRPr="00B951B8" w:rsidRDefault="00B951B8" w:rsidP="00B951B8">
      <w:pPr>
        <w:pStyle w:val="a0"/>
      </w:pPr>
      <w:r>
        <w:rPr>
          <w:noProof/>
        </w:rPr>
        <w:drawing>
          <wp:inline distT="0" distB="0" distL="0" distR="0" wp14:anchorId="3AA6698E" wp14:editId="6868088A">
            <wp:extent cx="5278120" cy="64198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86" w:rsidRDefault="006F5086" w:rsidP="000F1790">
      <w:pPr>
        <w:pStyle w:val="a0"/>
      </w:pPr>
    </w:p>
    <w:p w:rsidR="002E0167" w:rsidRDefault="002E0167" w:rsidP="000F1790">
      <w:pPr>
        <w:pStyle w:val="a0"/>
      </w:pPr>
      <w:r>
        <w:t>可以使用</w:t>
      </w:r>
      <w:r>
        <w:rPr>
          <w:rFonts w:hint="eastAsia"/>
        </w:rPr>
        <w:t xml:space="preserve"> and</w:t>
      </w:r>
      <w:r>
        <w:rPr>
          <w:rFonts w:hint="eastAsia"/>
        </w:rPr>
        <w:t>关系，改写：（不推荐，如果元素过多，语法会复杂）</w:t>
      </w:r>
    </w:p>
    <w:p w:rsidR="002E0167" w:rsidRDefault="002E0167" w:rsidP="000F1790">
      <w:pPr>
        <w:pStyle w:val="a0"/>
      </w:pPr>
      <w:r>
        <w:rPr>
          <w:noProof/>
        </w:rPr>
        <w:drawing>
          <wp:inline distT="0" distB="0" distL="0" distR="0" wp14:anchorId="0DE3B3D6" wp14:editId="22D7144F">
            <wp:extent cx="5278120" cy="623570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7" w:rsidRDefault="002E0167" w:rsidP="000F1790">
      <w:pPr>
        <w:pStyle w:val="a0"/>
      </w:pPr>
    </w:p>
    <w:p w:rsidR="002E0167" w:rsidRDefault="002E0167" w:rsidP="000F1790">
      <w:pPr>
        <w:pStyle w:val="a0"/>
      </w:pPr>
      <w:r>
        <w:t>结果一致</w:t>
      </w:r>
    </w:p>
    <w:p w:rsidR="002E0167" w:rsidRDefault="002E0167" w:rsidP="000F1790">
      <w:pPr>
        <w:pStyle w:val="a0"/>
      </w:pPr>
      <w:r>
        <w:rPr>
          <w:noProof/>
        </w:rPr>
        <w:drawing>
          <wp:inline distT="0" distB="0" distL="0" distR="0" wp14:anchorId="43B4CD64" wp14:editId="096FE2BA">
            <wp:extent cx="5278120" cy="121285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24" w:rsidRDefault="00160E24" w:rsidP="000F1790">
      <w:pPr>
        <w:pStyle w:val="a0"/>
      </w:pPr>
    </w:p>
    <w:p w:rsidR="00160E24" w:rsidRDefault="00160E24" w:rsidP="00160E24">
      <w:pPr>
        <w:pStyle w:val="4"/>
      </w:pPr>
      <w:r>
        <w:rPr>
          <w:rFonts w:hint="eastAsia"/>
        </w:rPr>
        <w:t>数组索引对应匹配</w:t>
      </w:r>
      <w:r w:rsidR="002A4FB1">
        <w:rPr>
          <w:rFonts w:hint="eastAsia"/>
        </w:rPr>
        <w:t>, property.index</w:t>
      </w:r>
    </w:p>
    <w:p w:rsidR="00DC75A2" w:rsidRDefault="00DC75A2" w:rsidP="00DC75A2">
      <w:pPr>
        <w:pStyle w:val="a0"/>
      </w:pPr>
      <w:r>
        <w:t>‘</w:t>
      </w:r>
      <w:r>
        <w:t>属性</w:t>
      </w:r>
      <w:r>
        <w:t xml:space="preserve">.index’, </w:t>
      </w:r>
      <w:r>
        <w:t>表示该索引值的元素</w:t>
      </w:r>
    </w:p>
    <w:p w:rsidR="00DC75A2" w:rsidRPr="00DC75A2" w:rsidRDefault="00DC75A2" w:rsidP="00DC75A2">
      <w:pPr>
        <w:pStyle w:val="a0"/>
      </w:pPr>
      <w:r>
        <w:rPr>
          <w:noProof/>
        </w:rPr>
        <w:drawing>
          <wp:inline distT="0" distB="0" distL="0" distR="0" wp14:anchorId="2D717107" wp14:editId="54CE3EF6">
            <wp:extent cx="5278120" cy="9194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A2" w:rsidRDefault="00DC75A2" w:rsidP="00DC75A2">
      <w:pPr>
        <w:pStyle w:val="a0"/>
      </w:pPr>
      <w:r>
        <w:rPr>
          <w:noProof/>
        </w:rPr>
        <w:drawing>
          <wp:inline distT="0" distB="0" distL="0" distR="0" wp14:anchorId="4D9CF89E" wp14:editId="503E90CE">
            <wp:extent cx="5278120" cy="11176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E6" w:rsidRDefault="003F51E6" w:rsidP="00DC75A2">
      <w:pPr>
        <w:pStyle w:val="a0"/>
      </w:pPr>
    </w:p>
    <w:p w:rsidR="003F51E6" w:rsidRDefault="003F51E6" w:rsidP="003F51E6">
      <w:pPr>
        <w:pStyle w:val="3"/>
      </w:pPr>
      <w:bookmarkStart w:id="46" w:name="_Toc466481757"/>
      <w:r>
        <w:rPr>
          <w:rFonts w:hint="eastAsia"/>
        </w:rPr>
        <w:t>对象的比较</w:t>
      </w:r>
      <w:r w:rsidR="00A54CEA">
        <w:rPr>
          <w:rFonts w:hint="eastAsia"/>
        </w:rPr>
        <w:t>。（内联文档）</w:t>
      </w:r>
      <w:bookmarkEnd w:id="46"/>
    </w:p>
    <w:p w:rsidR="00340FD9" w:rsidRDefault="00340FD9" w:rsidP="00340FD9">
      <w:pPr>
        <w:pStyle w:val="a0"/>
      </w:pPr>
      <w:r>
        <w:rPr>
          <w:noProof/>
        </w:rPr>
        <w:drawing>
          <wp:inline distT="0" distB="0" distL="0" distR="0" wp14:anchorId="3BD1CB2C" wp14:editId="33CD9494">
            <wp:extent cx="5278120" cy="8223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55" w:rsidRDefault="008B7655" w:rsidP="00340FD9">
      <w:pPr>
        <w:pStyle w:val="a0"/>
      </w:pPr>
      <w:r>
        <w:lastRenderedPageBreak/>
        <w:t>嵌入</w:t>
      </w:r>
      <w:r>
        <w:t>json</w:t>
      </w:r>
      <w:r>
        <w:t>对象内部的</w:t>
      </w:r>
      <w:r>
        <w:t>json</w:t>
      </w:r>
      <w:r>
        <w:t>对象，称之为内联文档！</w:t>
      </w:r>
    </w:p>
    <w:p w:rsidR="008B7655" w:rsidRPr="00340FD9" w:rsidRDefault="008B7655" w:rsidP="00340FD9">
      <w:pPr>
        <w:pStyle w:val="a0"/>
      </w:pPr>
    </w:p>
    <w:p w:rsidR="003F1BF4" w:rsidRDefault="003F1BF4" w:rsidP="003F1BF4">
      <w:pPr>
        <w:pStyle w:val="a0"/>
      </w:pPr>
      <w:r>
        <w:t>测试数据：</w:t>
      </w:r>
    </w:p>
    <w:p w:rsidR="003F1BF4" w:rsidRPr="003F1BF4" w:rsidRDefault="003F1BF4" w:rsidP="003F1BF4">
      <w:pPr>
        <w:pStyle w:val="a0"/>
      </w:pPr>
      <w:r>
        <w:rPr>
          <w:noProof/>
        </w:rPr>
        <w:drawing>
          <wp:inline distT="0" distB="0" distL="0" distR="0" wp14:anchorId="43396801" wp14:editId="7399E78A">
            <wp:extent cx="5278120" cy="13938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E6" w:rsidRDefault="00CC654A" w:rsidP="00CC654A">
      <w:pPr>
        <w:pStyle w:val="4"/>
      </w:pPr>
      <w:r>
        <w:rPr>
          <w:rFonts w:hint="eastAsia"/>
        </w:rPr>
        <w:t>完全匹配</w:t>
      </w:r>
      <w:r w:rsidR="00D8354B">
        <w:rPr>
          <w:rFonts w:hint="eastAsia"/>
        </w:rPr>
        <w:t xml:space="preserve"> : {}</w:t>
      </w:r>
    </w:p>
    <w:p w:rsidR="00D8354B" w:rsidRDefault="00D8354B" w:rsidP="00D8354B">
      <w:pPr>
        <w:pStyle w:val="a0"/>
      </w:pPr>
      <w:r>
        <w:t>严格与给定的对象保持一致。</w:t>
      </w:r>
      <w:r w:rsidR="00190624">
        <w:t>顺序</w:t>
      </w:r>
      <w:r>
        <w:t>和键值对！</w:t>
      </w:r>
    </w:p>
    <w:p w:rsidR="00103D57" w:rsidRPr="00D8354B" w:rsidRDefault="00103D57" w:rsidP="00D8354B">
      <w:pPr>
        <w:pStyle w:val="a0"/>
      </w:pPr>
      <w:r>
        <w:rPr>
          <w:noProof/>
        </w:rPr>
        <w:drawing>
          <wp:inline distT="0" distB="0" distL="0" distR="0" wp14:anchorId="41103CD4" wp14:editId="1B11B2D7">
            <wp:extent cx="5278120" cy="52641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4B" w:rsidRPr="00D8354B" w:rsidRDefault="00D8354B" w:rsidP="00D8354B">
      <w:pPr>
        <w:pStyle w:val="a0"/>
      </w:pPr>
      <w:r>
        <w:rPr>
          <w:noProof/>
        </w:rPr>
        <w:drawing>
          <wp:inline distT="0" distB="0" distL="0" distR="0" wp14:anchorId="31CAEA6D" wp14:editId="756FA9D3">
            <wp:extent cx="5278120" cy="4394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4A" w:rsidRDefault="00CC654A" w:rsidP="00CC654A">
      <w:pPr>
        <w:pStyle w:val="4"/>
      </w:pPr>
      <w:r>
        <w:t>对应的属性匹配</w:t>
      </w:r>
      <w:r w:rsidR="007A4C9B">
        <w:rPr>
          <w:rFonts w:hint="eastAsia"/>
        </w:rPr>
        <w:t xml:space="preserve"> </w:t>
      </w:r>
      <w:r w:rsidR="007A4C9B">
        <w:t>‘property</w:t>
      </w:r>
      <w:r w:rsidR="00442579">
        <w:t>Object</w:t>
      </w:r>
      <w:r w:rsidR="007A4C9B">
        <w:t>.property’:’value’</w:t>
      </w:r>
    </w:p>
    <w:p w:rsidR="00103D57" w:rsidRDefault="00103D57" w:rsidP="00103D57">
      <w:pPr>
        <w:pStyle w:val="a0"/>
      </w:pPr>
    </w:p>
    <w:p w:rsidR="00103D57" w:rsidRDefault="00103D57" w:rsidP="00103D57">
      <w:pPr>
        <w:pStyle w:val="a0"/>
      </w:pPr>
      <w:r>
        <w:t>查找：</w:t>
      </w:r>
      <w:r>
        <w:t>php</w:t>
      </w:r>
      <w:r>
        <w:t>成绩为</w:t>
      </w:r>
      <w:r>
        <w:rPr>
          <w:rFonts w:hint="eastAsia"/>
        </w:rPr>
        <w:t xml:space="preserve">66 </w:t>
      </w:r>
      <w:r>
        <w:rPr>
          <w:rFonts w:hint="eastAsia"/>
        </w:rPr>
        <w:t>的：</w:t>
      </w:r>
    </w:p>
    <w:p w:rsidR="00087F18" w:rsidRDefault="00087F18" w:rsidP="00103D57">
      <w:pPr>
        <w:pStyle w:val="a0"/>
      </w:pPr>
      <w:r>
        <w:rPr>
          <w:noProof/>
        </w:rPr>
        <w:drawing>
          <wp:inline distT="0" distB="0" distL="0" distR="0" wp14:anchorId="03AFE5D9" wp14:editId="0A514EE4">
            <wp:extent cx="5278120" cy="5543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57" w:rsidRDefault="00EE6D99" w:rsidP="00103D57">
      <w:pPr>
        <w:pStyle w:val="a0"/>
      </w:pPr>
      <w:r>
        <w:rPr>
          <w:noProof/>
        </w:rPr>
        <w:drawing>
          <wp:inline distT="0" distB="0" distL="0" distR="0" wp14:anchorId="3971D96A" wp14:editId="624651A4">
            <wp:extent cx="5278120" cy="1219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C7" w:rsidRDefault="00065DC7" w:rsidP="00103D57">
      <w:pPr>
        <w:pStyle w:val="a0"/>
      </w:pPr>
    </w:p>
    <w:p w:rsidR="00065DC7" w:rsidRDefault="00065DC7" w:rsidP="00057DC9">
      <w:pPr>
        <w:pStyle w:val="3"/>
      </w:pPr>
      <w:bookmarkStart w:id="47" w:name="_Toc466481758"/>
      <w:r>
        <w:rPr>
          <w:rFonts w:hint="eastAsia"/>
        </w:rPr>
        <w:t>$where</w:t>
      </w:r>
      <w:r>
        <w:t>,</w:t>
      </w:r>
      <w:r>
        <w:t>自定义条件</w:t>
      </w:r>
      <w:r w:rsidR="00E1096B">
        <w:rPr>
          <w:rFonts w:hint="eastAsia"/>
        </w:rPr>
        <w:t xml:space="preserve"> $where: function() {</w:t>
      </w:r>
      <w:r w:rsidR="00E1096B">
        <w:t>return true|false</w:t>
      </w:r>
      <w:r w:rsidR="00E1096B">
        <w:rPr>
          <w:rFonts w:hint="eastAsia"/>
        </w:rPr>
        <w:t>}</w:t>
      </w:r>
      <w:bookmarkEnd w:id="47"/>
    </w:p>
    <w:p w:rsidR="00065DC7" w:rsidRPr="00103D57" w:rsidRDefault="00065DC7" w:rsidP="00103D57">
      <w:pPr>
        <w:pStyle w:val="a0"/>
      </w:pPr>
      <w:r>
        <w:t>例如：</w:t>
      </w:r>
      <w:r>
        <w:t>PHP</w:t>
      </w:r>
      <w:r>
        <w:t>成绩</w:t>
      </w:r>
      <w:r>
        <w:rPr>
          <w:rFonts w:hint="eastAsia"/>
        </w:rPr>
        <w:t xml:space="preserve"> </w:t>
      </w:r>
      <w:r>
        <w:rPr>
          <w:rFonts w:hint="eastAsia"/>
        </w:rPr>
        <w:t>高于</w:t>
      </w:r>
      <w:r>
        <w:rPr>
          <w:rFonts w:hint="eastAsia"/>
        </w:rPr>
        <w:t xml:space="preserve">  mongodb</w:t>
      </w:r>
      <w:r>
        <w:t xml:space="preserve"> </w:t>
      </w:r>
      <w:r>
        <w:t>成绩的同学</w:t>
      </w:r>
      <w:r w:rsidR="003F72D2">
        <w:rPr>
          <w:rFonts w:hint="eastAsia"/>
        </w:rPr>
        <w:t>，错误的方法：</w:t>
      </w:r>
    </w:p>
    <w:p w:rsidR="002E0167" w:rsidRDefault="00065DC7" w:rsidP="000F1790">
      <w:pPr>
        <w:pStyle w:val="a0"/>
      </w:pPr>
      <w:r>
        <w:rPr>
          <w:noProof/>
        </w:rPr>
        <w:lastRenderedPageBreak/>
        <w:drawing>
          <wp:inline distT="0" distB="0" distL="0" distR="0" wp14:anchorId="10464C83" wp14:editId="63BF3FCE">
            <wp:extent cx="5278120" cy="16421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FE" w:rsidRDefault="004E57FE" w:rsidP="000F1790">
      <w:pPr>
        <w:pStyle w:val="a0"/>
      </w:pPr>
    </w:p>
    <w:p w:rsidR="004F32C1" w:rsidRDefault="004F32C1" w:rsidP="004F32C1">
      <w:pPr>
        <w:pStyle w:val="a0"/>
      </w:pPr>
      <w:r>
        <w:t>由于是</w:t>
      </w:r>
      <w:r>
        <w:rPr>
          <w:rFonts w:hint="eastAsia"/>
        </w:rPr>
        <w:t xml:space="preserve"> </w:t>
      </w:r>
      <w:r>
        <w:rPr>
          <w:rFonts w:hint="eastAsia"/>
        </w:rPr>
        <w:t>非关系，结构，不能做，属性间的横向比较！</w:t>
      </w:r>
    </w:p>
    <w:p w:rsidR="004F32C1" w:rsidRDefault="004F32C1" w:rsidP="000F1790">
      <w:pPr>
        <w:pStyle w:val="a0"/>
      </w:pPr>
    </w:p>
    <w:p w:rsidR="004E57FE" w:rsidRDefault="004E57FE" w:rsidP="000F1790">
      <w:pPr>
        <w:pStyle w:val="a0"/>
      </w:pPr>
      <w:r>
        <w:t>使用自定义条件完成：</w:t>
      </w:r>
    </w:p>
    <w:p w:rsidR="008E38CB" w:rsidRDefault="008E38CB" w:rsidP="000F1790">
      <w:pPr>
        <w:pStyle w:val="a0"/>
      </w:pPr>
      <w:r>
        <w:rPr>
          <w:noProof/>
        </w:rPr>
        <w:drawing>
          <wp:inline distT="0" distB="0" distL="0" distR="0" wp14:anchorId="7B2CBC8C" wp14:editId="53345538">
            <wp:extent cx="5278120" cy="15430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7D8" w:rsidRDefault="008D11DA" w:rsidP="000F1790">
      <w:pPr>
        <w:pStyle w:val="a0"/>
      </w:pPr>
      <w:r>
        <w:rPr>
          <w:noProof/>
        </w:rPr>
        <w:drawing>
          <wp:inline distT="0" distB="0" distL="0" distR="0" wp14:anchorId="39F24B59" wp14:editId="3149C5E0">
            <wp:extent cx="5278120" cy="113792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1" w:rsidRDefault="009D4E51" w:rsidP="000F1790">
      <w:pPr>
        <w:pStyle w:val="a0"/>
      </w:pPr>
    </w:p>
    <w:p w:rsidR="009D4E51" w:rsidRDefault="009D4E51" w:rsidP="009D4E51">
      <w:pPr>
        <w:pStyle w:val="2"/>
      </w:pPr>
      <w:bookmarkStart w:id="48" w:name="_Toc466481759"/>
      <w:r>
        <w:t>查询操作</w:t>
      </w:r>
      <w:r w:rsidR="00363B02">
        <w:rPr>
          <w:rFonts w:hint="eastAsia"/>
        </w:rPr>
        <w:t xml:space="preserve"> find</w:t>
      </w:r>
      <w:r w:rsidR="00363B02">
        <w:t>()</w:t>
      </w:r>
      <w:bookmarkEnd w:id="48"/>
    </w:p>
    <w:p w:rsidR="00363B02" w:rsidRDefault="00363B02" w:rsidP="00363B02">
      <w:pPr>
        <w:pStyle w:val="a0"/>
      </w:pPr>
      <w:r>
        <w:t>find(query, property)</w:t>
      </w:r>
    </w:p>
    <w:p w:rsidR="00363B02" w:rsidRDefault="00363B02" w:rsidP="00A61C1B">
      <w:pPr>
        <w:pStyle w:val="3"/>
      </w:pPr>
      <w:bookmarkStart w:id="49" w:name="_Toc466481760"/>
      <w:r>
        <w:t>查询条件</w:t>
      </w:r>
      <w:bookmarkEnd w:id="49"/>
    </w:p>
    <w:p w:rsidR="00DE11E3" w:rsidRPr="00DE11E3" w:rsidRDefault="00DE11E3" w:rsidP="00DE11E3">
      <w:pPr>
        <w:pStyle w:val="a0"/>
      </w:pPr>
      <w:r>
        <w:t>参考：</w:t>
      </w:r>
      <w:r>
        <w:rPr>
          <w:rFonts w:hint="eastAsia"/>
        </w:rPr>
        <w:t>7.</w:t>
      </w:r>
      <w:r>
        <w:t>4</w:t>
      </w:r>
    </w:p>
    <w:p w:rsidR="00363B02" w:rsidRDefault="00363B02" w:rsidP="00363B02">
      <w:pPr>
        <w:pStyle w:val="3"/>
      </w:pPr>
      <w:bookmarkStart w:id="50" w:name="_Toc466481761"/>
      <w:r>
        <w:t>属性过滤</w:t>
      </w:r>
      <w:bookmarkEnd w:id="50"/>
    </w:p>
    <w:p w:rsidR="00363B02" w:rsidRPr="00363B02" w:rsidRDefault="00363B02" w:rsidP="00363B02">
      <w:pPr>
        <w:pStyle w:val="a0"/>
      </w:pPr>
      <w:r>
        <w:t>默认是全部属性。</w:t>
      </w:r>
    </w:p>
    <w:p w:rsidR="00363B02" w:rsidRDefault="00363B02" w:rsidP="00363B02">
      <w:pPr>
        <w:pStyle w:val="a0"/>
      </w:pPr>
      <w:r>
        <w:rPr>
          <w:noProof/>
        </w:rPr>
        <w:lastRenderedPageBreak/>
        <w:drawing>
          <wp:inline distT="0" distB="0" distL="0" distR="0" wp14:anchorId="56ECC080" wp14:editId="60CBD951">
            <wp:extent cx="5278120" cy="50673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02" w:rsidRDefault="00363B02" w:rsidP="00363B02">
      <w:pPr>
        <w:pStyle w:val="a0"/>
      </w:pPr>
      <w:r>
        <w:t>如果独立某个属性为</w:t>
      </w:r>
      <w:r>
        <w:t>true</w:t>
      </w:r>
      <w:r>
        <w:t>，则其他属性不予展示。</w:t>
      </w:r>
    </w:p>
    <w:p w:rsidR="00363B02" w:rsidRDefault="00363B02" w:rsidP="00363B02">
      <w:pPr>
        <w:pStyle w:val="a0"/>
      </w:pPr>
      <w:r>
        <w:rPr>
          <w:rFonts w:hint="eastAsia"/>
        </w:rPr>
        <w:t>_id</w:t>
      </w:r>
      <w:r>
        <w:rPr>
          <w:rFonts w:hint="eastAsia"/>
        </w:rPr>
        <w:t>例外。</w:t>
      </w:r>
    </w:p>
    <w:p w:rsidR="00363B02" w:rsidRPr="00363B02" w:rsidRDefault="00363B02" w:rsidP="00363B02">
      <w:pPr>
        <w:pStyle w:val="a0"/>
      </w:pPr>
      <w:r>
        <w:rPr>
          <w:noProof/>
        </w:rPr>
        <w:drawing>
          <wp:inline distT="0" distB="0" distL="0" distR="0" wp14:anchorId="07A866C9" wp14:editId="36A211A0">
            <wp:extent cx="5278120" cy="16211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02" w:rsidRDefault="00363B02" w:rsidP="00363B02">
      <w:pPr>
        <w:pStyle w:val="a0"/>
      </w:pPr>
      <w:r>
        <w:rPr>
          <w:noProof/>
        </w:rPr>
        <w:drawing>
          <wp:inline distT="0" distB="0" distL="0" distR="0" wp14:anchorId="6B976390" wp14:editId="2F0A4304">
            <wp:extent cx="5278120" cy="167195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B4" w:rsidRDefault="008D2CB4" w:rsidP="00363B02">
      <w:pPr>
        <w:pStyle w:val="a0"/>
      </w:pPr>
    </w:p>
    <w:p w:rsidR="00984441" w:rsidRDefault="00984441" w:rsidP="00363B02">
      <w:pPr>
        <w:pStyle w:val="a0"/>
      </w:pPr>
    </w:p>
    <w:p w:rsidR="008D2CB4" w:rsidRDefault="008D2CB4" w:rsidP="008D2CB4">
      <w:pPr>
        <w:pStyle w:val="3"/>
      </w:pPr>
      <w:bookmarkStart w:id="51" w:name="_Toc466481762"/>
      <w:r>
        <w:rPr>
          <w:rFonts w:hint="eastAsia"/>
        </w:rPr>
        <w:t>分组</w:t>
      </w:r>
      <w:r w:rsidR="00811888">
        <w:rPr>
          <w:rFonts w:hint="eastAsia"/>
        </w:rPr>
        <w:t>-</w:t>
      </w:r>
      <w:r w:rsidR="00811888">
        <w:rPr>
          <w:rFonts w:hint="eastAsia"/>
        </w:rPr>
        <w:t>统计</w:t>
      </w:r>
      <w:r w:rsidR="000D2226">
        <w:rPr>
          <w:rFonts w:hint="eastAsia"/>
        </w:rPr>
        <w:t>，</w:t>
      </w:r>
      <w:r w:rsidR="000D2226">
        <w:rPr>
          <w:rFonts w:hint="eastAsia"/>
        </w:rPr>
        <w:t>group</w:t>
      </w:r>
      <w:r w:rsidR="000D2226">
        <w:t>()</w:t>
      </w:r>
      <w:bookmarkEnd w:id="51"/>
    </w:p>
    <w:p w:rsidR="00984441" w:rsidRDefault="00984441" w:rsidP="00984441">
      <w:pPr>
        <w:pStyle w:val="a0"/>
      </w:pPr>
      <w:r>
        <w:t>group({</w:t>
      </w:r>
    </w:p>
    <w:p w:rsidR="00984441" w:rsidRDefault="00984441" w:rsidP="001D34ED">
      <w:pPr>
        <w:pStyle w:val="a0"/>
        <w:ind w:leftChars="100" w:left="210"/>
      </w:pPr>
      <w:r>
        <w:rPr>
          <w:rFonts w:hint="eastAsia"/>
        </w:rPr>
        <w:t xml:space="preserve">key: </w:t>
      </w:r>
      <w:r>
        <w:rPr>
          <w:rFonts w:hint="eastAsia"/>
        </w:rPr>
        <w:t>分组属性</w:t>
      </w:r>
      <w:r>
        <w:rPr>
          <w:rFonts w:hint="eastAsia"/>
        </w:rPr>
        <w:t>,</w:t>
      </w:r>
    </w:p>
    <w:p w:rsidR="00BF6618" w:rsidRDefault="00BF6618" w:rsidP="001D34ED">
      <w:pPr>
        <w:pStyle w:val="a0"/>
        <w:ind w:leftChars="100" w:left="210"/>
      </w:pPr>
      <w:r>
        <w:t xml:space="preserve">condition: </w:t>
      </w:r>
      <w:r>
        <w:t>分组前的过滤</w:t>
      </w:r>
      <w:r w:rsidR="008D005A">
        <w:t>,</w:t>
      </w:r>
    </w:p>
    <w:p w:rsidR="00984441" w:rsidRDefault="00984441" w:rsidP="001D34ED">
      <w:pPr>
        <w:pStyle w:val="a0"/>
        <w:ind w:leftChars="100" w:left="210"/>
      </w:pPr>
      <w:r>
        <w:t xml:space="preserve">initial: </w:t>
      </w:r>
      <w:r>
        <w:t>组内初始化数组</w:t>
      </w:r>
      <w:r>
        <w:t>,</w:t>
      </w:r>
    </w:p>
    <w:p w:rsidR="00984441" w:rsidRDefault="00984441" w:rsidP="001D34ED">
      <w:pPr>
        <w:pStyle w:val="a0"/>
        <w:ind w:leftChars="100" w:left="210"/>
      </w:pPr>
      <w:r>
        <w:t xml:space="preserve">$reduce: </w:t>
      </w:r>
      <w:r>
        <w:t>文档回调</w:t>
      </w:r>
    </w:p>
    <w:p w:rsidR="00984441" w:rsidRDefault="00984441" w:rsidP="001D34ED">
      <w:pPr>
        <w:pStyle w:val="a0"/>
        <w:ind w:leftChars="100" w:left="210"/>
      </w:pPr>
      <w:r>
        <w:t xml:space="preserve">finalize: </w:t>
      </w:r>
      <w:r>
        <w:t>组内</w:t>
      </w:r>
      <w:r w:rsidR="0025487C">
        <w:t>结尾</w:t>
      </w:r>
      <w:r w:rsidR="001B1FC3">
        <w:t>回调</w:t>
      </w:r>
    </w:p>
    <w:p w:rsidR="00984441" w:rsidRDefault="00984441" w:rsidP="00984441">
      <w:pPr>
        <w:pStyle w:val="a0"/>
      </w:pPr>
      <w:r>
        <w:t>})</w:t>
      </w:r>
    </w:p>
    <w:p w:rsidR="00984441" w:rsidRDefault="007E3D82" w:rsidP="00984441">
      <w:pPr>
        <w:pStyle w:val="a0"/>
      </w:pPr>
      <w:r>
        <w:rPr>
          <w:rFonts w:hint="eastAsia"/>
        </w:rPr>
        <w:t>逻辑如下：</w:t>
      </w:r>
    </w:p>
    <w:p w:rsidR="007E3D82" w:rsidRDefault="00811888" w:rsidP="00984441">
      <w:pPr>
        <w:pStyle w:val="a0"/>
      </w:pPr>
      <w:r>
        <w:t>依据</w:t>
      </w:r>
      <w:r>
        <w:rPr>
          <w:rFonts w:hint="eastAsia"/>
        </w:rPr>
        <w:t xml:space="preserve"> key</w:t>
      </w:r>
      <w:r>
        <w:t xml:space="preserve"> </w:t>
      </w:r>
      <w:r>
        <w:t>给定的属性进行分组。如果给了</w:t>
      </w:r>
      <w:r>
        <w:t>condition</w:t>
      </w:r>
      <w:r>
        <w:t>，使用对应的条件筛选掉不满足的</w:t>
      </w:r>
      <w:r>
        <w:lastRenderedPageBreak/>
        <w:t>文档。</w:t>
      </w:r>
    </w:p>
    <w:p w:rsidR="00811888" w:rsidRDefault="00811888" w:rsidP="00984441">
      <w:pPr>
        <w:pStyle w:val="a0"/>
      </w:pPr>
    </w:p>
    <w:p w:rsidR="00811888" w:rsidRDefault="00811888" w:rsidP="00984441">
      <w:pPr>
        <w:pStyle w:val="a0"/>
      </w:pPr>
      <w:r>
        <w:t xml:space="preserve">initial: </w:t>
      </w:r>
      <w:r>
        <w:t>每组对应的数据对象初始值。</w:t>
      </w:r>
    </w:p>
    <w:p w:rsidR="00811888" w:rsidRDefault="00811888" w:rsidP="00984441">
      <w:pPr>
        <w:pStyle w:val="a0"/>
      </w:pPr>
      <w:r>
        <w:rPr>
          <w:rFonts w:hint="eastAsia"/>
        </w:rPr>
        <w:t xml:space="preserve">$reduce: </w:t>
      </w:r>
      <w:r>
        <w:rPr>
          <w:rFonts w:hint="eastAsia"/>
        </w:rPr>
        <w:t>函数，针对于每个文档都会调用。用该函数完成对组内数据的统计处理。</w:t>
      </w:r>
    </w:p>
    <w:p w:rsidR="00811888" w:rsidRDefault="00811888" w:rsidP="00984441">
      <w:pPr>
        <w:pStyle w:val="a0"/>
      </w:pPr>
      <w:r>
        <w:tab/>
      </w:r>
      <w:r>
        <w:t>自定义的组内统计函数。</w:t>
      </w:r>
    </w:p>
    <w:p w:rsidR="00FD59CF" w:rsidRDefault="00FD59CF" w:rsidP="00984441">
      <w:pPr>
        <w:pStyle w:val="a0"/>
      </w:pPr>
      <w:r>
        <w:t xml:space="preserve">finalize: </w:t>
      </w:r>
      <w:r>
        <w:t>每组结束时，自动调用的回调函数</w:t>
      </w:r>
    </w:p>
    <w:p w:rsidR="00787161" w:rsidRDefault="00787161" w:rsidP="00984441">
      <w:pPr>
        <w:pStyle w:val="a0"/>
      </w:pPr>
    </w:p>
    <w:p w:rsidR="00787161" w:rsidRDefault="00787161" w:rsidP="00984441">
      <w:pPr>
        <w:pStyle w:val="a0"/>
      </w:pPr>
      <w:r>
        <w:t>测试：例如：按照班级统计学生信息</w:t>
      </w:r>
    </w:p>
    <w:p w:rsidR="0071664F" w:rsidRPr="00787161" w:rsidRDefault="00787161" w:rsidP="0071664F">
      <w:pPr>
        <w:pStyle w:val="a0"/>
      </w:pPr>
      <w:r>
        <w:t>统计学科</w:t>
      </w:r>
      <w:r>
        <w:rPr>
          <w:rFonts w:hint="eastAsia"/>
        </w:rPr>
        <w:t xml:space="preserve"> </w:t>
      </w:r>
      <w:r>
        <w:rPr>
          <w:rFonts w:hint="eastAsia"/>
        </w:rPr>
        <w:t>考试的平均成绩</w:t>
      </w:r>
      <w:r w:rsidR="0071664F">
        <w:rPr>
          <w:rFonts w:hint="eastAsia"/>
        </w:rPr>
        <w:t>：获取总成绩，知道班级内的人数。</w:t>
      </w:r>
    </w:p>
    <w:p w:rsidR="008D2CB4" w:rsidRPr="00363B02" w:rsidRDefault="006C01BB" w:rsidP="00363B02">
      <w:pPr>
        <w:pStyle w:val="a0"/>
      </w:pPr>
      <w:r>
        <w:rPr>
          <w:noProof/>
        </w:rPr>
        <w:drawing>
          <wp:inline distT="0" distB="0" distL="0" distR="0" wp14:anchorId="67EC821B" wp14:editId="071E6B23">
            <wp:extent cx="5278120" cy="3025775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02" w:rsidRDefault="00363B02" w:rsidP="00363B02">
      <w:pPr>
        <w:pStyle w:val="a0"/>
        <w:ind w:firstLine="0"/>
      </w:pPr>
      <w:r>
        <w:tab/>
      </w:r>
      <w:r w:rsidR="00EB3756">
        <w:t>执行次数如图所示：</w:t>
      </w:r>
    </w:p>
    <w:p w:rsidR="00EB3756" w:rsidRPr="00363B02" w:rsidRDefault="00EB3756" w:rsidP="00363B02">
      <w:pPr>
        <w:pStyle w:val="a0"/>
        <w:ind w:firstLine="0"/>
      </w:pPr>
      <w:r>
        <w:object w:dxaOrig="15151" w:dyaOrig="5700">
          <v:shape id="_x0000_i1026" type="#_x0000_t75" style="width:415.5pt;height:156pt" o:ole="">
            <v:imagedata r:id="rId79" o:title=""/>
          </v:shape>
          <o:OLEObject Type="Embed" ProgID="Visio.Drawing.15" ShapeID="_x0000_i1026" DrawAspect="Content" ObjectID="_1562770518" r:id="rId80"/>
        </w:object>
      </w:r>
    </w:p>
    <w:p w:rsidR="00363B02" w:rsidRDefault="00363B02" w:rsidP="00363B02">
      <w:pPr>
        <w:pStyle w:val="a0"/>
      </w:pPr>
    </w:p>
    <w:p w:rsidR="00A76FB8" w:rsidRDefault="00A76FB8" w:rsidP="00363B02">
      <w:pPr>
        <w:pStyle w:val="a0"/>
      </w:pPr>
    </w:p>
    <w:p w:rsidR="00A76FB8" w:rsidRDefault="00A76FB8" w:rsidP="00A76FB8">
      <w:pPr>
        <w:pStyle w:val="3"/>
      </w:pPr>
      <w:bookmarkStart w:id="52" w:name="_Toc466481763"/>
      <w:r>
        <w:rPr>
          <w:rFonts w:hint="eastAsia"/>
        </w:rPr>
        <w:lastRenderedPageBreak/>
        <w:t>排序结果</w:t>
      </w:r>
      <w:r w:rsidR="0064077E">
        <w:rPr>
          <w:rFonts w:hint="eastAsia"/>
        </w:rPr>
        <w:t>,find().sort();</w:t>
      </w:r>
      <w:bookmarkEnd w:id="52"/>
    </w:p>
    <w:p w:rsidR="0064077E" w:rsidRDefault="0064077E" w:rsidP="0064077E">
      <w:pPr>
        <w:pStyle w:val="a0"/>
      </w:pPr>
      <w:r>
        <w:t>{</w:t>
      </w:r>
      <w:r>
        <w:t>排序属性</w:t>
      </w:r>
      <w:r>
        <w:rPr>
          <w:rFonts w:hint="eastAsia"/>
        </w:rPr>
        <w:t>: 1</w:t>
      </w:r>
      <w:r>
        <w:t xml:space="preserve">, </w:t>
      </w:r>
      <w:r>
        <w:t>排序属性</w:t>
      </w:r>
      <w:r>
        <w:rPr>
          <w:rFonts w:hint="eastAsia"/>
        </w:rPr>
        <w:t>:-1</w:t>
      </w:r>
      <w:r>
        <w:t>}</w:t>
      </w:r>
    </w:p>
    <w:p w:rsidR="0064077E" w:rsidRDefault="0064077E" w:rsidP="0064077E">
      <w:pPr>
        <w:pStyle w:val="a0"/>
        <w:numPr>
          <w:ilvl w:val="0"/>
          <w:numId w:val="18"/>
        </w:numPr>
      </w:pPr>
      <w:r>
        <w:t>升序</w:t>
      </w:r>
    </w:p>
    <w:p w:rsidR="0064077E" w:rsidRDefault="0064077E" w:rsidP="0064077E">
      <w:pPr>
        <w:pStyle w:val="a0"/>
        <w:ind w:left="425" w:firstLine="0"/>
      </w:pPr>
      <w:r>
        <w:t>-1</w:t>
      </w:r>
      <w:r>
        <w:t>，降序</w:t>
      </w:r>
    </w:p>
    <w:p w:rsidR="0064077E" w:rsidRDefault="0064077E" w:rsidP="0064077E">
      <w:pPr>
        <w:pStyle w:val="a0"/>
        <w:ind w:left="425" w:firstLine="0"/>
      </w:pPr>
      <w:r>
        <w:t>如果存在多个排序属性，先依据属性</w:t>
      </w:r>
      <w:r>
        <w:t>1</w:t>
      </w:r>
      <w:r>
        <w:t>排，再依据属性</w:t>
      </w:r>
      <w:r>
        <w:rPr>
          <w:rFonts w:hint="eastAsia"/>
        </w:rPr>
        <w:t>2</w:t>
      </w:r>
      <w:r>
        <w:rPr>
          <w:rFonts w:hint="eastAsia"/>
        </w:rPr>
        <w:t>排。</w:t>
      </w:r>
    </w:p>
    <w:p w:rsidR="009F48A1" w:rsidRPr="009F48A1" w:rsidRDefault="009F48A1" w:rsidP="0064077E">
      <w:pPr>
        <w:pStyle w:val="a0"/>
        <w:ind w:left="425" w:firstLine="0"/>
      </w:pPr>
      <w:r>
        <w:t>例如：</w:t>
      </w:r>
    </w:p>
    <w:p w:rsidR="0064077E" w:rsidRDefault="0064077E" w:rsidP="0064077E">
      <w:pPr>
        <w:pStyle w:val="a0"/>
      </w:pPr>
      <w:r>
        <w:rPr>
          <w:noProof/>
        </w:rPr>
        <w:drawing>
          <wp:inline distT="0" distB="0" distL="0" distR="0" wp14:anchorId="5B1CDB2F" wp14:editId="2F0B496D">
            <wp:extent cx="5278120" cy="214185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A1" w:rsidRDefault="008B3293" w:rsidP="0064077E">
      <w:pPr>
        <w:pStyle w:val="a0"/>
      </w:pPr>
      <w:r>
        <w:rPr>
          <w:noProof/>
        </w:rPr>
        <w:drawing>
          <wp:inline distT="0" distB="0" distL="0" distR="0" wp14:anchorId="0BB5F637" wp14:editId="64C3FCFB">
            <wp:extent cx="5278120" cy="18180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99" w:rsidRDefault="007E4699" w:rsidP="0064077E">
      <w:pPr>
        <w:pStyle w:val="a0"/>
      </w:pPr>
    </w:p>
    <w:p w:rsidR="007E4699" w:rsidRDefault="007E4699" w:rsidP="007E4699">
      <w:pPr>
        <w:pStyle w:val="3"/>
      </w:pPr>
      <w:bookmarkStart w:id="53" w:name="_Toc466481764"/>
      <w:r>
        <w:t>截取文档</w:t>
      </w:r>
      <w:r>
        <w:t>find().skip() find().limit()</w:t>
      </w:r>
      <w:bookmarkEnd w:id="53"/>
    </w:p>
    <w:p w:rsidR="00AF5155" w:rsidRPr="00AF5155" w:rsidRDefault="00AF5155" w:rsidP="00AF5155">
      <w:pPr>
        <w:pStyle w:val="a0"/>
      </w:pPr>
      <w:r>
        <w:rPr>
          <w:rFonts w:hint="eastAsia"/>
        </w:rPr>
        <w:t>find().skip(Number),</w:t>
      </w:r>
      <w:r>
        <w:rPr>
          <w:rFonts w:hint="eastAsia"/>
        </w:rPr>
        <w:t>跳过</w:t>
      </w:r>
      <w:r>
        <w:rPr>
          <w:rFonts w:hint="eastAsia"/>
        </w:rPr>
        <w:t>NuMber</w:t>
      </w:r>
      <w:r>
        <w:rPr>
          <w:rFonts w:hint="eastAsia"/>
        </w:rPr>
        <w:t>条记录</w:t>
      </w:r>
    </w:p>
    <w:p w:rsidR="007E4699" w:rsidRDefault="007E4699" w:rsidP="007E4699">
      <w:pPr>
        <w:pStyle w:val="a0"/>
      </w:pPr>
      <w:r w:rsidRPr="007E4699">
        <w:t>find().limit(</w:t>
      </w:r>
      <w:r>
        <w:t>Number</w:t>
      </w:r>
      <w:r w:rsidRPr="007E4699">
        <w:t>)</w:t>
      </w:r>
      <w:r>
        <w:t>，表示仅仅获取前</w:t>
      </w:r>
      <w:r>
        <w:t>Number</w:t>
      </w:r>
      <w:r>
        <w:t>条记录</w:t>
      </w:r>
    </w:p>
    <w:p w:rsidR="00777183" w:rsidRDefault="00777183" w:rsidP="007E4699">
      <w:pPr>
        <w:pStyle w:val="a0"/>
      </w:pPr>
    </w:p>
    <w:p w:rsidR="00777183" w:rsidRDefault="00777183" w:rsidP="007E4699">
      <w:pPr>
        <w:pStyle w:val="a0"/>
      </w:pPr>
      <w:r>
        <w:rPr>
          <w:rFonts w:hint="eastAsia"/>
        </w:rPr>
        <w:t>例如：</w:t>
      </w:r>
    </w:p>
    <w:p w:rsidR="00AF5155" w:rsidRDefault="00AF5155" w:rsidP="007E4699">
      <w:pPr>
        <w:pStyle w:val="a0"/>
      </w:pPr>
    </w:p>
    <w:p w:rsidR="00AF5155" w:rsidRDefault="00AF5155" w:rsidP="007E4699">
      <w:pPr>
        <w:pStyle w:val="a0"/>
      </w:pPr>
      <w:r>
        <w:rPr>
          <w:noProof/>
        </w:rPr>
        <w:lastRenderedPageBreak/>
        <w:drawing>
          <wp:inline distT="0" distB="0" distL="0" distR="0" wp14:anchorId="615EB171" wp14:editId="37489C76">
            <wp:extent cx="5278120" cy="28956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CE" w:rsidRDefault="009726CE" w:rsidP="007E4699">
      <w:pPr>
        <w:pStyle w:val="a0"/>
      </w:pPr>
    </w:p>
    <w:p w:rsidR="009726CE" w:rsidRDefault="009726CE" w:rsidP="009726CE">
      <w:pPr>
        <w:pStyle w:val="3"/>
      </w:pPr>
      <w:bookmarkStart w:id="54" w:name="_Toc466481765"/>
      <w:r>
        <w:t>统计文档数</w:t>
      </w:r>
      <w:r>
        <w:rPr>
          <w:rFonts w:hint="eastAsia"/>
        </w:rPr>
        <w:t>collection.</w:t>
      </w:r>
      <w:r>
        <w:t>count()</w:t>
      </w:r>
      <w:bookmarkEnd w:id="54"/>
    </w:p>
    <w:p w:rsidR="009726CE" w:rsidRDefault="009726CE" w:rsidP="009726CE">
      <w:pPr>
        <w:pStyle w:val="a0"/>
      </w:pPr>
      <w:r>
        <w:rPr>
          <w:rFonts w:hint="eastAsia"/>
        </w:rPr>
        <w:t>count</w:t>
      </w:r>
      <w:r>
        <w:t>({</w:t>
      </w:r>
      <w:r>
        <w:t>条件</w:t>
      </w:r>
      <w:r>
        <w:rPr>
          <w:rFonts w:hint="eastAsia"/>
        </w:rPr>
        <w:t>})</w:t>
      </w:r>
    </w:p>
    <w:p w:rsidR="009726CE" w:rsidRDefault="009726CE" w:rsidP="009726CE">
      <w:pPr>
        <w:pStyle w:val="a0"/>
      </w:pPr>
      <w:r>
        <w:t>条件可选，表示全部。</w:t>
      </w:r>
    </w:p>
    <w:p w:rsidR="009726CE" w:rsidRDefault="009726CE" w:rsidP="009726CE">
      <w:pPr>
        <w:pStyle w:val="a0"/>
      </w:pPr>
      <w:r>
        <w:rPr>
          <w:noProof/>
        </w:rPr>
        <w:drawing>
          <wp:inline distT="0" distB="0" distL="0" distR="0" wp14:anchorId="331B9C05" wp14:editId="734A4A84">
            <wp:extent cx="5278120" cy="53784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CE" w:rsidRDefault="009726CE" w:rsidP="009726CE">
      <w:pPr>
        <w:pStyle w:val="a0"/>
      </w:pPr>
      <w:r>
        <w:rPr>
          <w:noProof/>
        </w:rPr>
        <w:drawing>
          <wp:inline distT="0" distB="0" distL="0" distR="0" wp14:anchorId="1AD4BA5B" wp14:editId="4962B6CA">
            <wp:extent cx="5278120" cy="10115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CE" w:rsidRDefault="009726CE" w:rsidP="009726CE">
      <w:pPr>
        <w:pStyle w:val="a0"/>
      </w:pPr>
    </w:p>
    <w:p w:rsidR="009726CE" w:rsidRDefault="009726CE" w:rsidP="009726CE">
      <w:pPr>
        <w:pStyle w:val="3"/>
      </w:pPr>
      <w:bookmarkStart w:id="55" w:name="_Toc466481766"/>
      <w:r>
        <w:t>去重统计</w:t>
      </w:r>
      <w:r>
        <w:t>collection.distinct()</w:t>
      </w:r>
      <w:bookmarkEnd w:id="55"/>
    </w:p>
    <w:p w:rsidR="00725DD2" w:rsidRPr="00725DD2" w:rsidRDefault="00725DD2" w:rsidP="00725DD2">
      <w:pPr>
        <w:pStyle w:val="a0"/>
      </w:pPr>
      <w:r>
        <w:t>不是针对文档，而是针对于属性。</w:t>
      </w:r>
    </w:p>
    <w:p w:rsidR="00343C72" w:rsidRDefault="00343C72" w:rsidP="00343C72">
      <w:pPr>
        <w:pStyle w:val="a0"/>
      </w:pPr>
      <w:r w:rsidRPr="00343C72">
        <w:t>collection.distinct(</w:t>
      </w:r>
      <w:r>
        <w:t>属性名</w:t>
      </w:r>
      <w:r w:rsidRPr="00343C72">
        <w:t>)</w:t>
      </w:r>
    </w:p>
    <w:p w:rsidR="00725DD2" w:rsidRDefault="00725DD2" w:rsidP="00343C72">
      <w:pPr>
        <w:pStyle w:val="a0"/>
      </w:pPr>
      <w:r>
        <w:rPr>
          <w:noProof/>
        </w:rPr>
        <w:lastRenderedPageBreak/>
        <w:drawing>
          <wp:inline distT="0" distB="0" distL="0" distR="0" wp14:anchorId="218201C8" wp14:editId="7C7AE2BD">
            <wp:extent cx="5095875" cy="10953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47" w:rsidRDefault="00C77C47" w:rsidP="00343C72">
      <w:pPr>
        <w:pStyle w:val="a0"/>
      </w:pPr>
    </w:p>
    <w:p w:rsidR="00C77C47" w:rsidRDefault="00C77C47" w:rsidP="00C77C47">
      <w:pPr>
        <w:pStyle w:val="3"/>
      </w:pPr>
      <w:bookmarkStart w:id="56" w:name="_Toc466481767"/>
      <w:r>
        <w:t>游标，</w:t>
      </w:r>
      <w:r>
        <w:t>cursor</w:t>
      </w:r>
      <w:bookmarkEnd w:id="56"/>
    </w:p>
    <w:p w:rsidR="00C77C47" w:rsidRDefault="00C77C47" w:rsidP="00C77C47">
      <w:pPr>
        <w:pStyle w:val="a0"/>
      </w:pPr>
      <w:r>
        <w:t xml:space="preserve">db.collection.find() </w:t>
      </w:r>
      <w:r>
        <w:t>方法返回的是游标。</w:t>
      </w:r>
    </w:p>
    <w:p w:rsidR="00C77C47" w:rsidRDefault="00C77C47" w:rsidP="00C77C47">
      <w:pPr>
        <w:pStyle w:val="a0"/>
      </w:pPr>
      <w:r>
        <w:t>var cursor = db.collection.find();</w:t>
      </w:r>
    </w:p>
    <w:p w:rsidR="00C77C47" w:rsidRDefault="00C77C47" w:rsidP="00C77C47">
      <w:pPr>
        <w:pStyle w:val="a0"/>
      </w:pPr>
      <w:r>
        <w:t>游标：</w:t>
      </w:r>
    </w:p>
    <w:p w:rsidR="00C77C47" w:rsidRDefault="00C77C47" w:rsidP="00C77C47">
      <w:pPr>
        <w:pStyle w:val="a0"/>
      </w:pPr>
      <w:r>
        <w:tab/>
      </w:r>
      <w:r>
        <w:t>查询得到的文档结果集的引用。</w:t>
      </w:r>
    </w:p>
    <w:p w:rsidR="00FD0164" w:rsidRDefault="00FD0164" w:rsidP="00C77C47">
      <w:pPr>
        <w:pStyle w:val="a0"/>
      </w:pPr>
    </w:p>
    <w:p w:rsidR="00FD0164" w:rsidRDefault="00FD0164" w:rsidP="00C77C47">
      <w:pPr>
        <w:pStyle w:val="a0"/>
      </w:pPr>
      <w:r>
        <w:t>当执行</w:t>
      </w:r>
      <w:r>
        <w:t>find()</w:t>
      </w:r>
      <w:r>
        <w:t>后</w:t>
      </w:r>
      <w:r>
        <w:rPr>
          <w:rFonts w:hint="eastAsia"/>
        </w:rPr>
        <w:t>，数据还没有被客户端所获取。而是将被查询的文档，使用游标所引用。</w:t>
      </w:r>
    </w:p>
    <w:p w:rsidR="00A0046E" w:rsidRDefault="00A0046E" w:rsidP="00C77C47">
      <w:pPr>
        <w:pStyle w:val="a0"/>
      </w:pPr>
      <w:r>
        <w:t>当执行</w:t>
      </w:r>
      <w:r>
        <w:t>find()</w:t>
      </w:r>
      <w:r>
        <w:t>而不去赋值时，</w:t>
      </w:r>
      <w:r>
        <w:t>mongo</w:t>
      </w:r>
      <w:r>
        <w:t>客户端，会自动的执行从游标获取数据。</w:t>
      </w:r>
    </w:p>
    <w:p w:rsidR="006F45B4" w:rsidRDefault="006F45B4" w:rsidP="00C77C47">
      <w:pPr>
        <w:pStyle w:val="a0"/>
      </w:pPr>
      <w:r>
        <w:rPr>
          <w:noProof/>
        </w:rPr>
        <w:drawing>
          <wp:inline distT="0" distB="0" distL="0" distR="0" wp14:anchorId="1E5A5EA7" wp14:editId="38287B69">
            <wp:extent cx="5278120" cy="255778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B4" w:rsidRDefault="006F45B4" w:rsidP="00C77C47">
      <w:pPr>
        <w:pStyle w:val="a0"/>
      </w:pPr>
      <w:r>
        <w:t>相对：</w:t>
      </w:r>
    </w:p>
    <w:p w:rsidR="006F45B4" w:rsidRDefault="006F45B4" w:rsidP="00C77C47">
      <w:pPr>
        <w:pStyle w:val="a0"/>
      </w:pPr>
      <w:r>
        <w:rPr>
          <w:noProof/>
        </w:rPr>
        <w:drawing>
          <wp:inline distT="0" distB="0" distL="0" distR="0" wp14:anchorId="65A7B955" wp14:editId="7869A407">
            <wp:extent cx="5278120" cy="13144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1F" w:rsidRDefault="0005471F" w:rsidP="00C77C47">
      <w:pPr>
        <w:pStyle w:val="a0"/>
      </w:pPr>
      <w:r>
        <w:t>相当于，去班级找</w:t>
      </w:r>
      <w:r>
        <w:rPr>
          <w:rFonts w:hint="eastAsia"/>
        </w:rPr>
        <w:t>10</w:t>
      </w:r>
      <w:r>
        <w:rPr>
          <w:rFonts w:hint="eastAsia"/>
        </w:rPr>
        <w:t>名会书法的同学，没有将</w:t>
      </w:r>
      <w:r>
        <w:rPr>
          <w:rFonts w:hint="eastAsia"/>
        </w:rPr>
        <w:t>10</w:t>
      </w:r>
      <w:r>
        <w:rPr>
          <w:rFonts w:hint="eastAsia"/>
        </w:rPr>
        <w:t>名同学叫过来，而仅仅记录其名字</w:t>
      </w:r>
    </w:p>
    <w:p w:rsidR="0005471F" w:rsidRDefault="0005471F" w:rsidP="00C77C47">
      <w:pPr>
        <w:pStyle w:val="a0"/>
      </w:pPr>
      <w:r>
        <w:lastRenderedPageBreak/>
        <w:t>仅仅得到了一份名单。</w:t>
      </w:r>
    </w:p>
    <w:p w:rsidR="0005471F" w:rsidRDefault="0005471F" w:rsidP="00837E69">
      <w:pPr>
        <w:pStyle w:val="a0"/>
        <w:ind w:firstLine="0"/>
      </w:pPr>
    </w:p>
    <w:p w:rsidR="0005471F" w:rsidRPr="006F45B4" w:rsidRDefault="0005471F" w:rsidP="00C77C47">
      <w:pPr>
        <w:pStyle w:val="a0"/>
      </w:pPr>
      <w:r>
        <w:t>方法：</w:t>
      </w:r>
      <w:r>
        <w:rPr>
          <w:rFonts w:hint="eastAsia"/>
        </w:rPr>
        <w:t xml:space="preserve">sort(), limit(),skip(), </w:t>
      </w:r>
      <w:r>
        <w:rPr>
          <w:rFonts w:hint="eastAsia"/>
        </w:rPr>
        <w:t>都是游标对象上的方法。操作的是游标，（是名单而已）</w:t>
      </w:r>
    </w:p>
    <w:p w:rsidR="00FD0164" w:rsidRDefault="00FD0164" w:rsidP="00C77C47">
      <w:pPr>
        <w:pStyle w:val="a0"/>
      </w:pPr>
    </w:p>
    <w:p w:rsidR="005148CE" w:rsidRDefault="005148CE" w:rsidP="005148CE">
      <w:pPr>
        <w:pStyle w:val="4"/>
      </w:pPr>
      <w:r>
        <w:t>hasNext();</w:t>
      </w:r>
    </w:p>
    <w:p w:rsidR="005148CE" w:rsidRPr="005148CE" w:rsidRDefault="005148CE" w:rsidP="005148CE">
      <w:pPr>
        <w:pStyle w:val="a0"/>
      </w:pPr>
      <w:r>
        <w:t>是否存在下一个。</w:t>
      </w:r>
    </w:p>
    <w:p w:rsidR="005148CE" w:rsidRDefault="005148CE" w:rsidP="005148CE">
      <w:pPr>
        <w:pStyle w:val="4"/>
      </w:pPr>
      <w:r>
        <w:t>next();</w:t>
      </w:r>
    </w:p>
    <w:p w:rsidR="002F6495" w:rsidRDefault="005148CE" w:rsidP="001F5F70">
      <w:pPr>
        <w:pStyle w:val="a0"/>
      </w:pPr>
      <w:r>
        <w:t>获取游标中的下一个数据。</w:t>
      </w:r>
    </w:p>
    <w:p w:rsidR="002F6495" w:rsidRDefault="002F6495" w:rsidP="005148CE">
      <w:pPr>
        <w:pStyle w:val="a0"/>
      </w:pPr>
      <w:r>
        <w:t>配合</w:t>
      </w:r>
      <w:r>
        <w:rPr>
          <w:rFonts w:hint="eastAsia"/>
        </w:rPr>
        <w:t xml:space="preserve"> </w:t>
      </w:r>
      <w:r>
        <w:rPr>
          <w:rFonts w:hint="eastAsia"/>
        </w:rPr>
        <w:t>循环结构，获取游标中的全部</w:t>
      </w:r>
      <w:r w:rsidR="00D8508E">
        <w:rPr>
          <w:rFonts w:hint="eastAsia"/>
        </w:rPr>
        <w:t>文档。</w:t>
      </w:r>
    </w:p>
    <w:p w:rsidR="006D28E3" w:rsidRDefault="001F5F70" w:rsidP="005148CE">
      <w:pPr>
        <w:pStyle w:val="a0"/>
      </w:pPr>
      <w:r>
        <w:rPr>
          <w:noProof/>
        </w:rPr>
        <w:drawing>
          <wp:inline distT="0" distB="0" distL="0" distR="0" wp14:anchorId="0AD79268" wp14:editId="2EA31A12">
            <wp:extent cx="5278120" cy="192595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E4" w:rsidRDefault="00E622E4" w:rsidP="005148CE">
      <w:pPr>
        <w:pStyle w:val="a0"/>
      </w:pPr>
    </w:p>
    <w:p w:rsidR="00E622E4" w:rsidRDefault="006B7DCE" w:rsidP="00E622E4">
      <w:pPr>
        <w:pStyle w:val="4"/>
      </w:pPr>
      <w:r>
        <w:t>cursor.</w:t>
      </w:r>
      <w:r w:rsidR="00E622E4">
        <w:t>forEach();</w:t>
      </w:r>
      <w:r w:rsidR="00875202">
        <w:t>建议推荐</w:t>
      </w:r>
    </w:p>
    <w:p w:rsidR="006B7DCE" w:rsidRDefault="006B7DCE" w:rsidP="006B7DCE">
      <w:pPr>
        <w:pStyle w:val="a0"/>
      </w:pPr>
      <w:r>
        <w:rPr>
          <w:rFonts w:hint="eastAsia"/>
        </w:rPr>
        <w:t>迭代游标。</w:t>
      </w:r>
    </w:p>
    <w:p w:rsidR="006B7DCE" w:rsidRDefault="00875202" w:rsidP="006B7DCE">
      <w:pPr>
        <w:pStyle w:val="a0"/>
      </w:pPr>
      <w:r>
        <w:rPr>
          <w:noProof/>
        </w:rPr>
        <w:drawing>
          <wp:inline distT="0" distB="0" distL="0" distR="0" wp14:anchorId="01482C1B" wp14:editId="3AA2AA6F">
            <wp:extent cx="5278120" cy="1497965"/>
            <wp:effectExtent l="0" t="0" r="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10" w:rsidRDefault="000F4410" w:rsidP="006B7DCE">
      <w:pPr>
        <w:pStyle w:val="a0"/>
      </w:pPr>
    </w:p>
    <w:p w:rsidR="000F4410" w:rsidRDefault="000F4410" w:rsidP="006B7DCE">
      <w:pPr>
        <w:pStyle w:val="a0"/>
      </w:pPr>
      <w:r>
        <w:t>内部的优化措施：会一次性通过游标获取一定量的数据（不仅仅是一个文档），下次获取时，速度被优化。</w:t>
      </w:r>
    </w:p>
    <w:p w:rsidR="009077DA" w:rsidRDefault="009077DA" w:rsidP="006B7DCE">
      <w:pPr>
        <w:pStyle w:val="a0"/>
      </w:pPr>
    </w:p>
    <w:p w:rsidR="009077DA" w:rsidRDefault="009077DA" w:rsidP="009077DA">
      <w:pPr>
        <w:pStyle w:val="2"/>
      </w:pPr>
      <w:bookmarkStart w:id="57" w:name="_Toc466481768"/>
      <w:r>
        <w:lastRenderedPageBreak/>
        <w:t>更新</w:t>
      </w:r>
      <w:bookmarkEnd w:id="57"/>
    </w:p>
    <w:p w:rsidR="00EE5129" w:rsidRPr="00EE5129" w:rsidRDefault="00EE5129" w:rsidP="00EE5129">
      <w:pPr>
        <w:pStyle w:val="3"/>
      </w:pPr>
      <w:bookmarkStart w:id="58" w:name="_Toc466481769"/>
      <w:r>
        <w:t>常规更新</w:t>
      </w:r>
      <w:bookmarkEnd w:id="58"/>
    </w:p>
    <w:p w:rsidR="00BF1109" w:rsidRDefault="00BF1109" w:rsidP="00BF1109">
      <w:pPr>
        <w:pStyle w:val="a0"/>
      </w:pPr>
      <w:r>
        <w:t>db.collection-name.update(query, bson)</w:t>
      </w:r>
    </w:p>
    <w:p w:rsidR="000D2FB5" w:rsidRDefault="000B7EF1" w:rsidP="00BF1109">
      <w:pPr>
        <w:pStyle w:val="a0"/>
      </w:pPr>
      <w:r>
        <w:rPr>
          <w:noProof/>
        </w:rPr>
        <w:drawing>
          <wp:inline distT="0" distB="0" distL="0" distR="0" wp14:anchorId="6B762369" wp14:editId="24782EB4">
            <wp:extent cx="5278120" cy="5772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F1" w:rsidRDefault="000B7EF1" w:rsidP="00BF1109">
      <w:pPr>
        <w:pStyle w:val="a0"/>
      </w:pPr>
      <w:r>
        <w:rPr>
          <w:rFonts w:hint="eastAsia"/>
        </w:rPr>
        <w:t>常规的模式，</w:t>
      </w:r>
      <w:r w:rsidRPr="001E73FF">
        <w:rPr>
          <w:rFonts w:hint="eastAsia"/>
          <w:highlight w:val="yellow"/>
        </w:rPr>
        <w:t>使用新文档，替换</w:t>
      </w:r>
      <w:r w:rsidRPr="001E73FF">
        <w:rPr>
          <w:rFonts w:hint="eastAsia"/>
          <w:highlight w:val="yellow"/>
        </w:rPr>
        <w:t xml:space="preserve"> </w:t>
      </w:r>
      <w:r w:rsidRPr="001E73FF">
        <w:rPr>
          <w:rFonts w:hint="eastAsia"/>
          <w:highlight w:val="yellow"/>
        </w:rPr>
        <w:t>旧文档</w:t>
      </w:r>
      <w:r>
        <w:rPr>
          <w:rFonts w:hint="eastAsia"/>
        </w:rPr>
        <w:t>，而不是进行</w:t>
      </w:r>
      <w:r>
        <w:rPr>
          <w:rFonts w:hint="eastAsia"/>
        </w:rPr>
        <w:t xml:space="preserve"> </w:t>
      </w:r>
      <w:r>
        <w:rPr>
          <w:rFonts w:hint="eastAsia"/>
        </w:rPr>
        <w:t>属性的更新</w:t>
      </w:r>
      <w:r>
        <w:rPr>
          <w:rFonts w:hint="eastAsia"/>
        </w:rPr>
        <w:t>set</w:t>
      </w:r>
      <w:r>
        <w:rPr>
          <w:rFonts w:hint="eastAsia"/>
        </w:rPr>
        <w:t>工作。</w:t>
      </w:r>
    </w:p>
    <w:p w:rsidR="000B7EF1" w:rsidRDefault="000B7EF1" w:rsidP="00BF1109">
      <w:pPr>
        <w:pStyle w:val="a0"/>
      </w:pPr>
      <w:r>
        <w:t>执行：</w:t>
      </w:r>
    </w:p>
    <w:p w:rsidR="000B7EF1" w:rsidRDefault="000B7EF1" w:rsidP="00BF1109">
      <w:pPr>
        <w:pStyle w:val="a0"/>
      </w:pPr>
      <w:r>
        <w:rPr>
          <w:noProof/>
        </w:rPr>
        <w:drawing>
          <wp:inline distT="0" distB="0" distL="0" distR="0" wp14:anchorId="7C9CEE49" wp14:editId="0BAE3586">
            <wp:extent cx="5278120" cy="4095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F1" w:rsidRDefault="000B7EF1" w:rsidP="00BF1109">
      <w:pPr>
        <w:pStyle w:val="a0"/>
      </w:pPr>
      <w:r>
        <w:rPr>
          <w:rFonts w:hint="eastAsia"/>
        </w:rPr>
        <w:t>结果：</w:t>
      </w:r>
    </w:p>
    <w:p w:rsidR="000B7EF1" w:rsidRDefault="000B7EF1" w:rsidP="00BF1109">
      <w:pPr>
        <w:pStyle w:val="a0"/>
      </w:pPr>
      <w:r>
        <w:rPr>
          <w:noProof/>
        </w:rPr>
        <w:drawing>
          <wp:inline distT="0" distB="0" distL="0" distR="0" wp14:anchorId="2EE29B93" wp14:editId="5C2A1672">
            <wp:extent cx="5278120" cy="36703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F1" w:rsidRDefault="000B7EF1" w:rsidP="00BF1109">
      <w:pPr>
        <w:pStyle w:val="a0"/>
      </w:pPr>
      <w:r>
        <w:t>如果条件匹配多条，</w:t>
      </w:r>
      <w:r w:rsidRPr="001E73FF">
        <w:rPr>
          <w:highlight w:val="yellow"/>
        </w:rPr>
        <w:t>仅仅可以更新一条</w:t>
      </w:r>
      <w:r>
        <w:t>。</w:t>
      </w:r>
    </w:p>
    <w:p w:rsidR="000B7EF1" w:rsidRDefault="000B7EF1" w:rsidP="00BF1109">
      <w:pPr>
        <w:pStyle w:val="a0"/>
      </w:pPr>
      <w:r>
        <w:t>要求：使用具有标志性的条件，作为更新条件。</w:t>
      </w:r>
    </w:p>
    <w:p w:rsidR="000D6D6F" w:rsidRDefault="000D6D6F" w:rsidP="00BF1109">
      <w:pPr>
        <w:pStyle w:val="a0"/>
      </w:pPr>
    </w:p>
    <w:p w:rsidR="000D6D6F" w:rsidRDefault="000D6D6F" w:rsidP="000D6D6F">
      <w:pPr>
        <w:pStyle w:val="3"/>
      </w:pPr>
      <w:bookmarkStart w:id="59" w:name="_Toc466481770"/>
      <w:r>
        <w:t>upsert</w:t>
      </w:r>
      <w:r>
        <w:t>，</w:t>
      </w:r>
      <w:r>
        <w:rPr>
          <w:rFonts w:hint="eastAsia"/>
        </w:rPr>
        <w:t>更新插入</w:t>
      </w:r>
      <w:bookmarkEnd w:id="59"/>
    </w:p>
    <w:p w:rsidR="000D6D6F" w:rsidRPr="000D6D6F" w:rsidRDefault="000D6D6F" w:rsidP="000D6D6F">
      <w:pPr>
        <w:pStyle w:val="a0"/>
      </w:pPr>
      <w:r>
        <w:t>update - insert</w:t>
      </w:r>
    </w:p>
    <w:p w:rsidR="000D6D6F" w:rsidRDefault="000D6D6F" w:rsidP="000D6D6F">
      <w:pPr>
        <w:pStyle w:val="a0"/>
      </w:pPr>
      <w:r>
        <w:t>如果条件匹配失败，则选择执行</w:t>
      </w:r>
      <w:r>
        <w:rPr>
          <w:rFonts w:hint="eastAsia"/>
        </w:rPr>
        <w:t xml:space="preserve"> </w:t>
      </w:r>
      <w:r>
        <w:rPr>
          <w:rFonts w:hint="eastAsia"/>
        </w:rPr>
        <w:t>插入操作。</w:t>
      </w:r>
    </w:p>
    <w:p w:rsidR="00903134" w:rsidRDefault="00903134" w:rsidP="000D6D6F">
      <w:pPr>
        <w:pStyle w:val="a0"/>
      </w:pPr>
    </w:p>
    <w:p w:rsidR="00903134" w:rsidRDefault="00903134" w:rsidP="000D6D6F">
      <w:pPr>
        <w:pStyle w:val="a0"/>
      </w:pPr>
      <w:r>
        <w:t>默认的是没有该行为的，可以通过传递</w:t>
      </w:r>
      <w:r>
        <w:t>update</w:t>
      </w:r>
      <w:r>
        <w:t>方法的第三个参数，进行设置。</w:t>
      </w:r>
      <w:r>
        <w:t>true</w:t>
      </w:r>
      <w:r>
        <w:t>表示，执行</w:t>
      </w:r>
      <w:r>
        <w:t>upsert</w:t>
      </w:r>
      <w:r>
        <w:t>操作！</w:t>
      </w:r>
    </w:p>
    <w:p w:rsidR="00903134" w:rsidRDefault="00903134" w:rsidP="000D6D6F">
      <w:pPr>
        <w:pStyle w:val="a0"/>
      </w:pPr>
      <w:r>
        <w:rPr>
          <w:noProof/>
        </w:rPr>
        <w:drawing>
          <wp:inline distT="0" distB="0" distL="0" distR="0" wp14:anchorId="2DB91518" wp14:editId="1E4D1BD4">
            <wp:extent cx="5278120" cy="1028065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D0" w:rsidRDefault="00BF14D0" w:rsidP="000D6D6F">
      <w:pPr>
        <w:pStyle w:val="a0"/>
      </w:pPr>
    </w:p>
    <w:p w:rsidR="00BF14D0" w:rsidRDefault="00BF14D0" w:rsidP="00BF14D0">
      <w:pPr>
        <w:pStyle w:val="3"/>
      </w:pPr>
      <w:bookmarkStart w:id="60" w:name="_Toc466481771"/>
      <w:r>
        <w:lastRenderedPageBreak/>
        <w:t>属性更新，修改器</w:t>
      </w:r>
      <w:bookmarkEnd w:id="60"/>
    </w:p>
    <w:p w:rsidR="00BF14D0" w:rsidRDefault="00BF14D0" w:rsidP="000D6D6F">
      <w:pPr>
        <w:pStyle w:val="a0"/>
      </w:pPr>
      <w:r>
        <w:t>类似于</w:t>
      </w:r>
      <w:r>
        <w:rPr>
          <w:rFonts w:hint="eastAsia"/>
        </w:rPr>
        <w:t xml:space="preserve"> </w:t>
      </w:r>
      <w:r>
        <w:rPr>
          <w:rFonts w:hint="eastAsia"/>
        </w:rPr>
        <w:t>关系型，是否可以仅仅更新</w:t>
      </w:r>
      <w:r>
        <w:rPr>
          <w:rFonts w:hint="eastAsia"/>
        </w:rPr>
        <w:t xml:space="preserve"> </w:t>
      </w:r>
      <w:r>
        <w:rPr>
          <w:rFonts w:hint="eastAsia"/>
        </w:rPr>
        <w:t>文档的某个属性呢？使用修改器可以做到更新属性。</w:t>
      </w:r>
    </w:p>
    <w:p w:rsidR="00BF14D0" w:rsidRDefault="00BF14D0" w:rsidP="000D6D6F">
      <w:pPr>
        <w:pStyle w:val="a0"/>
      </w:pPr>
    </w:p>
    <w:p w:rsidR="00FD5030" w:rsidRDefault="00FD5030" w:rsidP="000D6D6F">
      <w:pPr>
        <w:pStyle w:val="a0"/>
      </w:pPr>
      <w:r>
        <w:t>特殊的标识运算符：</w:t>
      </w:r>
    </w:p>
    <w:p w:rsidR="00FD5030" w:rsidRDefault="00FD5030" w:rsidP="00FD5030">
      <w:pPr>
        <w:pStyle w:val="4"/>
      </w:pPr>
      <w:r>
        <w:t>$set</w:t>
      </w:r>
      <w:r>
        <w:t>，设置某个字段的值</w:t>
      </w:r>
    </w:p>
    <w:p w:rsidR="00FD5030" w:rsidRDefault="00FD5030" w:rsidP="00FD5030">
      <w:pPr>
        <w:pStyle w:val="a0"/>
      </w:pPr>
      <w:r>
        <w:tab/>
        <w:t>{$set: {title: 'new-title'}}</w:t>
      </w:r>
    </w:p>
    <w:p w:rsidR="00D3061D" w:rsidRDefault="00D3061D" w:rsidP="00FD5030">
      <w:pPr>
        <w:pStyle w:val="a0"/>
      </w:pPr>
      <w:r>
        <w:t>存在则修改，不存在则添加</w:t>
      </w:r>
      <w:r w:rsidR="00B7748E">
        <w:t>。</w:t>
      </w:r>
    </w:p>
    <w:p w:rsidR="00B7748E" w:rsidRDefault="00C75D70" w:rsidP="00FD5030">
      <w:pPr>
        <w:pStyle w:val="a0"/>
      </w:pPr>
      <w:r>
        <w:rPr>
          <w:noProof/>
        </w:rPr>
        <w:drawing>
          <wp:inline distT="0" distB="0" distL="0" distR="0" wp14:anchorId="3284A9A0" wp14:editId="7B564E0D">
            <wp:extent cx="5278120" cy="33083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EB" w:rsidRDefault="00866DEB" w:rsidP="00FD5030">
      <w:pPr>
        <w:pStyle w:val="a0"/>
      </w:pPr>
      <w:r>
        <w:rPr>
          <w:noProof/>
        </w:rPr>
        <w:drawing>
          <wp:inline distT="0" distB="0" distL="0" distR="0" wp14:anchorId="164A2C9C" wp14:editId="404A97F0">
            <wp:extent cx="5278120" cy="49403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FD5030">
      <w:pPr>
        <w:pStyle w:val="4"/>
      </w:pPr>
      <w:r>
        <w:t>$unset</w:t>
      </w:r>
      <w:r>
        <w:t>，删除某个字段</w:t>
      </w:r>
    </w:p>
    <w:p w:rsidR="00FD5030" w:rsidRDefault="00FD5030" w:rsidP="00FD5030">
      <w:pPr>
        <w:pStyle w:val="a0"/>
      </w:pPr>
      <w:r>
        <w:tab/>
        <w:t>{$unset: {class:true}}</w:t>
      </w:r>
    </w:p>
    <w:p w:rsidR="00866DEB" w:rsidRDefault="00866DEB" w:rsidP="00FD5030">
      <w:pPr>
        <w:pStyle w:val="a0"/>
      </w:pPr>
      <w:r>
        <w:rPr>
          <w:noProof/>
        </w:rPr>
        <w:drawing>
          <wp:inline distT="0" distB="0" distL="0" distR="0" wp14:anchorId="4DA04F39" wp14:editId="02619ED8">
            <wp:extent cx="5278120" cy="31051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EB" w:rsidRDefault="00866DEB" w:rsidP="00FD5030">
      <w:pPr>
        <w:pStyle w:val="a0"/>
      </w:pPr>
      <w:r>
        <w:rPr>
          <w:noProof/>
        </w:rPr>
        <w:drawing>
          <wp:inline distT="0" distB="0" distL="0" distR="0" wp14:anchorId="4F0D74FD" wp14:editId="1E50F643">
            <wp:extent cx="5278120" cy="5048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EB" w:rsidRDefault="00866DEB" w:rsidP="00FD5030">
      <w:pPr>
        <w:pStyle w:val="a0"/>
      </w:pPr>
      <w:r>
        <w:rPr>
          <w:noProof/>
        </w:rPr>
        <w:drawing>
          <wp:inline distT="0" distB="0" distL="0" distR="0" wp14:anchorId="54855C8B" wp14:editId="59730AF8">
            <wp:extent cx="5278120" cy="27940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FD5030">
      <w:pPr>
        <w:pStyle w:val="4"/>
      </w:pPr>
      <w:r>
        <w:t>$inc</w:t>
      </w:r>
      <w:r>
        <w:t>，递增</w:t>
      </w:r>
      <w:r>
        <w:rPr>
          <w:rFonts w:hint="eastAsia"/>
        </w:rPr>
        <w:t>/</w:t>
      </w:r>
      <w:r>
        <w:rPr>
          <w:rFonts w:hint="eastAsia"/>
        </w:rPr>
        <w:t>递减</w:t>
      </w:r>
    </w:p>
    <w:p w:rsidR="00FD5030" w:rsidRDefault="00FD5030" w:rsidP="00FD5030">
      <w:pPr>
        <w:pStyle w:val="a0"/>
      </w:pPr>
      <w:r>
        <w:tab/>
        <w:t>{$inc:{php:10}}</w:t>
      </w:r>
      <w:r w:rsidR="00656513">
        <w:t>递增</w:t>
      </w:r>
    </w:p>
    <w:p w:rsidR="00A74A24" w:rsidRDefault="00A74A24" w:rsidP="00A74A24">
      <w:pPr>
        <w:pStyle w:val="a0"/>
        <w:ind w:left="415"/>
      </w:pPr>
      <w:r>
        <w:t>{$inc:{php:-10}}</w:t>
      </w:r>
      <w:r w:rsidR="00656513">
        <w:t>递减</w:t>
      </w:r>
    </w:p>
    <w:p w:rsidR="00656513" w:rsidRDefault="00656513" w:rsidP="00A74A24">
      <w:pPr>
        <w:pStyle w:val="a0"/>
        <w:ind w:left="415"/>
      </w:pPr>
      <w:r>
        <w:rPr>
          <w:noProof/>
        </w:rPr>
        <w:drawing>
          <wp:inline distT="0" distB="0" distL="0" distR="0" wp14:anchorId="60F1D815" wp14:editId="132788EE">
            <wp:extent cx="5278120" cy="4921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22" w:rsidRDefault="00656513" w:rsidP="00A74A24">
      <w:pPr>
        <w:pStyle w:val="a0"/>
        <w:ind w:left="415"/>
      </w:pPr>
      <w:r>
        <w:rPr>
          <w:noProof/>
        </w:rPr>
        <w:drawing>
          <wp:inline distT="0" distB="0" distL="0" distR="0" wp14:anchorId="2E6C846C" wp14:editId="70ACDC74">
            <wp:extent cx="5278120" cy="79565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A233DE">
      <w:pPr>
        <w:pStyle w:val="4"/>
      </w:pPr>
      <w:r>
        <w:lastRenderedPageBreak/>
        <w:t>$push</w:t>
      </w:r>
      <w:r w:rsidR="00A233DE">
        <w:t>，数组入栈</w:t>
      </w:r>
    </w:p>
    <w:p w:rsidR="00FD5030" w:rsidRDefault="00FD5030" w:rsidP="00FD5030">
      <w:pPr>
        <w:pStyle w:val="a0"/>
      </w:pPr>
      <w:r>
        <w:tab/>
        <w:t>{$push:{hobby:'new-hobby'}}</w:t>
      </w:r>
    </w:p>
    <w:p w:rsidR="00902B2E" w:rsidRDefault="00902B2E" w:rsidP="00FD5030">
      <w:pPr>
        <w:pStyle w:val="a0"/>
      </w:pPr>
      <w:r>
        <w:rPr>
          <w:noProof/>
        </w:rPr>
        <w:drawing>
          <wp:inline distT="0" distB="0" distL="0" distR="0" wp14:anchorId="1F50463C" wp14:editId="4BA5AD64">
            <wp:extent cx="5278120" cy="57404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A233DE">
      <w:pPr>
        <w:pStyle w:val="4"/>
      </w:pPr>
      <w:r>
        <w:t>$pushAll</w:t>
      </w:r>
      <w:r w:rsidR="00A233DE">
        <w:t>，数组入栈多个元素</w:t>
      </w:r>
    </w:p>
    <w:p w:rsidR="00FD5030" w:rsidRDefault="00FD5030" w:rsidP="00FD5030">
      <w:pPr>
        <w:pStyle w:val="a0"/>
      </w:pPr>
      <w:r>
        <w:tab/>
        <w:t>{$push:{hobby:['new-hobby-1', 'new-hobby-2']}}</w:t>
      </w:r>
    </w:p>
    <w:p w:rsidR="00902B2E" w:rsidRDefault="00902B2E" w:rsidP="00FD5030">
      <w:pPr>
        <w:pStyle w:val="a0"/>
      </w:pPr>
      <w:r>
        <w:rPr>
          <w:noProof/>
        </w:rPr>
        <w:drawing>
          <wp:inline distT="0" distB="0" distL="0" distR="0" wp14:anchorId="424ACFB3" wp14:editId="3A29B835">
            <wp:extent cx="5278120" cy="63436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2E" w:rsidRDefault="00902B2E" w:rsidP="00FD5030">
      <w:pPr>
        <w:pStyle w:val="a0"/>
      </w:pPr>
    </w:p>
    <w:p w:rsidR="00902B2E" w:rsidRDefault="00902B2E" w:rsidP="00FD5030">
      <w:pPr>
        <w:pStyle w:val="a0"/>
      </w:pPr>
      <w:r>
        <w:t>注意，无论</w:t>
      </w:r>
      <w:r>
        <w:t xml:space="preserve">push </w:t>
      </w:r>
      <w:r>
        <w:t>还是</w:t>
      </w:r>
      <w:r>
        <w:rPr>
          <w:rFonts w:hint="eastAsia"/>
        </w:rPr>
        <w:t xml:space="preserve"> pushAll</w:t>
      </w:r>
      <w:r>
        <w:rPr>
          <w:rFonts w:hint="eastAsia"/>
        </w:rPr>
        <w:t>，是不会检测</w:t>
      </w:r>
      <w:r>
        <w:rPr>
          <w:rFonts w:hint="eastAsia"/>
        </w:rPr>
        <w:t xml:space="preserve"> </w:t>
      </w:r>
      <w:r>
        <w:rPr>
          <w:rFonts w:hint="eastAsia"/>
        </w:rPr>
        <w:t>数据元素的唯一性的。</w:t>
      </w:r>
    </w:p>
    <w:p w:rsidR="00FD5030" w:rsidRDefault="00FD5030" w:rsidP="008A01D3">
      <w:pPr>
        <w:pStyle w:val="4"/>
      </w:pPr>
      <w:r>
        <w:t>$addToSet</w:t>
      </w:r>
      <w:r w:rsidR="008A01D3">
        <w:t>，加入到数组</w:t>
      </w:r>
    </w:p>
    <w:p w:rsidR="00FD5030" w:rsidRDefault="00FD5030" w:rsidP="00FD5030">
      <w:pPr>
        <w:pStyle w:val="a0"/>
      </w:pPr>
      <w:r>
        <w:tab/>
        <w:t>{$addToSet:{hobby:'new-hobby'}}</w:t>
      </w:r>
    </w:p>
    <w:p w:rsidR="007B6998" w:rsidRDefault="007B6998" w:rsidP="00FD5030">
      <w:pPr>
        <w:pStyle w:val="a0"/>
      </w:pPr>
      <w:r>
        <w:t>与</w:t>
      </w:r>
      <w:r>
        <w:t>push</w:t>
      </w:r>
      <w:r>
        <w:t>类似，加入集合前，会检测集合中的元素是否存在</w:t>
      </w:r>
      <w:r w:rsidR="00855262">
        <w:t>，如果存在不会重复添加。</w:t>
      </w:r>
    </w:p>
    <w:p w:rsidR="00855262" w:rsidRDefault="00855262" w:rsidP="00FD5030">
      <w:pPr>
        <w:pStyle w:val="a0"/>
      </w:pPr>
      <w:r>
        <w:rPr>
          <w:noProof/>
        </w:rPr>
        <w:drawing>
          <wp:inline distT="0" distB="0" distL="0" distR="0" wp14:anchorId="18D9C36F" wp14:editId="2BC2975E">
            <wp:extent cx="5278120" cy="1305560"/>
            <wp:effectExtent l="0" t="0" r="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B24A98">
      <w:pPr>
        <w:pStyle w:val="4"/>
      </w:pPr>
      <w:r>
        <w:t>$pull</w:t>
      </w:r>
      <w:r w:rsidR="00B24A98">
        <w:t>，从数组中拉出数据</w:t>
      </w:r>
    </w:p>
    <w:p w:rsidR="00EA330A" w:rsidRDefault="00EA330A" w:rsidP="00EA330A">
      <w:pPr>
        <w:pStyle w:val="a0"/>
      </w:pPr>
      <w:r>
        <w:t>{$pull: {</w:t>
      </w:r>
      <w:r>
        <w:t>属性</w:t>
      </w:r>
      <w:r>
        <w:t>: ‘</w:t>
      </w:r>
      <w:r>
        <w:t>值</w:t>
      </w:r>
      <w:r>
        <w:t>’}}</w:t>
      </w:r>
    </w:p>
    <w:p w:rsidR="00EA330A" w:rsidRDefault="00EA330A" w:rsidP="00EA330A">
      <w:pPr>
        <w:pStyle w:val="a0"/>
      </w:pPr>
      <w:r>
        <w:t>匹配到数组元素，将其从数组中删除</w:t>
      </w:r>
    </w:p>
    <w:p w:rsidR="0001246E" w:rsidRPr="00EA330A" w:rsidRDefault="0001246E" w:rsidP="00EA330A">
      <w:pPr>
        <w:pStyle w:val="a0"/>
      </w:pPr>
      <w:r>
        <w:rPr>
          <w:noProof/>
        </w:rPr>
        <w:drawing>
          <wp:inline distT="0" distB="0" distL="0" distR="0" wp14:anchorId="476F7360" wp14:editId="19E1EB69">
            <wp:extent cx="5278120" cy="1273175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B24A98">
      <w:pPr>
        <w:pStyle w:val="4"/>
      </w:pPr>
      <w:r>
        <w:lastRenderedPageBreak/>
        <w:t>$pullAll</w:t>
      </w:r>
      <w:r w:rsidR="00B24A98">
        <w:t>，从数组中拉出多个数据</w:t>
      </w:r>
    </w:p>
    <w:p w:rsidR="00D16272" w:rsidRDefault="00D16272" w:rsidP="00D16272">
      <w:pPr>
        <w:pStyle w:val="a0"/>
      </w:pPr>
      <w:r>
        <w:rPr>
          <w:noProof/>
        </w:rPr>
        <w:drawing>
          <wp:inline distT="0" distB="0" distL="0" distR="0" wp14:anchorId="501793EB" wp14:editId="1C3C872A">
            <wp:extent cx="5278120" cy="49276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21" w:rsidRPr="00D16272" w:rsidRDefault="00703521" w:rsidP="00D16272">
      <w:pPr>
        <w:pStyle w:val="a0"/>
      </w:pPr>
      <w:r>
        <w:rPr>
          <w:noProof/>
        </w:rPr>
        <w:drawing>
          <wp:inline distT="0" distB="0" distL="0" distR="0" wp14:anchorId="4082C4F6" wp14:editId="23D4165E">
            <wp:extent cx="5278120" cy="932180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30" w:rsidRDefault="00FD5030" w:rsidP="00B24A98">
      <w:pPr>
        <w:pStyle w:val="4"/>
      </w:pPr>
      <w:r>
        <w:t>$pop</w:t>
      </w:r>
      <w:r w:rsidR="00B24A98">
        <w:t>，</w:t>
      </w:r>
      <w:r w:rsidR="00973E01">
        <w:t>数组</w:t>
      </w:r>
      <w:r w:rsidR="00B24A98">
        <w:t>出栈</w:t>
      </w:r>
    </w:p>
    <w:p w:rsidR="002B7012" w:rsidRPr="002B7012" w:rsidRDefault="002B7012" w:rsidP="002B7012">
      <w:pPr>
        <w:pStyle w:val="a0"/>
      </w:pPr>
      <w:r>
        <w:t>将数组中最后一个元素</w:t>
      </w:r>
      <w:r>
        <w:rPr>
          <w:rFonts w:hint="eastAsia"/>
        </w:rPr>
        <w:t xml:space="preserve"> </w:t>
      </w:r>
      <w:r>
        <w:rPr>
          <w:rFonts w:hint="eastAsia"/>
        </w:rPr>
        <w:t>出栈！</w:t>
      </w:r>
    </w:p>
    <w:p w:rsidR="002B7012" w:rsidRDefault="002B7012" w:rsidP="002B7012">
      <w:pPr>
        <w:pStyle w:val="a0"/>
      </w:pPr>
      <w:r>
        <w:rPr>
          <w:noProof/>
        </w:rPr>
        <w:drawing>
          <wp:inline distT="0" distB="0" distL="0" distR="0" wp14:anchorId="453018A7" wp14:editId="4553C86E">
            <wp:extent cx="5278120" cy="7277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44F" w:rsidRDefault="0040744F" w:rsidP="002B7012">
      <w:pPr>
        <w:pStyle w:val="a0"/>
      </w:pPr>
    </w:p>
    <w:p w:rsidR="0040744F" w:rsidRDefault="0040744F" w:rsidP="002B7012">
      <w:pPr>
        <w:pStyle w:val="a0"/>
      </w:pPr>
    </w:p>
    <w:p w:rsidR="0040744F" w:rsidRDefault="0040744F" w:rsidP="0040744F">
      <w:pPr>
        <w:pStyle w:val="3"/>
      </w:pPr>
      <w:bookmarkStart w:id="61" w:name="_Toc466481772"/>
      <w:r>
        <w:t>更新多条</w:t>
      </w:r>
      <w:bookmarkEnd w:id="61"/>
    </w:p>
    <w:p w:rsidR="00453376" w:rsidRDefault="00453376" w:rsidP="00453376">
      <w:pPr>
        <w:pStyle w:val="a0"/>
      </w:pPr>
      <w:r>
        <w:rPr>
          <w:noProof/>
        </w:rPr>
        <w:drawing>
          <wp:inline distT="0" distB="0" distL="0" distR="0" wp14:anchorId="2632E5B1" wp14:editId="7B73E676">
            <wp:extent cx="5278120" cy="5397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53376" w:rsidRDefault="00453376" w:rsidP="00453376">
      <w:pPr>
        <w:pStyle w:val="a0"/>
      </w:pPr>
      <w:r>
        <w:t>需要使用第四个参数进行强行设置：</w:t>
      </w:r>
    </w:p>
    <w:p w:rsidR="00453376" w:rsidRDefault="00453376" w:rsidP="00453376">
      <w:pPr>
        <w:pStyle w:val="a0"/>
      </w:pPr>
      <w:r>
        <w:rPr>
          <w:noProof/>
        </w:rPr>
        <w:drawing>
          <wp:inline distT="0" distB="0" distL="0" distR="0" wp14:anchorId="3CFC8A6B" wp14:editId="754432F3">
            <wp:extent cx="5278120" cy="600710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76" w:rsidRDefault="00453376" w:rsidP="00453376">
      <w:pPr>
        <w:pStyle w:val="a0"/>
      </w:pPr>
    </w:p>
    <w:p w:rsidR="00453376" w:rsidRDefault="00453376" w:rsidP="00453376">
      <w:pPr>
        <w:pStyle w:val="a0"/>
      </w:pPr>
      <w:r>
        <w:t>更新多条，目前要求配合修改器一起使用！</w:t>
      </w:r>
    </w:p>
    <w:p w:rsidR="009333E7" w:rsidRDefault="009333E7" w:rsidP="00453376">
      <w:pPr>
        <w:pStyle w:val="a0"/>
      </w:pPr>
      <w:r>
        <w:rPr>
          <w:noProof/>
        </w:rPr>
        <w:drawing>
          <wp:inline distT="0" distB="0" distL="0" distR="0" wp14:anchorId="67FF32E1" wp14:editId="5EB18252">
            <wp:extent cx="5278120" cy="72009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5C" w:rsidRDefault="00C5185C" w:rsidP="00453376">
      <w:pPr>
        <w:pStyle w:val="a0"/>
      </w:pPr>
    </w:p>
    <w:p w:rsidR="00C5185C" w:rsidRDefault="00C5185C" w:rsidP="00453376">
      <w:pPr>
        <w:pStyle w:val="a0"/>
      </w:pPr>
    </w:p>
    <w:p w:rsidR="00C5185C" w:rsidRDefault="00C5185C" w:rsidP="00C5185C">
      <w:pPr>
        <w:pStyle w:val="1"/>
      </w:pPr>
      <w:bookmarkStart w:id="62" w:name="_Toc466481773"/>
      <w:r>
        <w:lastRenderedPageBreak/>
        <w:t>索引</w:t>
      </w:r>
      <w:bookmarkEnd w:id="62"/>
    </w:p>
    <w:p w:rsidR="00C5185C" w:rsidRDefault="00292EA1" w:rsidP="00C5185C">
      <w:r>
        <w:t>加速排序，加速检索的</w:t>
      </w:r>
      <w:r>
        <w:rPr>
          <w:rFonts w:hint="eastAsia"/>
        </w:rPr>
        <w:t xml:space="preserve"> </w:t>
      </w:r>
      <w:r>
        <w:rPr>
          <w:rFonts w:hint="eastAsia"/>
        </w:rPr>
        <w:t>重要的功能！</w:t>
      </w:r>
    </w:p>
    <w:p w:rsidR="00292EA1" w:rsidRDefault="00292EA1" w:rsidP="00C5185C">
      <w:r>
        <w:t>在某个属性上加索引。</w:t>
      </w:r>
    </w:p>
    <w:p w:rsidR="001E5657" w:rsidRDefault="001E5657" w:rsidP="001E5657">
      <w:pPr>
        <w:pStyle w:val="2"/>
      </w:pPr>
      <w:bookmarkStart w:id="63" w:name="_Toc466481774"/>
      <w:r>
        <w:t>索引类型</w:t>
      </w:r>
      <w:bookmarkEnd w:id="63"/>
    </w:p>
    <w:p w:rsidR="001E5657" w:rsidRDefault="001E5657" w:rsidP="00422424">
      <w:pPr>
        <w:pStyle w:val="3"/>
      </w:pPr>
      <w:bookmarkStart w:id="64" w:name="_Toc466481775"/>
      <w:r>
        <w:t>普通索引，</w:t>
      </w:r>
      <w:r>
        <w:rPr>
          <w:rFonts w:hint="eastAsia"/>
        </w:rPr>
        <w:t>对关键字没有要求</w:t>
      </w:r>
      <w:bookmarkEnd w:id="64"/>
    </w:p>
    <w:p w:rsidR="001E5657" w:rsidRDefault="001E5657" w:rsidP="00422424">
      <w:pPr>
        <w:pStyle w:val="3"/>
      </w:pPr>
      <w:bookmarkStart w:id="65" w:name="_Toc466481776"/>
      <w:r>
        <w:t>唯一索引，要求关键字唯一</w:t>
      </w:r>
      <w:bookmarkEnd w:id="65"/>
    </w:p>
    <w:p w:rsidR="00043264" w:rsidRDefault="001E5657" w:rsidP="00043264">
      <w:pPr>
        <w:pStyle w:val="3"/>
      </w:pPr>
      <w:bookmarkStart w:id="66" w:name="_Toc466481777"/>
      <w:r>
        <w:rPr>
          <w:rFonts w:hint="eastAsia"/>
        </w:rPr>
        <w:t>2d</w:t>
      </w:r>
      <w:r>
        <w:rPr>
          <w:rFonts w:hint="eastAsia"/>
        </w:rPr>
        <w:t>平面空间索引，要求关键字是，坐标。</w:t>
      </w:r>
      <w:r>
        <w:rPr>
          <w:rFonts w:hint="eastAsia"/>
        </w:rPr>
        <w:t>x</w:t>
      </w:r>
      <w:r w:rsidR="00043264">
        <w:t>,y</w:t>
      </w:r>
      <w:bookmarkEnd w:id="66"/>
    </w:p>
    <w:p w:rsidR="00043264" w:rsidRDefault="00043264" w:rsidP="00043264">
      <w:pPr>
        <w:pStyle w:val="2"/>
      </w:pPr>
      <w:bookmarkStart w:id="67" w:name="_Toc466481778"/>
      <w:r>
        <w:t>管理索引</w:t>
      </w:r>
      <w:bookmarkEnd w:id="67"/>
    </w:p>
    <w:p w:rsidR="00BE1B8E" w:rsidRPr="00BE1B8E" w:rsidRDefault="00BE1B8E" w:rsidP="00BE1B8E">
      <w:pPr>
        <w:pStyle w:val="3"/>
      </w:pPr>
      <w:bookmarkStart w:id="68" w:name="_Toc466481779"/>
      <w:r>
        <w:t>添加索引</w:t>
      </w:r>
      <w:bookmarkEnd w:id="68"/>
    </w:p>
    <w:p w:rsidR="00043264" w:rsidRDefault="00043264" w:rsidP="00043264">
      <w:pPr>
        <w:pStyle w:val="a0"/>
      </w:pPr>
      <w:r>
        <w:t>db.collection-name.ensureIndex(</w:t>
      </w:r>
      <w:r>
        <w:t>属性集合，属性选项</w:t>
      </w:r>
      <w:r>
        <w:rPr>
          <w:rFonts w:hint="eastAsia"/>
        </w:rPr>
        <w:t>)</w:t>
      </w:r>
    </w:p>
    <w:p w:rsidR="00043264" w:rsidRDefault="00B03A1D" w:rsidP="00043264">
      <w:pPr>
        <w:pStyle w:val="a0"/>
      </w:pPr>
      <w:r>
        <w:rPr>
          <w:noProof/>
        </w:rPr>
        <w:drawing>
          <wp:inline distT="0" distB="0" distL="0" distR="0" wp14:anchorId="46B391D8" wp14:editId="61F2103E">
            <wp:extent cx="5278120" cy="15494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1D" w:rsidRDefault="00B03A1D" w:rsidP="00B03A1D">
      <w:pPr>
        <w:pStyle w:val="a0"/>
        <w:ind w:firstLine="0"/>
      </w:pPr>
      <w:r>
        <w:t>测试：</w:t>
      </w:r>
    </w:p>
    <w:p w:rsidR="00B03A1D" w:rsidRDefault="00BE1B8E" w:rsidP="00B03A1D">
      <w:pPr>
        <w:pStyle w:val="a0"/>
        <w:ind w:firstLine="0"/>
      </w:pPr>
      <w:r>
        <w:t>php</w:t>
      </w:r>
      <w:r w:rsidR="00313F01">
        <w:t>Student</w:t>
      </w:r>
      <w:r w:rsidR="00313F01">
        <w:t>上增加索引：</w:t>
      </w:r>
    </w:p>
    <w:p w:rsidR="00313F01" w:rsidRDefault="00313F01" w:rsidP="00B03A1D">
      <w:pPr>
        <w:pStyle w:val="a0"/>
        <w:ind w:firstLine="0"/>
      </w:pPr>
      <w:r>
        <w:rPr>
          <w:noProof/>
        </w:rPr>
        <w:drawing>
          <wp:inline distT="0" distB="0" distL="0" distR="0" wp14:anchorId="4D7A9AD0" wp14:editId="65A7B018">
            <wp:extent cx="5278120" cy="1630045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E" w:rsidRDefault="00BE1B8E" w:rsidP="00BE1B8E">
      <w:pPr>
        <w:pStyle w:val="3"/>
      </w:pPr>
      <w:bookmarkStart w:id="69" w:name="_Toc466481780"/>
      <w:r>
        <w:lastRenderedPageBreak/>
        <w:t>查看索引</w:t>
      </w:r>
      <w:bookmarkEnd w:id="69"/>
    </w:p>
    <w:p w:rsidR="00BE1B8E" w:rsidRDefault="00BE1B8E" w:rsidP="00BE1B8E">
      <w:pPr>
        <w:pStyle w:val="a0"/>
      </w:pPr>
      <w:r>
        <w:t>db.collection-name.getIndexes();</w:t>
      </w:r>
    </w:p>
    <w:p w:rsidR="00BE1B8E" w:rsidRDefault="00BE1B8E" w:rsidP="00BE1B8E">
      <w:pPr>
        <w:pStyle w:val="a0"/>
      </w:pPr>
      <w:r>
        <w:rPr>
          <w:noProof/>
        </w:rPr>
        <w:drawing>
          <wp:inline distT="0" distB="0" distL="0" distR="0" wp14:anchorId="610B45DA" wp14:editId="4973AF66">
            <wp:extent cx="5278120" cy="2494280"/>
            <wp:effectExtent l="0" t="0" r="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51" w:rsidRDefault="007D1651" w:rsidP="00BE1B8E">
      <w:pPr>
        <w:pStyle w:val="a0"/>
      </w:pPr>
    </w:p>
    <w:p w:rsidR="007D1651" w:rsidRDefault="007D1651" w:rsidP="007D1651">
      <w:pPr>
        <w:pStyle w:val="3"/>
      </w:pPr>
      <w:bookmarkStart w:id="70" w:name="_Toc466481781"/>
      <w:r>
        <w:t>删除索引</w:t>
      </w:r>
      <w:bookmarkEnd w:id="70"/>
    </w:p>
    <w:p w:rsidR="007D1651" w:rsidRDefault="007D1651" w:rsidP="007D1651">
      <w:pPr>
        <w:pStyle w:val="a0"/>
      </w:pPr>
      <w:r>
        <w:t>db.collectoin-name.dropIndex(‘index-name’);</w:t>
      </w:r>
    </w:p>
    <w:p w:rsidR="007D1651" w:rsidRDefault="007D1651" w:rsidP="007D1651">
      <w:pPr>
        <w:pStyle w:val="a0"/>
      </w:pPr>
      <w:r>
        <w:rPr>
          <w:noProof/>
        </w:rPr>
        <w:drawing>
          <wp:inline distT="0" distB="0" distL="0" distR="0" wp14:anchorId="60D2486C" wp14:editId="15BEDF80">
            <wp:extent cx="5278120" cy="203200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51" w:rsidRDefault="007D1651" w:rsidP="007D1651">
      <w:pPr>
        <w:pStyle w:val="a0"/>
      </w:pPr>
    </w:p>
    <w:p w:rsidR="007D1651" w:rsidRDefault="007D1651" w:rsidP="007D1651">
      <w:pPr>
        <w:pStyle w:val="a0"/>
      </w:pPr>
      <w:r>
        <w:rPr>
          <w:rFonts w:hint="eastAsia"/>
        </w:rPr>
        <w:t>db.collection-name.drop</w:t>
      </w:r>
      <w:r>
        <w:t>Indexes()</w:t>
      </w:r>
    </w:p>
    <w:p w:rsidR="007D1651" w:rsidRDefault="007D1651" w:rsidP="007D1651">
      <w:pPr>
        <w:pStyle w:val="a0"/>
      </w:pPr>
      <w:r>
        <w:t>删除集合上的全部索引。</w:t>
      </w:r>
    </w:p>
    <w:p w:rsidR="007D1651" w:rsidRDefault="007D1651" w:rsidP="007D1651">
      <w:pPr>
        <w:pStyle w:val="a0"/>
      </w:pPr>
      <w:r>
        <w:t>只有在：初始化大量的集合数据时，才可能删除全部索引的。</w:t>
      </w:r>
    </w:p>
    <w:p w:rsidR="0051059F" w:rsidRDefault="0051059F" w:rsidP="007D1651">
      <w:pPr>
        <w:pStyle w:val="a0"/>
      </w:pPr>
    </w:p>
    <w:p w:rsidR="0051059F" w:rsidRDefault="0051059F" w:rsidP="007D1651">
      <w:pPr>
        <w:pStyle w:val="a0"/>
      </w:pPr>
    </w:p>
    <w:p w:rsidR="0051059F" w:rsidRDefault="0051059F" w:rsidP="0051059F">
      <w:pPr>
        <w:pStyle w:val="3"/>
      </w:pPr>
      <w:bookmarkStart w:id="71" w:name="_Toc466481782"/>
      <w:r>
        <w:lastRenderedPageBreak/>
        <w:t>选项：指定索引名字</w:t>
      </w:r>
      <w:bookmarkEnd w:id="71"/>
    </w:p>
    <w:p w:rsidR="00CC121F" w:rsidRPr="00CC121F" w:rsidRDefault="00CC121F" w:rsidP="00CC121F">
      <w:pPr>
        <w:pStyle w:val="a0"/>
      </w:pPr>
      <w:r>
        <w:t>name</w:t>
      </w:r>
      <w:r>
        <w:t>选项：</w:t>
      </w:r>
    </w:p>
    <w:p w:rsidR="00CC121F" w:rsidRDefault="00CC121F" w:rsidP="00CC121F">
      <w:pPr>
        <w:pStyle w:val="a0"/>
      </w:pPr>
      <w:r>
        <w:rPr>
          <w:noProof/>
        </w:rPr>
        <w:drawing>
          <wp:inline distT="0" distB="0" distL="0" distR="0" wp14:anchorId="0E2DAA46" wp14:editId="6C8AEEC7">
            <wp:extent cx="5278120" cy="11239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1F" w:rsidRDefault="00CC121F" w:rsidP="00CC121F">
      <w:pPr>
        <w:pStyle w:val="a0"/>
      </w:pPr>
    </w:p>
    <w:p w:rsidR="00CC121F" w:rsidRDefault="00CC121F" w:rsidP="00CC121F">
      <w:pPr>
        <w:pStyle w:val="3"/>
      </w:pPr>
      <w:bookmarkStart w:id="72" w:name="_Toc466481783"/>
      <w:r>
        <w:t>选项：唯一索引</w:t>
      </w:r>
      <w:bookmarkEnd w:id="72"/>
    </w:p>
    <w:p w:rsidR="00CC121F" w:rsidRDefault="00CC121F" w:rsidP="00CC121F">
      <w:pPr>
        <w:pStyle w:val="a0"/>
      </w:pPr>
      <w:r>
        <w:t>unique</w:t>
      </w:r>
      <w:r>
        <w:t>：</w:t>
      </w:r>
      <w:r>
        <w:t>true</w:t>
      </w:r>
    </w:p>
    <w:p w:rsidR="00CC121F" w:rsidRDefault="00CC121F" w:rsidP="00CC121F">
      <w:pPr>
        <w:pStyle w:val="a0"/>
      </w:pPr>
      <w:r>
        <w:rPr>
          <w:noProof/>
        </w:rPr>
        <w:drawing>
          <wp:inline distT="0" distB="0" distL="0" distR="0" wp14:anchorId="01443E6F" wp14:editId="78CEF3D9">
            <wp:extent cx="5278120" cy="8280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1F" w:rsidRDefault="00CC121F" w:rsidP="00CC121F">
      <w:pPr>
        <w:pStyle w:val="a0"/>
      </w:pPr>
      <w:r>
        <w:rPr>
          <w:noProof/>
        </w:rPr>
        <w:drawing>
          <wp:inline distT="0" distB="0" distL="0" distR="0" wp14:anchorId="6583949D" wp14:editId="1DC71060">
            <wp:extent cx="5278120" cy="390588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66" w:rsidRDefault="00BC6566" w:rsidP="00CC121F">
      <w:pPr>
        <w:pStyle w:val="a0"/>
      </w:pPr>
    </w:p>
    <w:p w:rsidR="00BC6566" w:rsidRDefault="00BC6566" w:rsidP="00CC121F">
      <w:pPr>
        <w:pStyle w:val="a0"/>
      </w:pPr>
      <w:r>
        <w:t>要求：已经存在文档，文档的属性不能重复。</w:t>
      </w:r>
    </w:p>
    <w:p w:rsidR="00181A77" w:rsidRDefault="00181A77" w:rsidP="00CC121F">
      <w:pPr>
        <w:pStyle w:val="a0"/>
      </w:pPr>
      <w:r>
        <w:lastRenderedPageBreak/>
        <w:t>如果出现重复，选择选项：</w:t>
      </w:r>
    </w:p>
    <w:p w:rsidR="00181A77" w:rsidRDefault="00181A77" w:rsidP="00CC121F">
      <w:pPr>
        <w:pStyle w:val="a0"/>
      </w:pPr>
      <w:r>
        <w:rPr>
          <w:rFonts w:hint="eastAsia"/>
        </w:rPr>
        <w:t>dropDups:true</w:t>
      </w:r>
      <w:r>
        <w:rPr>
          <w:rFonts w:hint="eastAsia"/>
        </w:rPr>
        <w:t>，自动删除掉重复的文档！</w:t>
      </w:r>
    </w:p>
    <w:p w:rsidR="00181A77" w:rsidRDefault="00181A77" w:rsidP="00CC121F">
      <w:pPr>
        <w:pStyle w:val="a0"/>
      </w:pPr>
    </w:p>
    <w:p w:rsidR="00181A77" w:rsidRDefault="00181A77" w:rsidP="00181A77">
      <w:pPr>
        <w:pStyle w:val="2"/>
      </w:pPr>
      <w:bookmarkStart w:id="73" w:name="_Toc466481784"/>
      <w:r>
        <w:t>平面空间</w:t>
      </w:r>
      <w:r>
        <w:rPr>
          <w:rFonts w:hint="eastAsia"/>
        </w:rPr>
        <w:t>2d</w:t>
      </w:r>
      <w:r>
        <w:rPr>
          <w:rFonts w:hint="eastAsia"/>
        </w:rPr>
        <w:t>索引</w:t>
      </w:r>
      <w:bookmarkEnd w:id="73"/>
    </w:p>
    <w:p w:rsidR="003864F9" w:rsidRDefault="00655467" w:rsidP="003864F9">
      <w:pPr>
        <w:pStyle w:val="a0"/>
      </w:pPr>
      <w:r>
        <w:t>要求在</w:t>
      </w:r>
      <w:r>
        <w:rPr>
          <w:rFonts w:hint="eastAsia"/>
        </w:rPr>
        <w:t xml:space="preserve"> </w:t>
      </w:r>
      <w:r>
        <w:rPr>
          <w:rFonts w:hint="eastAsia"/>
        </w:rPr>
        <w:t>具有</w:t>
      </w:r>
      <w:r>
        <w:rPr>
          <w:rFonts w:hint="eastAsia"/>
        </w:rPr>
        <w:t>2</w:t>
      </w:r>
      <w:r>
        <w:rPr>
          <w:rFonts w:hint="eastAsia"/>
        </w:rPr>
        <w:t>个元素的属性上，创建</w:t>
      </w:r>
      <w:r>
        <w:rPr>
          <w:rFonts w:hint="eastAsia"/>
        </w:rPr>
        <w:t>2d</w:t>
      </w:r>
      <w:r>
        <w:rPr>
          <w:rFonts w:hint="eastAsia"/>
        </w:rPr>
        <w:t>索引：</w:t>
      </w:r>
    </w:p>
    <w:p w:rsidR="00655467" w:rsidRDefault="00655467" w:rsidP="003864F9">
      <w:pPr>
        <w:pStyle w:val="a0"/>
      </w:pPr>
      <w:r>
        <w:t>例如：</w:t>
      </w:r>
    </w:p>
    <w:p w:rsidR="00655467" w:rsidRDefault="00655467" w:rsidP="003864F9">
      <w:pPr>
        <w:pStyle w:val="a0"/>
      </w:pPr>
      <w:r>
        <w:rPr>
          <w:noProof/>
        </w:rPr>
        <w:drawing>
          <wp:inline distT="0" distB="0" distL="0" distR="0" wp14:anchorId="5FA757FF" wp14:editId="2A09F886">
            <wp:extent cx="5278120" cy="2012315"/>
            <wp:effectExtent l="0" t="0" r="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16" w:rsidRDefault="008C0416" w:rsidP="003864F9">
      <w:pPr>
        <w:pStyle w:val="a0"/>
      </w:pPr>
      <w:r>
        <w:t>对应：</w:t>
      </w:r>
    </w:p>
    <w:p w:rsidR="008C0416" w:rsidRDefault="007F3862" w:rsidP="003864F9">
      <w:pPr>
        <w:pStyle w:val="a0"/>
      </w:pPr>
      <w:r w:rsidRPr="007F3862">
        <w:rPr>
          <w:noProof/>
        </w:rPr>
        <w:drawing>
          <wp:inline distT="0" distB="0" distL="0" distR="0">
            <wp:extent cx="5278120" cy="2943516"/>
            <wp:effectExtent l="0" t="0" r="0" b="9525"/>
            <wp:docPr id="112" name="图片 112" descr="D:\publish\mongodb\文档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ublish\mongodb\文档\map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862" w:rsidRDefault="007F3862" w:rsidP="003864F9">
      <w:pPr>
        <w:pStyle w:val="a0"/>
      </w:pPr>
    </w:p>
    <w:p w:rsidR="007F3862" w:rsidRDefault="007F3862" w:rsidP="003864F9">
      <w:pPr>
        <w:pStyle w:val="a0"/>
      </w:pPr>
      <w:r>
        <w:t>将每个人的坐标，存储到</w:t>
      </w:r>
      <w:r>
        <w:t>mongo</w:t>
      </w:r>
      <w:r>
        <w:t>中。快速的检索：</w:t>
      </w:r>
    </w:p>
    <w:p w:rsidR="007F3862" w:rsidRDefault="007F3862" w:rsidP="003864F9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：谁离我近。距离检索。</w:t>
      </w:r>
    </w:p>
    <w:p w:rsidR="007F3862" w:rsidRDefault="007F3862" w:rsidP="003864F9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：范围内，谁在。范围检索。</w:t>
      </w:r>
    </w:p>
    <w:p w:rsidR="007222EF" w:rsidRDefault="007222EF" w:rsidP="003864F9">
      <w:pPr>
        <w:pStyle w:val="a0"/>
      </w:pPr>
    </w:p>
    <w:p w:rsidR="007222EF" w:rsidRDefault="007222EF" w:rsidP="003864F9">
      <w:pPr>
        <w:pStyle w:val="a0"/>
      </w:pPr>
      <w:r>
        <w:t>实现：</w:t>
      </w:r>
    </w:p>
    <w:p w:rsidR="007222EF" w:rsidRDefault="007222EF" w:rsidP="003864F9">
      <w:pPr>
        <w:pStyle w:val="a0"/>
      </w:pPr>
      <w:r>
        <w:t>增加文档数据：</w:t>
      </w:r>
    </w:p>
    <w:p w:rsidR="007222EF" w:rsidRDefault="00F23AD4" w:rsidP="003864F9">
      <w:pPr>
        <w:pStyle w:val="a0"/>
      </w:pPr>
      <w:r>
        <w:t>创建</w:t>
      </w:r>
      <w:r>
        <w:t>gis</w:t>
      </w:r>
      <w:r>
        <w:t>属性上的，空间二维索引</w:t>
      </w:r>
    </w:p>
    <w:p w:rsidR="00F23AD4" w:rsidRDefault="00FA055D" w:rsidP="003864F9">
      <w:pPr>
        <w:pStyle w:val="a0"/>
      </w:pPr>
      <w:r>
        <w:rPr>
          <w:noProof/>
        </w:rPr>
        <w:drawing>
          <wp:inline distT="0" distB="0" distL="0" distR="0" wp14:anchorId="4DB9F4C0" wp14:editId="6ECB3EE0">
            <wp:extent cx="5278120" cy="208915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62" w:rsidRDefault="00D74762" w:rsidP="003864F9">
      <w:pPr>
        <w:pStyle w:val="a0"/>
      </w:pPr>
      <w:r>
        <w:t>利用索引检索：</w:t>
      </w:r>
    </w:p>
    <w:p w:rsidR="00D74762" w:rsidRDefault="00D74762" w:rsidP="003864F9">
      <w:pPr>
        <w:pStyle w:val="a0"/>
      </w:pPr>
      <w:r>
        <w:t>距离检索：</w:t>
      </w:r>
      <w:r w:rsidR="00A47A50">
        <w:rPr>
          <w:rFonts w:hint="eastAsia"/>
        </w:rPr>
        <w:t>{gis: {</w:t>
      </w:r>
      <w:r w:rsidR="0029381D">
        <w:rPr>
          <w:rFonts w:hint="eastAsia"/>
        </w:rPr>
        <w:t>$near</w:t>
      </w:r>
      <w:r w:rsidR="00A47A50">
        <w:t>:[x,y]}}</w:t>
      </w:r>
    </w:p>
    <w:p w:rsidR="00D74762" w:rsidRDefault="00D74762" w:rsidP="003864F9">
      <w:pPr>
        <w:pStyle w:val="a0"/>
      </w:pPr>
      <w:r>
        <w:tab/>
      </w:r>
      <w:r>
        <w:t>距离降维（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 xml:space="preserve"> 0</w:t>
      </w:r>
      <w:r>
        <w:rPr>
          <w:rFonts w:hint="eastAsia"/>
        </w:rPr>
        <w:t>）最近的人儿</w:t>
      </w:r>
    </w:p>
    <w:p w:rsidR="00D74762" w:rsidRDefault="00D74762" w:rsidP="003864F9">
      <w:pPr>
        <w:pStyle w:val="a0"/>
      </w:pPr>
      <w:r>
        <w:rPr>
          <w:noProof/>
        </w:rPr>
        <w:drawing>
          <wp:inline distT="0" distB="0" distL="0" distR="0" wp14:anchorId="3671EC63" wp14:editId="72C41EF6">
            <wp:extent cx="5278120" cy="36957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62" w:rsidRDefault="00D74762" w:rsidP="003864F9">
      <w:pPr>
        <w:pStyle w:val="a0"/>
      </w:pPr>
      <w:r>
        <w:t>范围检索：</w:t>
      </w:r>
      <w:r w:rsidR="004B4A13">
        <w:t>$within</w:t>
      </w:r>
      <w:r w:rsidR="004B4A13">
        <w:t>不同的形状，使用不同语法</w:t>
      </w:r>
    </w:p>
    <w:p w:rsidR="004B4A13" w:rsidRDefault="004B4A13" w:rsidP="004B4A13">
      <w:pPr>
        <w:pStyle w:val="a0"/>
      </w:pPr>
      <w:r>
        <w:t>圆形：</w:t>
      </w:r>
      <w:r>
        <w:rPr>
          <w:rFonts w:hint="eastAsia"/>
        </w:rPr>
        <w:t>$center</w:t>
      </w:r>
    </w:p>
    <w:p w:rsidR="004B4A13" w:rsidRDefault="004B4A13" w:rsidP="004B4A13">
      <w:pPr>
        <w:pStyle w:val="a0"/>
      </w:pPr>
      <w:r>
        <w:rPr>
          <w:noProof/>
        </w:rPr>
        <w:drawing>
          <wp:inline distT="0" distB="0" distL="0" distR="0" wp14:anchorId="6E66F9F0" wp14:editId="221953BD">
            <wp:extent cx="5278120" cy="77089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13" w:rsidRDefault="004B4A13" w:rsidP="004B4A13">
      <w:pPr>
        <w:pStyle w:val="a0"/>
      </w:pPr>
      <w:r>
        <w:rPr>
          <w:noProof/>
        </w:rPr>
        <w:drawing>
          <wp:inline distT="0" distB="0" distL="0" distR="0" wp14:anchorId="2CE895A9" wp14:editId="7FEA2194">
            <wp:extent cx="5278120" cy="52832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BE" w:rsidRDefault="00DE39BE" w:rsidP="004B4A13">
      <w:pPr>
        <w:pStyle w:val="a0"/>
      </w:pPr>
    </w:p>
    <w:p w:rsidR="00DE39BE" w:rsidRDefault="00DE39BE" w:rsidP="00DE39BE">
      <w:pPr>
        <w:pStyle w:val="a0"/>
        <w:ind w:firstLine="0"/>
      </w:pPr>
      <w:r>
        <w:tab/>
      </w:r>
      <w:r>
        <w:t>矩形范围：</w:t>
      </w:r>
      <w:r>
        <w:rPr>
          <w:rFonts w:hint="eastAsia"/>
        </w:rPr>
        <w:t>$box</w:t>
      </w:r>
    </w:p>
    <w:p w:rsidR="00DE39BE" w:rsidRDefault="00DE39BE" w:rsidP="00DE39BE">
      <w:pPr>
        <w:pStyle w:val="a0"/>
        <w:ind w:firstLine="0"/>
      </w:pPr>
      <w:r>
        <w:rPr>
          <w:noProof/>
        </w:rPr>
        <w:drawing>
          <wp:inline distT="0" distB="0" distL="0" distR="0" wp14:anchorId="78CACB15" wp14:editId="2BF16BE4">
            <wp:extent cx="5278120" cy="56896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F7" w:rsidRDefault="008B5EF7" w:rsidP="00DE39BE">
      <w:pPr>
        <w:pStyle w:val="a0"/>
        <w:ind w:firstLine="0"/>
      </w:pPr>
    </w:p>
    <w:p w:rsidR="008B5EF7" w:rsidRDefault="008B5EF7" w:rsidP="00DE39BE">
      <w:pPr>
        <w:pStyle w:val="a0"/>
        <w:ind w:firstLine="0"/>
      </w:pPr>
    </w:p>
    <w:p w:rsidR="008B5EF7" w:rsidRDefault="008B5EF7" w:rsidP="008B5EF7">
      <w:pPr>
        <w:pStyle w:val="1"/>
      </w:pPr>
      <w:bookmarkStart w:id="74" w:name="_Toc466481785"/>
      <w:r>
        <w:lastRenderedPageBreak/>
        <w:t>功能概要</w:t>
      </w:r>
      <w:bookmarkEnd w:id="74"/>
    </w:p>
    <w:p w:rsidR="008B5EF7" w:rsidRDefault="008B5EF7" w:rsidP="008B5EF7">
      <w:pPr>
        <w:pStyle w:val="2"/>
      </w:pPr>
      <w:bookmarkStart w:id="75" w:name="_Toc466481786"/>
      <w:r>
        <w:t>复制，</w:t>
      </w:r>
      <w:r>
        <w:t>replicate</w:t>
      </w:r>
      <w:bookmarkEnd w:id="75"/>
    </w:p>
    <w:p w:rsidR="008B5EF7" w:rsidRDefault="008B5EF7" w:rsidP="008B5EF7">
      <w:r>
        <w:t>master slave</w:t>
      </w:r>
    </w:p>
    <w:p w:rsidR="00251CB3" w:rsidRDefault="00251CB3" w:rsidP="00251CB3">
      <w:pPr>
        <w:pStyle w:val="2"/>
      </w:pPr>
      <w:bookmarkStart w:id="76" w:name="_Toc466481787"/>
      <w:r>
        <w:t>分区（分片）</w:t>
      </w:r>
      <w:bookmarkEnd w:id="76"/>
    </w:p>
    <w:p w:rsidR="00B17091" w:rsidRDefault="00B17091" w:rsidP="00B17091">
      <w:pPr>
        <w:pStyle w:val="2"/>
      </w:pPr>
      <w:bookmarkStart w:id="77" w:name="_Toc466481788"/>
      <w:r>
        <w:t>map/reduce</w:t>
      </w:r>
      <w:bookmarkEnd w:id="77"/>
    </w:p>
    <w:p w:rsidR="0067768C" w:rsidRDefault="0067768C" w:rsidP="0067768C">
      <w:pPr>
        <w:pStyle w:val="a0"/>
      </w:pPr>
      <w:r>
        <w:rPr>
          <w:rFonts w:hint="eastAsia"/>
        </w:rPr>
        <w:t>大数据的特征。</w:t>
      </w:r>
    </w:p>
    <w:p w:rsidR="0067768C" w:rsidRDefault="0067768C" w:rsidP="0067768C">
      <w:pPr>
        <w:pStyle w:val="a0"/>
      </w:pPr>
    </w:p>
    <w:p w:rsidR="0067768C" w:rsidRDefault="0067768C" w:rsidP="0067768C">
      <w:pPr>
        <w:pStyle w:val="a0"/>
      </w:pPr>
      <w:r>
        <w:t>大数据：</w:t>
      </w:r>
    </w:p>
    <w:p w:rsidR="0067768C" w:rsidRDefault="0067768C" w:rsidP="0067768C">
      <w:pPr>
        <w:pStyle w:val="a0"/>
      </w:pPr>
      <w:r>
        <w:tab/>
      </w:r>
      <w:r>
        <w:t>存储。分布式文件系统。（分片）</w:t>
      </w:r>
    </w:p>
    <w:p w:rsidR="0067768C" w:rsidRDefault="0067768C" w:rsidP="0067768C">
      <w:pPr>
        <w:pStyle w:val="a0"/>
      </w:pPr>
      <w:r>
        <w:tab/>
      </w:r>
      <w:r>
        <w:t>分析。</w:t>
      </w:r>
      <w:r>
        <w:t>map</w:t>
      </w:r>
      <w:r w:rsidR="008478FB">
        <w:t>/reduce</w:t>
      </w:r>
      <w:r w:rsidR="008478FB">
        <w:t>。</w:t>
      </w:r>
    </w:p>
    <w:p w:rsidR="008478FB" w:rsidRDefault="008478FB" w:rsidP="0067768C">
      <w:pPr>
        <w:pStyle w:val="a0"/>
      </w:pPr>
    </w:p>
    <w:p w:rsidR="008478FB" w:rsidRDefault="008478FB" w:rsidP="0067768C">
      <w:pPr>
        <w:pStyle w:val="a0"/>
      </w:pPr>
    </w:p>
    <w:p w:rsidR="008478FB" w:rsidRDefault="008478FB" w:rsidP="008478FB">
      <w:pPr>
        <w:pStyle w:val="1"/>
      </w:pPr>
      <w:bookmarkStart w:id="78" w:name="_Toc466481789"/>
      <w:r>
        <w:lastRenderedPageBreak/>
        <w:t>PHP</w:t>
      </w:r>
      <w:r>
        <w:t>操作</w:t>
      </w:r>
      <w:r>
        <w:t>mongodb</w:t>
      </w:r>
      <w:bookmarkEnd w:id="78"/>
    </w:p>
    <w:p w:rsidR="009B0247" w:rsidRDefault="009B0247" w:rsidP="009B0247">
      <w:r>
        <w:t>PHP</w:t>
      </w:r>
      <w:r>
        <w:t>作为</w:t>
      </w:r>
      <w:r>
        <w:t>mongodb</w:t>
      </w:r>
      <w:r>
        <w:t>的客户端</w:t>
      </w:r>
    </w:p>
    <w:p w:rsidR="009B0247" w:rsidRDefault="009B0247" w:rsidP="009B0247">
      <w:pPr>
        <w:pStyle w:val="2"/>
      </w:pPr>
      <w:bookmarkStart w:id="79" w:name="_Toc466481790"/>
      <w:r>
        <w:t>加载操作</w:t>
      </w:r>
      <w:r>
        <w:t>mongodb</w:t>
      </w:r>
      <w:r>
        <w:t>的扩展</w:t>
      </w:r>
      <w:bookmarkEnd w:id="79"/>
    </w:p>
    <w:p w:rsidR="009B0247" w:rsidRDefault="009B0247" w:rsidP="009B0247">
      <w:pPr>
        <w:pStyle w:val="a0"/>
      </w:pPr>
      <w:r>
        <w:t>mongo</w:t>
      </w:r>
      <w:r>
        <w:t>，</w:t>
      </w:r>
      <w:r>
        <w:t>mongodb</w:t>
      </w:r>
    </w:p>
    <w:p w:rsidR="00A30ACF" w:rsidRDefault="00A30ACF" w:rsidP="009B0247">
      <w:pPr>
        <w:pStyle w:val="a0"/>
      </w:pPr>
    </w:p>
    <w:p w:rsidR="00A30ACF" w:rsidRDefault="00A30ACF" w:rsidP="009B0247">
      <w:pPr>
        <w:pStyle w:val="a0"/>
      </w:pPr>
      <w:r>
        <w:t>下载</w:t>
      </w:r>
      <w:r>
        <w:t>mongo.dll</w:t>
      </w:r>
    </w:p>
    <w:p w:rsidR="00A30ACF" w:rsidRDefault="00EC7463" w:rsidP="009B0247">
      <w:pPr>
        <w:pStyle w:val="a0"/>
      </w:pPr>
      <w:r>
        <w:rPr>
          <w:noProof/>
        </w:rPr>
        <w:drawing>
          <wp:inline distT="0" distB="0" distL="0" distR="0" wp14:anchorId="6AE5902C" wp14:editId="6E346961">
            <wp:extent cx="5278120" cy="16281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81" w:rsidRDefault="00CB5481" w:rsidP="009B0247">
      <w:pPr>
        <w:pStyle w:val="a0"/>
      </w:pPr>
      <w:r>
        <w:rPr>
          <w:rFonts w:hint="eastAsia"/>
        </w:rPr>
        <w:t>解压：</w:t>
      </w:r>
    </w:p>
    <w:p w:rsidR="00CB5481" w:rsidRDefault="00CB5481" w:rsidP="009B0247">
      <w:pPr>
        <w:pStyle w:val="a0"/>
      </w:pPr>
      <w:r>
        <w:rPr>
          <w:noProof/>
        </w:rPr>
        <w:drawing>
          <wp:inline distT="0" distB="0" distL="0" distR="0" wp14:anchorId="13F7819B" wp14:editId="37B6366E">
            <wp:extent cx="5278120" cy="1444625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81" w:rsidRDefault="00CB5481" w:rsidP="009B0247">
      <w:pPr>
        <w:pStyle w:val="a0"/>
      </w:pPr>
      <w:r>
        <w:t>拷贝到</w:t>
      </w:r>
      <w:r>
        <w:t>PHP</w:t>
      </w:r>
      <w:r>
        <w:t>的扩展目录中</w:t>
      </w:r>
    </w:p>
    <w:p w:rsidR="00CB5481" w:rsidRDefault="008F170A" w:rsidP="009B0247">
      <w:pPr>
        <w:pStyle w:val="a0"/>
      </w:pPr>
      <w:r>
        <w:rPr>
          <w:noProof/>
        </w:rPr>
        <w:drawing>
          <wp:inline distT="0" distB="0" distL="0" distR="0" wp14:anchorId="4BDDEF8B" wp14:editId="7306D114">
            <wp:extent cx="5278120" cy="1195070"/>
            <wp:effectExtent l="0" t="0" r="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D6" w:rsidRDefault="00FA3AD6" w:rsidP="009B0247">
      <w:pPr>
        <w:pStyle w:val="a0"/>
      </w:pPr>
    </w:p>
    <w:p w:rsidR="00FA3AD6" w:rsidRDefault="00FA3AD6" w:rsidP="009B0247">
      <w:pPr>
        <w:pStyle w:val="a0"/>
      </w:pPr>
      <w:r>
        <w:t>修改</w:t>
      </w:r>
      <w:r>
        <w:rPr>
          <w:rFonts w:hint="eastAsia"/>
        </w:rPr>
        <w:t xml:space="preserve"> </w:t>
      </w:r>
      <w:r>
        <w:t>php.ini</w:t>
      </w:r>
    </w:p>
    <w:p w:rsidR="00FA3AD6" w:rsidRDefault="00BF2B56" w:rsidP="009B0247">
      <w:pPr>
        <w:pStyle w:val="a0"/>
      </w:pPr>
      <w:r>
        <w:rPr>
          <w:noProof/>
        </w:rPr>
        <w:lastRenderedPageBreak/>
        <w:drawing>
          <wp:inline distT="0" distB="0" distL="0" distR="0" wp14:anchorId="30328A97" wp14:editId="4FAC3025">
            <wp:extent cx="5278120" cy="115379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B56" w:rsidRDefault="00BF2B56" w:rsidP="009B0247">
      <w:pPr>
        <w:pStyle w:val="a0"/>
      </w:pPr>
    </w:p>
    <w:p w:rsidR="00BF2B56" w:rsidRDefault="00BF2B56" w:rsidP="009B0247">
      <w:pPr>
        <w:pStyle w:val="a0"/>
      </w:pPr>
      <w:r>
        <w:rPr>
          <w:rFonts w:hint="eastAsia"/>
        </w:rPr>
        <w:t>apache restart</w:t>
      </w:r>
    </w:p>
    <w:p w:rsidR="00BF2B56" w:rsidRDefault="00BF2B56" w:rsidP="009B0247">
      <w:pPr>
        <w:pStyle w:val="a0"/>
      </w:pPr>
    </w:p>
    <w:p w:rsidR="00BF2B56" w:rsidRDefault="00BF2B56" w:rsidP="009B0247">
      <w:pPr>
        <w:pStyle w:val="a0"/>
      </w:pPr>
      <w:r>
        <w:t>测试</w:t>
      </w:r>
    </w:p>
    <w:p w:rsidR="00BF2B56" w:rsidRDefault="00BF2B56" w:rsidP="009B0247">
      <w:pPr>
        <w:pStyle w:val="a0"/>
      </w:pPr>
      <w:r>
        <w:rPr>
          <w:noProof/>
        </w:rPr>
        <w:drawing>
          <wp:inline distT="0" distB="0" distL="0" distR="0" wp14:anchorId="1AA07F7A" wp14:editId="00BA5BA0">
            <wp:extent cx="5278120" cy="284416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C2" w:rsidRDefault="00E55DC2" w:rsidP="009B0247">
      <w:pPr>
        <w:pStyle w:val="a0"/>
      </w:pPr>
    </w:p>
    <w:p w:rsidR="00E55DC2" w:rsidRDefault="00E55DC2" w:rsidP="009B0247">
      <w:pPr>
        <w:pStyle w:val="a0"/>
      </w:pPr>
    </w:p>
    <w:p w:rsidR="00E55DC2" w:rsidRDefault="00E55DC2" w:rsidP="00E55DC2">
      <w:pPr>
        <w:pStyle w:val="2"/>
      </w:pPr>
      <w:bookmarkStart w:id="80" w:name="_Toc466481791"/>
      <w:r>
        <w:t>基本语法</w:t>
      </w:r>
      <w:bookmarkEnd w:id="80"/>
    </w:p>
    <w:p w:rsidR="00E55DC2" w:rsidRDefault="00E55DC2" w:rsidP="00E55DC2">
      <w:pPr>
        <w:pStyle w:val="a0"/>
      </w:pPr>
      <w:r>
        <w:t>面向对象语法。</w:t>
      </w:r>
    </w:p>
    <w:p w:rsidR="00E55DC2" w:rsidRDefault="00E55DC2" w:rsidP="00E55DC2">
      <w:pPr>
        <w:pStyle w:val="a0"/>
      </w:pPr>
      <w:r>
        <w:t>提供的类：</w:t>
      </w:r>
    </w:p>
    <w:p w:rsidR="00E55DC2" w:rsidRDefault="00E55DC2" w:rsidP="00E55DC2">
      <w:pPr>
        <w:pStyle w:val="a0"/>
      </w:pPr>
      <w:r>
        <w:tab/>
        <w:t>MongoClient</w:t>
      </w:r>
      <w:r w:rsidR="005726A5">
        <w:t>，连接服务器</w:t>
      </w:r>
    </w:p>
    <w:p w:rsidR="00E55DC2" w:rsidRDefault="00E55DC2" w:rsidP="00E55DC2">
      <w:pPr>
        <w:pStyle w:val="a0"/>
      </w:pPr>
      <w:r>
        <w:tab/>
        <w:t>MongoDB</w:t>
      </w:r>
      <w:r w:rsidR="005726A5">
        <w:t>，操作数据库</w:t>
      </w:r>
    </w:p>
    <w:p w:rsidR="00E55DC2" w:rsidRDefault="00E55DC2" w:rsidP="00E55DC2">
      <w:pPr>
        <w:pStyle w:val="a0"/>
      </w:pPr>
      <w:r>
        <w:tab/>
        <w:t>MongoCollection</w:t>
      </w:r>
      <w:r w:rsidR="005726A5">
        <w:t>，操作集合（常用）</w:t>
      </w:r>
    </w:p>
    <w:p w:rsidR="00E55DC2" w:rsidRDefault="00E55DC2" w:rsidP="00E55DC2">
      <w:pPr>
        <w:pStyle w:val="a0"/>
      </w:pPr>
      <w:r>
        <w:tab/>
        <w:t>Mongo</w:t>
      </w:r>
      <w:r w:rsidR="005726A5">
        <w:t>Cursor</w:t>
      </w:r>
      <w:r w:rsidR="005726A5">
        <w:t>，游标，处理数据</w:t>
      </w:r>
    </w:p>
    <w:p w:rsidR="00866F82" w:rsidRDefault="00866F82" w:rsidP="00E55DC2">
      <w:pPr>
        <w:pStyle w:val="a0"/>
      </w:pPr>
    </w:p>
    <w:p w:rsidR="00866F82" w:rsidRDefault="00866F82" w:rsidP="00E55DC2">
      <w:pPr>
        <w:pStyle w:val="a0"/>
      </w:pPr>
      <w:r>
        <w:lastRenderedPageBreak/>
        <w:t>操作是无状态的。</w:t>
      </w:r>
    </w:p>
    <w:p w:rsidR="00866F82" w:rsidRDefault="00866F82" w:rsidP="00E55DC2">
      <w:pPr>
        <w:pStyle w:val="a0"/>
      </w:pPr>
    </w:p>
    <w:p w:rsidR="00866F82" w:rsidRDefault="00866F82" w:rsidP="00E55DC2">
      <w:pPr>
        <w:pStyle w:val="a0"/>
      </w:pPr>
      <w:r>
        <w:t>典型的过程：</w:t>
      </w:r>
    </w:p>
    <w:p w:rsidR="00866F82" w:rsidRDefault="00866F82" w:rsidP="00E55DC2">
      <w:pPr>
        <w:pStyle w:val="a0"/>
      </w:pPr>
      <w:r>
        <w:t>连接，</w:t>
      </w:r>
    </w:p>
    <w:p w:rsidR="00866F82" w:rsidRDefault="00866F82" w:rsidP="00E55DC2">
      <w:pPr>
        <w:pStyle w:val="a0"/>
      </w:pPr>
      <w:r>
        <w:tab/>
      </w:r>
      <w:r>
        <w:t>通过连接得到库，通过库操作集合，通过集合操作文档！</w:t>
      </w:r>
    </w:p>
    <w:p w:rsidR="00866F82" w:rsidRDefault="00866F82" w:rsidP="00E55DC2">
      <w:pPr>
        <w:pStyle w:val="a0"/>
      </w:pPr>
      <w:r>
        <w:tab/>
      </w:r>
      <w:r>
        <w:t>如果是获取查询文档，需要通过游标完成操作。</w:t>
      </w:r>
    </w:p>
    <w:p w:rsidR="00866F82" w:rsidRDefault="00866F82" w:rsidP="00E55DC2">
      <w:pPr>
        <w:pStyle w:val="a0"/>
      </w:pPr>
    </w:p>
    <w:p w:rsidR="004C5DE5" w:rsidRDefault="004C5DE5" w:rsidP="00E55DC2">
      <w:pPr>
        <w:pStyle w:val="a0"/>
      </w:pPr>
      <w:r>
        <w:t>连接</w:t>
      </w:r>
    </w:p>
    <w:p w:rsidR="004C5DE5" w:rsidRDefault="004C5DE5" w:rsidP="00E55DC2">
      <w:pPr>
        <w:pStyle w:val="a0"/>
      </w:pPr>
      <w:r>
        <w:rPr>
          <w:noProof/>
        </w:rPr>
        <w:drawing>
          <wp:inline distT="0" distB="0" distL="0" distR="0" wp14:anchorId="51E8754E" wp14:editId="49EA3F21">
            <wp:extent cx="5278120" cy="1667510"/>
            <wp:effectExtent l="0" t="0" r="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E5" w:rsidRDefault="004C5DE5" w:rsidP="00E55DC2">
      <w:pPr>
        <w:pStyle w:val="a0"/>
      </w:pPr>
    </w:p>
    <w:p w:rsidR="004C5DE5" w:rsidRDefault="004C5DE5" w:rsidP="00E55DC2">
      <w:pPr>
        <w:pStyle w:val="a0"/>
      </w:pPr>
      <w:r>
        <w:rPr>
          <w:rFonts w:hint="eastAsia"/>
        </w:rPr>
        <w:t>操作，库，集合，文档</w:t>
      </w:r>
    </w:p>
    <w:p w:rsidR="004C5DE5" w:rsidRDefault="004C5DE5" w:rsidP="00E55DC2">
      <w:pPr>
        <w:pStyle w:val="a0"/>
      </w:pPr>
      <w:r>
        <w:rPr>
          <w:noProof/>
        </w:rPr>
        <w:drawing>
          <wp:inline distT="0" distB="0" distL="0" distR="0" wp14:anchorId="0B1B23B7" wp14:editId="299AF5BA">
            <wp:extent cx="5278120" cy="28441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EF" w:rsidRDefault="00D66CEF" w:rsidP="00E55DC2">
      <w:pPr>
        <w:pStyle w:val="a0"/>
      </w:pPr>
    </w:p>
    <w:p w:rsidR="006C623B" w:rsidRDefault="006C623B" w:rsidP="00E55DC2">
      <w:pPr>
        <w:pStyle w:val="a0"/>
      </w:pPr>
    </w:p>
    <w:p w:rsidR="006C623B" w:rsidRDefault="006C623B" w:rsidP="00E55DC2">
      <w:pPr>
        <w:pStyle w:val="a0"/>
      </w:pPr>
      <w:r>
        <w:t>语法与</w:t>
      </w:r>
      <w:r>
        <w:t>mongo</w:t>
      </w:r>
      <w:r>
        <w:t>客户端语法，完全一致。</w:t>
      </w:r>
    </w:p>
    <w:p w:rsidR="006C623B" w:rsidRDefault="006C623B" w:rsidP="00E55DC2">
      <w:pPr>
        <w:pStyle w:val="a0"/>
      </w:pPr>
      <w:r>
        <w:lastRenderedPageBreak/>
        <w:t>对应的转换：</w:t>
      </w:r>
    </w:p>
    <w:p w:rsidR="006C623B" w:rsidRDefault="006C623B" w:rsidP="00E55DC2">
      <w:pPr>
        <w:pStyle w:val="a0"/>
      </w:pPr>
      <w:r>
        <w:t>JS</w:t>
      </w:r>
      <w:r>
        <w:t>数组：</w:t>
      </w:r>
      <w:r>
        <w:t>PHP</w:t>
      </w:r>
      <w:r>
        <w:t>索引数组</w:t>
      </w:r>
    </w:p>
    <w:p w:rsidR="006C623B" w:rsidRDefault="006C623B" w:rsidP="00E55DC2">
      <w:pPr>
        <w:pStyle w:val="a0"/>
      </w:pPr>
      <w:r>
        <w:t>JS</w:t>
      </w:r>
      <w:r>
        <w:t>对象</w:t>
      </w:r>
      <w:r>
        <w:t>JSON</w:t>
      </w:r>
      <w:r>
        <w:t>：</w:t>
      </w:r>
      <w:r>
        <w:t>PHP</w:t>
      </w:r>
      <w:r>
        <w:t>关联数组</w:t>
      </w:r>
    </w:p>
    <w:p w:rsidR="006C623B" w:rsidRDefault="006C623B" w:rsidP="00E55DC2">
      <w:pPr>
        <w:pStyle w:val="a0"/>
      </w:pPr>
      <w:r>
        <w:t>JS</w:t>
      </w:r>
      <w:r>
        <w:t>回调函数：</w:t>
      </w:r>
      <w:r>
        <w:t>PHP</w:t>
      </w:r>
      <w:r>
        <w:t>字符串（符合</w:t>
      </w:r>
      <w:r>
        <w:t>JS</w:t>
      </w:r>
      <w:r>
        <w:t>语法格式）</w:t>
      </w:r>
    </w:p>
    <w:p w:rsidR="00D66CEF" w:rsidRDefault="00D66CEF" w:rsidP="00027CD5">
      <w:pPr>
        <w:pStyle w:val="2"/>
      </w:pPr>
      <w:bookmarkStart w:id="81" w:name="_Toc466481792"/>
      <w:r>
        <w:t>获取集合中的全部数据</w:t>
      </w:r>
      <w:bookmarkEnd w:id="81"/>
    </w:p>
    <w:p w:rsidR="00D66CEF" w:rsidRDefault="00D66CEF" w:rsidP="00E55DC2">
      <w:pPr>
        <w:pStyle w:val="a0"/>
      </w:pPr>
      <w:r>
        <w:rPr>
          <w:noProof/>
        </w:rPr>
        <w:drawing>
          <wp:inline distT="0" distB="0" distL="0" distR="0" wp14:anchorId="38793FA3" wp14:editId="3FF327EF">
            <wp:extent cx="5278120" cy="15259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C9" w:rsidRDefault="00075AC9" w:rsidP="00E55DC2">
      <w:pPr>
        <w:pStyle w:val="a0"/>
      </w:pPr>
    </w:p>
    <w:p w:rsidR="00075AC9" w:rsidRDefault="00075AC9" w:rsidP="00027CD5">
      <w:pPr>
        <w:pStyle w:val="2"/>
      </w:pPr>
      <w:bookmarkStart w:id="82" w:name="_Toc466481793"/>
      <w:r>
        <w:t>增加条件获取</w:t>
      </w:r>
      <w:bookmarkEnd w:id="82"/>
    </w:p>
    <w:p w:rsidR="00075AC9" w:rsidRDefault="005559EA" w:rsidP="00075AC9">
      <w:pPr>
        <w:pStyle w:val="a0"/>
      </w:pPr>
      <w:r>
        <w:rPr>
          <w:noProof/>
        </w:rPr>
        <w:drawing>
          <wp:inline distT="0" distB="0" distL="0" distR="0" wp14:anchorId="3955EA33" wp14:editId="6DE3D645">
            <wp:extent cx="5278120" cy="14376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EA" w:rsidRDefault="005559EA" w:rsidP="00075AC9">
      <w:pPr>
        <w:pStyle w:val="a0"/>
      </w:pPr>
    </w:p>
    <w:p w:rsidR="005559EA" w:rsidRDefault="005559EA" w:rsidP="00027CD5">
      <w:pPr>
        <w:pStyle w:val="2"/>
      </w:pPr>
      <w:bookmarkStart w:id="83" w:name="_Toc466481794"/>
      <w:r>
        <w:t>过滤字段</w:t>
      </w:r>
      <w:bookmarkEnd w:id="83"/>
    </w:p>
    <w:p w:rsidR="00BD303D" w:rsidRDefault="00BD303D" w:rsidP="00BD303D">
      <w:pPr>
        <w:pStyle w:val="a0"/>
      </w:pPr>
      <w:r>
        <w:rPr>
          <w:noProof/>
        </w:rPr>
        <w:drawing>
          <wp:inline distT="0" distB="0" distL="0" distR="0" wp14:anchorId="4F266A14" wp14:editId="2636C070">
            <wp:extent cx="5278120" cy="132715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98" w:rsidRDefault="00925498" w:rsidP="00BD303D">
      <w:pPr>
        <w:pStyle w:val="a0"/>
      </w:pPr>
    </w:p>
    <w:p w:rsidR="00F2615E" w:rsidRDefault="00F2615E" w:rsidP="00F2615E">
      <w:pPr>
        <w:pStyle w:val="2"/>
      </w:pPr>
      <w:bookmarkStart w:id="84" w:name="_Toc466481795"/>
      <w:r>
        <w:lastRenderedPageBreak/>
        <w:t>排序查询</w:t>
      </w:r>
      <w:r w:rsidR="00C43448">
        <w:t>sort</w:t>
      </w:r>
      <w:bookmarkEnd w:id="84"/>
    </w:p>
    <w:p w:rsidR="00C43448" w:rsidRDefault="00C43448" w:rsidP="00C43448">
      <w:pPr>
        <w:pStyle w:val="a0"/>
      </w:pPr>
      <w:r>
        <w:t>sort(),</w:t>
      </w:r>
      <w:r>
        <w:t>游标的方法</w:t>
      </w:r>
    </w:p>
    <w:p w:rsidR="00C43448" w:rsidRPr="00C43448" w:rsidRDefault="00C43448" w:rsidP="00C43448">
      <w:pPr>
        <w:pStyle w:val="a0"/>
      </w:pPr>
      <w:r>
        <w:rPr>
          <w:noProof/>
        </w:rPr>
        <w:drawing>
          <wp:inline distT="0" distB="0" distL="0" distR="0" wp14:anchorId="4E591A6C" wp14:editId="4B57875C">
            <wp:extent cx="5278120" cy="1465580"/>
            <wp:effectExtent l="0" t="0" r="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5E" w:rsidRDefault="00F2615E" w:rsidP="00F2615E">
      <w:pPr>
        <w:pStyle w:val="2"/>
      </w:pPr>
      <w:bookmarkStart w:id="85" w:name="_Toc466481796"/>
      <w:r>
        <w:t>skip</w:t>
      </w:r>
      <w:r w:rsidR="00C43448">
        <w:t>()</w:t>
      </w:r>
      <w:r>
        <w:t>，</w:t>
      </w:r>
      <w:r>
        <w:t>limit</w:t>
      </w:r>
      <w:r w:rsidR="00C43448">
        <w:t>()</w:t>
      </w:r>
      <w:bookmarkEnd w:id="85"/>
    </w:p>
    <w:p w:rsidR="00C43448" w:rsidRPr="00C43448" w:rsidRDefault="00C43448" w:rsidP="00C43448">
      <w:pPr>
        <w:pStyle w:val="a0"/>
      </w:pPr>
      <w:r>
        <w:t>游标的方法</w:t>
      </w:r>
    </w:p>
    <w:p w:rsidR="00F2615E" w:rsidRDefault="00C43448" w:rsidP="00BD303D">
      <w:pPr>
        <w:pStyle w:val="a0"/>
      </w:pPr>
      <w:r>
        <w:rPr>
          <w:noProof/>
        </w:rPr>
        <w:drawing>
          <wp:inline distT="0" distB="0" distL="0" distR="0" wp14:anchorId="48314698" wp14:editId="3843C1B9">
            <wp:extent cx="5278120" cy="148907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98" w:rsidRDefault="00925498" w:rsidP="00925498">
      <w:pPr>
        <w:pStyle w:val="2"/>
      </w:pPr>
      <w:bookmarkStart w:id="86" w:name="_Toc466481797"/>
      <w:r>
        <w:t>分组查询</w:t>
      </w:r>
      <w:r w:rsidR="00932514">
        <w:rPr>
          <w:rFonts w:hint="eastAsia"/>
        </w:rPr>
        <w:t>,group()</w:t>
      </w:r>
      <w:bookmarkEnd w:id="86"/>
    </w:p>
    <w:p w:rsidR="00932514" w:rsidRPr="00932514" w:rsidRDefault="00932514" w:rsidP="00932514">
      <w:pPr>
        <w:pStyle w:val="a0"/>
      </w:pPr>
      <w:r>
        <w:rPr>
          <w:noProof/>
        </w:rPr>
        <w:drawing>
          <wp:inline distT="0" distB="0" distL="0" distR="0" wp14:anchorId="1EB245B7" wp14:editId="447D06F2">
            <wp:extent cx="5278120" cy="291528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14" w:rsidRDefault="00EC28CC" w:rsidP="00EC28CC">
      <w:pPr>
        <w:pStyle w:val="2"/>
      </w:pPr>
      <w:bookmarkStart w:id="87" w:name="_Toc466481798"/>
      <w:r>
        <w:rPr>
          <w:rFonts w:hint="eastAsia"/>
        </w:rPr>
        <w:lastRenderedPageBreak/>
        <w:t>增</w:t>
      </w:r>
      <w:bookmarkEnd w:id="87"/>
    </w:p>
    <w:p w:rsidR="00EC28CC" w:rsidRPr="00EC28CC" w:rsidRDefault="00EC28CC" w:rsidP="00EC28CC">
      <w:pPr>
        <w:pStyle w:val="a0"/>
      </w:pPr>
      <w:r>
        <w:rPr>
          <w:noProof/>
        </w:rPr>
        <w:drawing>
          <wp:inline distT="0" distB="0" distL="0" distR="0" wp14:anchorId="37857BD9" wp14:editId="3F386C83">
            <wp:extent cx="5278120" cy="76390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CC" w:rsidRDefault="00EC28CC" w:rsidP="006B37DB">
      <w:pPr>
        <w:pStyle w:val="2"/>
      </w:pPr>
      <w:bookmarkStart w:id="88" w:name="_Toc466481799"/>
      <w:r>
        <w:t>删除</w:t>
      </w:r>
      <w:bookmarkEnd w:id="88"/>
    </w:p>
    <w:p w:rsidR="006B37DB" w:rsidRPr="006B37DB" w:rsidRDefault="006B37DB" w:rsidP="006B37DB">
      <w:pPr>
        <w:pStyle w:val="a0"/>
      </w:pPr>
      <w:r>
        <w:rPr>
          <w:noProof/>
        </w:rPr>
        <w:drawing>
          <wp:inline distT="0" distB="0" distL="0" distR="0" wp14:anchorId="671B92A3" wp14:editId="497B38D6">
            <wp:extent cx="5278120" cy="6191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CC" w:rsidRDefault="00EC28CC" w:rsidP="006B37DB">
      <w:pPr>
        <w:pStyle w:val="2"/>
      </w:pPr>
      <w:bookmarkStart w:id="89" w:name="_Toc466481800"/>
      <w:r>
        <w:t>修改</w:t>
      </w:r>
      <w:bookmarkEnd w:id="89"/>
    </w:p>
    <w:p w:rsidR="00272459" w:rsidRDefault="00272459" w:rsidP="00272459">
      <w:pPr>
        <w:pStyle w:val="a0"/>
      </w:pPr>
      <w:r>
        <w:rPr>
          <w:noProof/>
        </w:rPr>
        <w:drawing>
          <wp:inline distT="0" distB="0" distL="0" distR="0" wp14:anchorId="4FDF5FF1" wp14:editId="501A4AE2">
            <wp:extent cx="5278120" cy="192849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C8" w:rsidRDefault="008025C8" w:rsidP="00272459">
      <w:pPr>
        <w:pStyle w:val="a0"/>
      </w:pPr>
    </w:p>
    <w:p w:rsidR="008025C8" w:rsidRDefault="008025C8" w:rsidP="00272459">
      <w:pPr>
        <w:pStyle w:val="a0"/>
      </w:pPr>
    </w:p>
    <w:p w:rsidR="008025C8" w:rsidRDefault="008025C8" w:rsidP="008025C8">
      <w:pPr>
        <w:pStyle w:val="1"/>
      </w:pPr>
      <w:bookmarkStart w:id="90" w:name="_Toc466481801"/>
      <w:r>
        <w:lastRenderedPageBreak/>
        <w:t>mongodb</w:t>
      </w:r>
      <w:r>
        <w:t>的使用</w:t>
      </w:r>
      <w:bookmarkEnd w:id="90"/>
    </w:p>
    <w:p w:rsidR="008025C8" w:rsidRDefault="008025C8" w:rsidP="008025C8">
      <w:pPr>
        <w:pStyle w:val="2"/>
      </w:pPr>
      <w:bookmarkStart w:id="91" w:name="_Toc466481802"/>
      <w:r>
        <w:t>哪里用</w:t>
      </w:r>
      <w:r>
        <w:rPr>
          <w:rFonts w:hint="eastAsia"/>
        </w:rPr>
        <w:t>?</w:t>
      </w:r>
      <w:r>
        <w:rPr>
          <w:rFonts w:hint="eastAsia"/>
        </w:rPr>
        <w:t>为什么用？</w:t>
      </w:r>
      <w:bookmarkEnd w:id="91"/>
    </w:p>
    <w:p w:rsidR="00333AE5" w:rsidRDefault="00333AE5" w:rsidP="00333AE5">
      <w:pPr>
        <w:pStyle w:val="a0"/>
      </w:pPr>
      <w:r>
        <w:t>文档管理类。</w:t>
      </w:r>
    </w:p>
    <w:p w:rsidR="00333AE5" w:rsidRDefault="00333AE5" w:rsidP="00333AE5">
      <w:pPr>
        <w:pStyle w:val="a0"/>
      </w:pPr>
    </w:p>
    <w:p w:rsidR="00333AE5" w:rsidRDefault="00333AE5" w:rsidP="00333AE5">
      <w:pPr>
        <w:pStyle w:val="2"/>
      </w:pPr>
      <w:bookmarkStart w:id="92" w:name="_Toc466481803"/>
      <w:r>
        <w:t>不能用在哪里？</w:t>
      </w:r>
      <w:bookmarkEnd w:id="92"/>
    </w:p>
    <w:p w:rsidR="00333AE5" w:rsidRDefault="00333AE5" w:rsidP="00333AE5">
      <w:pPr>
        <w:pStyle w:val="a0"/>
      </w:pPr>
      <w:r>
        <w:t>不处理关联，不处理频繁的更新。</w:t>
      </w:r>
    </w:p>
    <w:p w:rsidR="00E86CC3" w:rsidRDefault="00E86CC3" w:rsidP="00333AE5">
      <w:pPr>
        <w:pStyle w:val="a0"/>
      </w:pPr>
    </w:p>
    <w:p w:rsidR="00E86CC3" w:rsidRDefault="00E86CC3" w:rsidP="00E86CC3">
      <w:pPr>
        <w:pStyle w:val="2"/>
      </w:pPr>
      <w:bookmarkStart w:id="93" w:name="_Toc466481804"/>
      <w:r>
        <w:t>数据结构的设计</w:t>
      </w:r>
      <w:bookmarkEnd w:id="93"/>
    </w:p>
    <w:p w:rsidR="00E86CC3" w:rsidRDefault="00E86CC3" w:rsidP="00E86CC3">
      <w:pPr>
        <w:pStyle w:val="a0"/>
      </w:pPr>
      <w:r>
        <w:t>article</w:t>
      </w:r>
    </w:p>
    <w:p w:rsidR="00E86CC3" w:rsidRDefault="00E86CC3" w:rsidP="00E86CC3">
      <w:pPr>
        <w:pStyle w:val="a0"/>
      </w:pPr>
      <w:r>
        <w:rPr>
          <w:rFonts w:hint="eastAsia"/>
        </w:rPr>
        <w:t>category</w:t>
      </w:r>
    </w:p>
    <w:p w:rsidR="00E86CC3" w:rsidRDefault="00E86CC3" w:rsidP="00E86CC3">
      <w:pPr>
        <w:pStyle w:val="a0"/>
      </w:pPr>
      <w:r>
        <w:t>tag</w:t>
      </w:r>
    </w:p>
    <w:p w:rsidR="00E86CC3" w:rsidRDefault="00E86CC3" w:rsidP="00E86CC3">
      <w:pPr>
        <w:pStyle w:val="a0"/>
      </w:pPr>
    </w:p>
    <w:p w:rsidR="00E86CC3" w:rsidRDefault="00E86CC3" w:rsidP="00E86CC3">
      <w:pPr>
        <w:pStyle w:val="a0"/>
      </w:pPr>
      <w:r>
        <w:t>user</w:t>
      </w:r>
    </w:p>
    <w:p w:rsidR="00E86CC3" w:rsidRDefault="00E86CC3" w:rsidP="00E86CC3">
      <w:pPr>
        <w:pStyle w:val="a0"/>
      </w:pPr>
    </w:p>
    <w:p w:rsidR="00E86CC3" w:rsidRDefault="00E86CC3" w:rsidP="00E86CC3">
      <w:pPr>
        <w:pStyle w:val="a0"/>
      </w:pPr>
    </w:p>
    <w:p w:rsidR="00E86CC3" w:rsidRDefault="00E86CC3" w:rsidP="00E86CC3">
      <w:pPr>
        <w:pStyle w:val="a0"/>
      </w:pPr>
      <w:r>
        <w:t>如果用</w:t>
      </w:r>
      <w:r>
        <w:t>mongodb</w:t>
      </w:r>
      <w:r>
        <w:t>管理：</w:t>
      </w:r>
    </w:p>
    <w:p w:rsidR="00E86CC3" w:rsidRDefault="00E86CC3" w:rsidP="00E86CC3">
      <w:pPr>
        <w:pStyle w:val="a0"/>
      </w:pPr>
      <w:r>
        <w:t>article</w:t>
      </w:r>
      <w:r>
        <w:t>的集合，分类和</w:t>
      </w:r>
      <w:r>
        <w:t>tag</w:t>
      </w:r>
      <w:r>
        <w:t>，都是</w:t>
      </w:r>
      <w:r>
        <w:t>article</w:t>
      </w:r>
      <w:r>
        <w:t>的内联文档。</w:t>
      </w:r>
    </w:p>
    <w:p w:rsidR="00E86CC3" w:rsidRPr="00E86CC3" w:rsidRDefault="00E86CC3" w:rsidP="00E86CC3">
      <w:pPr>
        <w:pStyle w:val="a0"/>
      </w:pPr>
      <w:r>
        <w:t xml:space="preserve">user </w:t>
      </w:r>
      <w:r>
        <w:t>的集合</w:t>
      </w:r>
    </w:p>
    <w:sectPr w:rsidR="00E86CC3" w:rsidRPr="00E86CC3" w:rsidSect="005F7D91">
      <w:headerReference w:type="default" r:id="rId142"/>
      <w:footerReference w:type="default" r:id="rId143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35B3" w:rsidRDefault="003535B3">
      <w:pPr>
        <w:ind w:firstLine="480"/>
      </w:pPr>
      <w:r>
        <w:separator/>
      </w:r>
    </w:p>
  </w:endnote>
  <w:endnote w:type="continuationSeparator" w:id="0">
    <w:p w:rsidR="003535B3" w:rsidRDefault="003535B3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DC2" w:rsidRPr="007774BE" w:rsidRDefault="00E55DC2" w:rsidP="00531B28">
    <w:pPr>
      <w:pStyle w:val="a7"/>
      <w:pBdr>
        <w:top w:val="single" w:sz="6" w:space="1" w:color="auto"/>
      </w:pBdr>
      <w:rPr>
        <w:kern w:val="0"/>
      </w:rPr>
    </w:pPr>
    <w:r>
      <w:rPr>
        <w:kern w:val="0"/>
        <w:lang w:val="zh-CN"/>
      </w:rPr>
      <w:t xml:space="preserve">    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="00BE5ADD" w:rsidRPr="00BE5ADD">
      <w:rPr>
        <w:b/>
        <w:bCs/>
        <w:noProof/>
        <w:kern w:val="0"/>
        <w:lang w:val="zh-CN"/>
      </w:rPr>
      <w:t>10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="00BE5ADD" w:rsidRPr="00BE5ADD">
      <w:rPr>
        <w:b/>
        <w:bCs/>
        <w:noProof/>
        <w:kern w:val="0"/>
        <w:lang w:val="zh-CN"/>
      </w:rPr>
      <w:t>55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35B3" w:rsidRDefault="003535B3">
      <w:pPr>
        <w:ind w:firstLine="480"/>
      </w:pPr>
      <w:r>
        <w:separator/>
      </w:r>
    </w:p>
  </w:footnote>
  <w:footnote w:type="continuationSeparator" w:id="0">
    <w:p w:rsidR="003535B3" w:rsidRDefault="003535B3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DC2" w:rsidRPr="007774BE" w:rsidRDefault="00E55DC2" w:rsidP="00531B28">
    <w:pPr>
      <w:pStyle w:val="a6"/>
      <w:jc w:val="left"/>
      <w:rPr>
        <w:kern w:val="0"/>
      </w:rPr>
    </w:pPr>
    <w:r>
      <w:rPr>
        <w:rFonts w:hint="eastAsia"/>
        <w:kern w:val="0"/>
      </w:rPr>
      <w:t>泰牛程序员</w:t>
    </w:r>
    <w:r>
      <w:rPr>
        <w:rFonts w:hint="eastAsia"/>
        <w:kern w:val="0"/>
      </w:rPr>
      <w:t xml:space="preserve"> PHP</w:t>
    </w:r>
    <w:r>
      <w:rPr>
        <w:rFonts w:hint="eastAsia"/>
        <w:kern w:val="0"/>
      </w:rPr>
      <w:t>学院</w:t>
    </w:r>
    <w:r>
      <w:rPr>
        <w:rFonts w:hint="eastAsia"/>
        <w:kern w:val="0"/>
      </w:rPr>
      <w:t xml:space="preserve">                                                             www</w:t>
    </w:r>
    <w:r>
      <w:rPr>
        <w:kern w:val="0"/>
      </w:rPr>
      <w:t>.itbull.cn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0EDE7A80"/>
    <w:multiLevelType w:val="hybridMultilevel"/>
    <w:tmpl w:val="8C16CD8A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2" w15:restartNumberingAfterBreak="0">
    <w:nsid w:val="22F30C33"/>
    <w:multiLevelType w:val="hybridMultilevel"/>
    <w:tmpl w:val="811C970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3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 w15:restartNumberingAfterBreak="0">
    <w:nsid w:val="5F0B0581"/>
    <w:multiLevelType w:val="hybridMultilevel"/>
    <w:tmpl w:val="588661EE"/>
    <w:lvl w:ilvl="0" w:tplc="7AE05D80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abstractNum w:abstractNumId="16" w15:restartNumberingAfterBreak="0">
    <w:nsid w:val="78F808F7"/>
    <w:multiLevelType w:val="hybridMultilevel"/>
    <w:tmpl w:val="48D20B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5"/>
  </w:num>
  <w:num w:numId="1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12"/>
  </w:num>
  <w:num w:numId="17">
    <w:abstractNumId w:val="11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84F"/>
    <w:rsid w:val="0001246E"/>
    <w:rsid w:val="000146A9"/>
    <w:rsid w:val="00015F49"/>
    <w:rsid w:val="00027CD5"/>
    <w:rsid w:val="000343D6"/>
    <w:rsid w:val="000407F2"/>
    <w:rsid w:val="00043264"/>
    <w:rsid w:val="00050AC4"/>
    <w:rsid w:val="0005471F"/>
    <w:rsid w:val="00057DC9"/>
    <w:rsid w:val="00065DC7"/>
    <w:rsid w:val="00072276"/>
    <w:rsid w:val="00075AC9"/>
    <w:rsid w:val="00087848"/>
    <w:rsid w:val="00087F18"/>
    <w:rsid w:val="000930F1"/>
    <w:rsid w:val="000A67B0"/>
    <w:rsid w:val="000B6FF7"/>
    <w:rsid w:val="000B7EF1"/>
    <w:rsid w:val="000D2226"/>
    <w:rsid w:val="000D2FB5"/>
    <w:rsid w:val="000D6D6F"/>
    <w:rsid w:val="000F1790"/>
    <w:rsid w:val="000F4410"/>
    <w:rsid w:val="00103D57"/>
    <w:rsid w:val="00115A71"/>
    <w:rsid w:val="00116D64"/>
    <w:rsid w:val="00136CC2"/>
    <w:rsid w:val="00137524"/>
    <w:rsid w:val="00137916"/>
    <w:rsid w:val="00144622"/>
    <w:rsid w:val="00150D3E"/>
    <w:rsid w:val="00160E24"/>
    <w:rsid w:val="00162A7D"/>
    <w:rsid w:val="00163B92"/>
    <w:rsid w:val="00181A77"/>
    <w:rsid w:val="00190624"/>
    <w:rsid w:val="00191705"/>
    <w:rsid w:val="001A3D86"/>
    <w:rsid w:val="001B1FC3"/>
    <w:rsid w:val="001C47DB"/>
    <w:rsid w:val="001D34ED"/>
    <w:rsid w:val="001D5ED6"/>
    <w:rsid w:val="001E2FFD"/>
    <w:rsid w:val="001E5657"/>
    <w:rsid w:val="001E73FF"/>
    <w:rsid w:val="001E7F1F"/>
    <w:rsid w:val="001F3B46"/>
    <w:rsid w:val="001F5F70"/>
    <w:rsid w:val="00230E87"/>
    <w:rsid w:val="002336A6"/>
    <w:rsid w:val="00240853"/>
    <w:rsid w:val="00251CB3"/>
    <w:rsid w:val="0025487C"/>
    <w:rsid w:val="0026333C"/>
    <w:rsid w:val="00270475"/>
    <w:rsid w:val="00272459"/>
    <w:rsid w:val="00276606"/>
    <w:rsid w:val="00292EA1"/>
    <w:rsid w:val="0029381D"/>
    <w:rsid w:val="002A0883"/>
    <w:rsid w:val="002A4FB1"/>
    <w:rsid w:val="002B27A6"/>
    <w:rsid w:val="002B2C76"/>
    <w:rsid w:val="002B5494"/>
    <w:rsid w:val="002B7012"/>
    <w:rsid w:val="002C3069"/>
    <w:rsid w:val="002C6AB6"/>
    <w:rsid w:val="002E0167"/>
    <w:rsid w:val="002E2F52"/>
    <w:rsid w:val="002E3EAD"/>
    <w:rsid w:val="002E4747"/>
    <w:rsid w:val="002F08B6"/>
    <w:rsid w:val="002F2DC4"/>
    <w:rsid w:val="002F4638"/>
    <w:rsid w:val="002F4C76"/>
    <w:rsid w:val="002F6495"/>
    <w:rsid w:val="00306BC2"/>
    <w:rsid w:val="00313F01"/>
    <w:rsid w:val="00333AE5"/>
    <w:rsid w:val="00335DD7"/>
    <w:rsid w:val="00340059"/>
    <w:rsid w:val="00340FD9"/>
    <w:rsid w:val="0034393A"/>
    <w:rsid w:val="00343C72"/>
    <w:rsid w:val="00350919"/>
    <w:rsid w:val="003535B3"/>
    <w:rsid w:val="00363406"/>
    <w:rsid w:val="00363B02"/>
    <w:rsid w:val="00375A2D"/>
    <w:rsid w:val="003864F9"/>
    <w:rsid w:val="003903BB"/>
    <w:rsid w:val="003A3947"/>
    <w:rsid w:val="003C1D23"/>
    <w:rsid w:val="003C2BB4"/>
    <w:rsid w:val="003D4FAA"/>
    <w:rsid w:val="003F1BF4"/>
    <w:rsid w:val="003F51E6"/>
    <w:rsid w:val="003F56EA"/>
    <w:rsid w:val="003F72D2"/>
    <w:rsid w:val="0040744F"/>
    <w:rsid w:val="00410225"/>
    <w:rsid w:val="00412E5B"/>
    <w:rsid w:val="00415236"/>
    <w:rsid w:val="00416B59"/>
    <w:rsid w:val="00422424"/>
    <w:rsid w:val="0042348E"/>
    <w:rsid w:val="00430B77"/>
    <w:rsid w:val="004407AC"/>
    <w:rsid w:val="0044097B"/>
    <w:rsid w:val="00442579"/>
    <w:rsid w:val="0044532C"/>
    <w:rsid w:val="00451EFF"/>
    <w:rsid w:val="00453376"/>
    <w:rsid w:val="004623A4"/>
    <w:rsid w:val="004662A3"/>
    <w:rsid w:val="004670B3"/>
    <w:rsid w:val="00475534"/>
    <w:rsid w:val="00476687"/>
    <w:rsid w:val="00487E44"/>
    <w:rsid w:val="004928EA"/>
    <w:rsid w:val="004947DF"/>
    <w:rsid w:val="00495172"/>
    <w:rsid w:val="004A4B7C"/>
    <w:rsid w:val="004A5CC4"/>
    <w:rsid w:val="004B4A13"/>
    <w:rsid w:val="004B516A"/>
    <w:rsid w:val="004B5311"/>
    <w:rsid w:val="004C045D"/>
    <w:rsid w:val="004C55BC"/>
    <w:rsid w:val="004C5DE5"/>
    <w:rsid w:val="004C6EA2"/>
    <w:rsid w:val="004E40E8"/>
    <w:rsid w:val="004E57FE"/>
    <w:rsid w:val="004E7A47"/>
    <w:rsid w:val="004F2B5A"/>
    <w:rsid w:val="004F32C1"/>
    <w:rsid w:val="004F550A"/>
    <w:rsid w:val="00501AB6"/>
    <w:rsid w:val="00504B45"/>
    <w:rsid w:val="00506143"/>
    <w:rsid w:val="0050646A"/>
    <w:rsid w:val="0051059F"/>
    <w:rsid w:val="005148CE"/>
    <w:rsid w:val="005160ED"/>
    <w:rsid w:val="005233C2"/>
    <w:rsid w:val="00531B28"/>
    <w:rsid w:val="005559EA"/>
    <w:rsid w:val="00571BA9"/>
    <w:rsid w:val="005726A5"/>
    <w:rsid w:val="00582DEC"/>
    <w:rsid w:val="00584EF3"/>
    <w:rsid w:val="00593091"/>
    <w:rsid w:val="005949E1"/>
    <w:rsid w:val="005A2C6A"/>
    <w:rsid w:val="005A56FC"/>
    <w:rsid w:val="005B5770"/>
    <w:rsid w:val="005C37E4"/>
    <w:rsid w:val="005C6FCA"/>
    <w:rsid w:val="005C7762"/>
    <w:rsid w:val="005E3665"/>
    <w:rsid w:val="005F12C6"/>
    <w:rsid w:val="005F7D91"/>
    <w:rsid w:val="006069F8"/>
    <w:rsid w:val="006233A9"/>
    <w:rsid w:val="00633D7F"/>
    <w:rsid w:val="00635271"/>
    <w:rsid w:val="0063725A"/>
    <w:rsid w:val="0064077E"/>
    <w:rsid w:val="00650785"/>
    <w:rsid w:val="00655467"/>
    <w:rsid w:val="00656513"/>
    <w:rsid w:val="00664978"/>
    <w:rsid w:val="0067061E"/>
    <w:rsid w:val="0067768C"/>
    <w:rsid w:val="0067794A"/>
    <w:rsid w:val="00683DA9"/>
    <w:rsid w:val="00684EE2"/>
    <w:rsid w:val="006900C8"/>
    <w:rsid w:val="00691A4F"/>
    <w:rsid w:val="0069376C"/>
    <w:rsid w:val="006977D4"/>
    <w:rsid w:val="006B37DB"/>
    <w:rsid w:val="006B7DCE"/>
    <w:rsid w:val="006C01BB"/>
    <w:rsid w:val="006C1FA9"/>
    <w:rsid w:val="006C4F1E"/>
    <w:rsid w:val="006C623B"/>
    <w:rsid w:val="006C6FDE"/>
    <w:rsid w:val="006D28E3"/>
    <w:rsid w:val="006E022F"/>
    <w:rsid w:val="006F0D4E"/>
    <w:rsid w:val="006F45B4"/>
    <w:rsid w:val="006F474B"/>
    <w:rsid w:val="006F5086"/>
    <w:rsid w:val="00700730"/>
    <w:rsid w:val="00701302"/>
    <w:rsid w:val="00702B2C"/>
    <w:rsid w:val="00703521"/>
    <w:rsid w:val="00704D7C"/>
    <w:rsid w:val="00713B17"/>
    <w:rsid w:val="0071664F"/>
    <w:rsid w:val="007222EF"/>
    <w:rsid w:val="00725DD2"/>
    <w:rsid w:val="00730D42"/>
    <w:rsid w:val="00736280"/>
    <w:rsid w:val="00761C26"/>
    <w:rsid w:val="00773CED"/>
    <w:rsid w:val="00777183"/>
    <w:rsid w:val="007774BE"/>
    <w:rsid w:val="00781858"/>
    <w:rsid w:val="00785040"/>
    <w:rsid w:val="00787161"/>
    <w:rsid w:val="007A4C9B"/>
    <w:rsid w:val="007A5FD2"/>
    <w:rsid w:val="007B68C3"/>
    <w:rsid w:val="007B6998"/>
    <w:rsid w:val="007C52A8"/>
    <w:rsid w:val="007D1651"/>
    <w:rsid w:val="007E08F2"/>
    <w:rsid w:val="007E3D82"/>
    <w:rsid w:val="007E3EAB"/>
    <w:rsid w:val="007E4699"/>
    <w:rsid w:val="007F3862"/>
    <w:rsid w:val="008025C8"/>
    <w:rsid w:val="008027CB"/>
    <w:rsid w:val="00804A81"/>
    <w:rsid w:val="00807A72"/>
    <w:rsid w:val="008116E8"/>
    <w:rsid w:val="00811888"/>
    <w:rsid w:val="00837E69"/>
    <w:rsid w:val="0084084F"/>
    <w:rsid w:val="008478FB"/>
    <w:rsid w:val="00855262"/>
    <w:rsid w:val="008558E0"/>
    <w:rsid w:val="00864CDA"/>
    <w:rsid w:val="00866DEB"/>
    <w:rsid w:val="00866F82"/>
    <w:rsid w:val="00875202"/>
    <w:rsid w:val="0087680D"/>
    <w:rsid w:val="00887E8C"/>
    <w:rsid w:val="0089730C"/>
    <w:rsid w:val="008A01D3"/>
    <w:rsid w:val="008A6A61"/>
    <w:rsid w:val="008A7BD2"/>
    <w:rsid w:val="008B3293"/>
    <w:rsid w:val="008B3899"/>
    <w:rsid w:val="008B5EF7"/>
    <w:rsid w:val="008B7655"/>
    <w:rsid w:val="008C0416"/>
    <w:rsid w:val="008C1C39"/>
    <w:rsid w:val="008D005A"/>
    <w:rsid w:val="008D11DA"/>
    <w:rsid w:val="008D2CB4"/>
    <w:rsid w:val="008E052A"/>
    <w:rsid w:val="008E38CB"/>
    <w:rsid w:val="008E6CAF"/>
    <w:rsid w:val="008E7C78"/>
    <w:rsid w:val="008F170A"/>
    <w:rsid w:val="008F46A6"/>
    <w:rsid w:val="008F7B5E"/>
    <w:rsid w:val="00900E71"/>
    <w:rsid w:val="00902B2E"/>
    <w:rsid w:val="00903134"/>
    <w:rsid w:val="0090444F"/>
    <w:rsid w:val="00906D3E"/>
    <w:rsid w:val="009077DA"/>
    <w:rsid w:val="00914DFD"/>
    <w:rsid w:val="00925498"/>
    <w:rsid w:val="00932514"/>
    <w:rsid w:val="009333E7"/>
    <w:rsid w:val="00952673"/>
    <w:rsid w:val="00954BFD"/>
    <w:rsid w:val="009726CE"/>
    <w:rsid w:val="00973E01"/>
    <w:rsid w:val="00984288"/>
    <w:rsid w:val="00984441"/>
    <w:rsid w:val="00996F3C"/>
    <w:rsid w:val="009A1F91"/>
    <w:rsid w:val="009B0247"/>
    <w:rsid w:val="009C31D7"/>
    <w:rsid w:val="009D337D"/>
    <w:rsid w:val="009D3A7A"/>
    <w:rsid w:val="009D4E51"/>
    <w:rsid w:val="009E3DA7"/>
    <w:rsid w:val="009F304F"/>
    <w:rsid w:val="009F3DE8"/>
    <w:rsid w:val="009F48A1"/>
    <w:rsid w:val="00A0046E"/>
    <w:rsid w:val="00A007F0"/>
    <w:rsid w:val="00A044C0"/>
    <w:rsid w:val="00A04FEC"/>
    <w:rsid w:val="00A06BF2"/>
    <w:rsid w:val="00A1061D"/>
    <w:rsid w:val="00A1698F"/>
    <w:rsid w:val="00A233DE"/>
    <w:rsid w:val="00A3016F"/>
    <w:rsid w:val="00A30ACF"/>
    <w:rsid w:val="00A47A50"/>
    <w:rsid w:val="00A5315F"/>
    <w:rsid w:val="00A54CEA"/>
    <w:rsid w:val="00A56575"/>
    <w:rsid w:val="00A61C1B"/>
    <w:rsid w:val="00A636F3"/>
    <w:rsid w:val="00A70073"/>
    <w:rsid w:val="00A74A24"/>
    <w:rsid w:val="00A7661D"/>
    <w:rsid w:val="00A76FB8"/>
    <w:rsid w:val="00A8297B"/>
    <w:rsid w:val="00A901AD"/>
    <w:rsid w:val="00A912A1"/>
    <w:rsid w:val="00A91DE4"/>
    <w:rsid w:val="00A91F9B"/>
    <w:rsid w:val="00A95359"/>
    <w:rsid w:val="00AA3D95"/>
    <w:rsid w:val="00AA7A20"/>
    <w:rsid w:val="00AC3AA6"/>
    <w:rsid w:val="00AC5F25"/>
    <w:rsid w:val="00AD5DCD"/>
    <w:rsid w:val="00AE088D"/>
    <w:rsid w:val="00AF0C3D"/>
    <w:rsid w:val="00AF5155"/>
    <w:rsid w:val="00B03A1D"/>
    <w:rsid w:val="00B071C0"/>
    <w:rsid w:val="00B111CF"/>
    <w:rsid w:val="00B17091"/>
    <w:rsid w:val="00B24A98"/>
    <w:rsid w:val="00B41265"/>
    <w:rsid w:val="00B44625"/>
    <w:rsid w:val="00B50B1A"/>
    <w:rsid w:val="00B50DB7"/>
    <w:rsid w:val="00B60FCC"/>
    <w:rsid w:val="00B65275"/>
    <w:rsid w:val="00B73112"/>
    <w:rsid w:val="00B7748E"/>
    <w:rsid w:val="00B822C6"/>
    <w:rsid w:val="00B8369F"/>
    <w:rsid w:val="00B951B8"/>
    <w:rsid w:val="00BB1FC5"/>
    <w:rsid w:val="00BB408E"/>
    <w:rsid w:val="00BB642C"/>
    <w:rsid w:val="00BC1937"/>
    <w:rsid w:val="00BC6566"/>
    <w:rsid w:val="00BC6FD9"/>
    <w:rsid w:val="00BD0391"/>
    <w:rsid w:val="00BD07BE"/>
    <w:rsid w:val="00BD303D"/>
    <w:rsid w:val="00BD38ED"/>
    <w:rsid w:val="00BE1B8E"/>
    <w:rsid w:val="00BE5ADD"/>
    <w:rsid w:val="00BE73A4"/>
    <w:rsid w:val="00BF1109"/>
    <w:rsid w:val="00BF14D0"/>
    <w:rsid w:val="00BF2B56"/>
    <w:rsid w:val="00BF5F77"/>
    <w:rsid w:val="00BF6618"/>
    <w:rsid w:val="00C0754A"/>
    <w:rsid w:val="00C13F8B"/>
    <w:rsid w:val="00C1428D"/>
    <w:rsid w:val="00C146E6"/>
    <w:rsid w:val="00C43448"/>
    <w:rsid w:val="00C43939"/>
    <w:rsid w:val="00C45851"/>
    <w:rsid w:val="00C5185C"/>
    <w:rsid w:val="00C64188"/>
    <w:rsid w:val="00C73C64"/>
    <w:rsid w:val="00C75D70"/>
    <w:rsid w:val="00C77C47"/>
    <w:rsid w:val="00C930FC"/>
    <w:rsid w:val="00C9408F"/>
    <w:rsid w:val="00CA1D4B"/>
    <w:rsid w:val="00CA1F30"/>
    <w:rsid w:val="00CB4FFE"/>
    <w:rsid w:val="00CB5481"/>
    <w:rsid w:val="00CC121F"/>
    <w:rsid w:val="00CC2843"/>
    <w:rsid w:val="00CC5EE7"/>
    <w:rsid w:val="00CC6181"/>
    <w:rsid w:val="00CC654A"/>
    <w:rsid w:val="00CD3F57"/>
    <w:rsid w:val="00CF3453"/>
    <w:rsid w:val="00D10ABD"/>
    <w:rsid w:val="00D16272"/>
    <w:rsid w:val="00D226CD"/>
    <w:rsid w:val="00D3061D"/>
    <w:rsid w:val="00D30F5B"/>
    <w:rsid w:val="00D3153B"/>
    <w:rsid w:val="00D31B7E"/>
    <w:rsid w:val="00D35CF8"/>
    <w:rsid w:val="00D37FD5"/>
    <w:rsid w:val="00D40ABB"/>
    <w:rsid w:val="00D50AE5"/>
    <w:rsid w:val="00D529BD"/>
    <w:rsid w:val="00D575E0"/>
    <w:rsid w:val="00D66CEF"/>
    <w:rsid w:val="00D6712D"/>
    <w:rsid w:val="00D72232"/>
    <w:rsid w:val="00D74762"/>
    <w:rsid w:val="00D8354B"/>
    <w:rsid w:val="00D8508E"/>
    <w:rsid w:val="00DB1BC5"/>
    <w:rsid w:val="00DB7154"/>
    <w:rsid w:val="00DC4B30"/>
    <w:rsid w:val="00DC75A2"/>
    <w:rsid w:val="00DE11E3"/>
    <w:rsid w:val="00DE1399"/>
    <w:rsid w:val="00DE39BE"/>
    <w:rsid w:val="00DE4FFB"/>
    <w:rsid w:val="00DE7361"/>
    <w:rsid w:val="00E1096B"/>
    <w:rsid w:val="00E15059"/>
    <w:rsid w:val="00E23F33"/>
    <w:rsid w:val="00E374D7"/>
    <w:rsid w:val="00E43C78"/>
    <w:rsid w:val="00E45FC1"/>
    <w:rsid w:val="00E55DC2"/>
    <w:rsid w:val="00E622E4"/>
    <w:rsid w:val="00E63092"/>
    <w:rsid w:val="00E70E0A"/>
    <w:rsid w:val="00E814BB"/>
    <w:rsid w:val="00E86CC3"/>
    <w:rsid w:val="00EA330A"/>
    <w:rsid w:val="00EB3756"/>
    <w:rsid w:val="00EB4F9B"/>
    <w:rsid w:val="00EB59DF"/>
    <w:rsid w:val="00EB7C52"/>
    <w:rsid w:val="00EC28CC"/>
    <w:rsid w:val="00EC7463"/>
    <w:rsid w:val="00EE5129"/>
    <w:rsid w:val="00EE6D99"/>
    <w:rsid w:val="00F01982"/>
    <w:rsid w:val="00F06A92"/>
    <w:rsid w:val="00F11206"/>
    <w:rsid w:val="00F16FD2"/>
    <w:rsid w:val="00F17092"/>
    <w:rsid w:val="00F17FBA"/>
    <w:rsid w:val="00F23AD4"/>
    <w:rsid w:val="00F2615E"/>
    <w:rsid w:val="00F26E64"/>
    <w:rsid w:val="00F273F1"/>
    <w:rsid w:val="00F427D8"/>
    <w:rsid w:val="00F72033"/>
    <w:rsid w:val="00F815A6"/>
    <w:rsid w:val="00F82153"/>
    <w:rsid w:val="00FA055D"/>
    <w:rsid w:val="00FA1BDE"/>
    <w:rsid w:val="00FA3AD6"/>
    <w:rsid w:val="00FB73EA"/>
    <w:rsid w:val="00FC2EBD"/>
    <w:rsid w:val="00FC4428"/>
    <w:rsid w:val="00FC6B4E"/>
    <w:rsid w:val="00FC713E"/>
    <w:rsid w:val="00FD0164"/>
    <w:rsid w:val="00FD1970"/>
    <w:rsid w:val="00FD5030"/>
    <w:rsid w:val="00FD52B6"/>
    <w:rsid w:val="00FD59CF"/>
    <w:rsid w:val="00FE1B20"/>
    <w:rsid w:val="00FF0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8BD47BD-32B9-4EA9-99EB-7D4004B1E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30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paragraph" w:styleId="af2">
    <w:name w:val="List Paragraph"/>
    <w:basedOn w:val="a"/>
    <w:uiPriority w:val="34"/>
    <w:qFormat/>
    <w:rsid w:val="008E6CAF"/>
    <w:pPr>
      <w:ind w:firstLineChars="200" w:firstLine="420"/>
    </w:pPr>
  </w:style>
  <w:style w:type="table" w:styleId="af3">
    <w:name w:val="Table Grid"/>
    <w:basedOn w:val="a2"/>
    <w:rsid w:val="00504B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rsid w:val="00115A71"/>
    <w:pPr>
      <w:spacing w:before="0" w:after="0" w:line="240" w:lineRule="auto"/>
    </w:pPr>
    <w:rPr>
      <w:sz w:val="18"/>
      <w:szCs w:val="18"/>
    </w:rPr>
  </w:style>
  <w:style w:type="character" w:customStyle="1" w:styleId="af5">
    <w:name w:val="批注框文本 字符"/>
    <w:basedOn w:val="a1"/>
    <w:link w:val="af4"/>
    <w:rsid w:val="00115A71"/>
    <w:rPr>
      <w:kern w:val="2"/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4B516A"/>
    <w:pPr>
      <w:spacing w:before="0" w:after="0" w:line="240" w:lineRule="auto"/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B516A"/>
    <w:pPr>
      <w:spacing w:before="0" w:after="0"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4B516A"/>
    <w:pPr>
      <w:spacing w:before="0" w:after="0"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4B516A"/>
    <w:pPr>
      <w:spacing w:before="0" w:after="0"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4B516A"/>
    <w:pPr>
      <w:spacing w:before="0" w:after="0"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4B516A"/>
    <w:pPr>
      <w:spacing w:before="0" w:after="0"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emf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package" Target="embeddings/Microsoft_Visio_Drawing1.vsdx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Drawing.vsdx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www.mongodb.com/download-center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eaching\common\PHP&#31508;&#35760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PHP笔记.dotx</Template>
  <TotalTime>0</TotalTime>
  <Pages>55</Pages>
  <Words>2356</Words>
  <Characters>13433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>sinobest</Company>
  <LinksUpToDate>false</LinksUpToDate>
  <CharactersWithSpaces>15758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项目名称</dc:title>
  <dc:subject/>
  <dc:creator>THINK</dc:creator>
  <cp:keywords/>
  <dc:description/>
  <cp:lastModifiedBy>AutoBVT</cp:lastModifiedBy>
  <cp:revision>2</cp:revision>
  <dcterms:created xsi:type="dcterms:W3CDTF">2017-07-28T10:09:00Z</dcterms:created>
  <dcterms:modified xsi:type="dcterms:W3CDTF">2017-07-28T10:09:00Z</dcterms:modified>
</cp:coreProperties>
</file>